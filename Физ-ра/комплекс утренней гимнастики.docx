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720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9"/>
        <w:gridCol w:w="2095"/>
        <w:gridCol w:w="5106"/>
        <w:gridCol w:w="1615"/>
      </w:tblGrid>
      <w:tr w:rsidR="00C44C06" w:rsidRPr="00817C05" w:rsidTr="00817C05">
        <w:trPr>
          <w:trHeight w:val="508"/>
        </w:trPr>
        <w:tc>
          <w:tcPr>
            <w:tcW w:w="996" w:type="dxa"/>
          </w:tcPr>
          <w:p w:rsidR="00C44C06" w:rsidRPr="00817C05" w:rsidRDefault="00C44C06" w:rsidP="00817C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7C05">
              <w:rPr>
                <w:rFonts w:ascii="Times New Roman" w:hAnsi="Times New Roman"/>
                <w:sz w:val="28"/>
                <w:szCs w:val="28"/>
              </w:rPr>
              <w:t>№п\п</w:t>
            </w:r>
          </w:p>
          <w:p w:rsidR="00C44C06" w:rsidRPr="00817C05" w:rsidRDefault="00C44C06" w:rsidP="00817C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C44C06" w:rsidRPr="00817C05" w:rsidRDefault="00C44C06" w:rsidP="00817C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7C05">
              <w:rPr>
                <w:rFonts w:ascii="Times New Roman" w:hAnsi="Times New Roman"/>
                <w:sz w:val="28"/>
                <w:szCs w:val="28"/>
              </w:rPr>
              <w:t>Исходное положение</w:t>
            </w:r>
          </w:p>
        </w:tc>
        <w:tc>
          <w:tcPr>
            <w:tcW w:w="5266" w:type="dxa"/>
          </w:tcPr>
          <w:p w:rsidR="00C44C06" w:rsidRPr="00817C05" w:rsidRDefault="00C44C06" w:rsidP="00817C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7C05">
              <w:rPr>
                <w:rFonts w:ascii="Times New Roman" w:hAnsi="Times New Roman"/>
                <w:sz w:val="28"/>
                <w:szCs w:val="28"/>
              </w:rPr>
              <w:t>Содержание</w:t>
            </w:r>
          </w:p>
        </w:tc>
        <w:tc>
          <w:tcPr>
            <w:tcW w:w="1416" w:type="dxa"/>
          </w:tcPr>
          <w:p w:rsidR="00C44C06" w:rsidRPr="00817C05" w:rsidRDefault="00C44C06" w:rsidP="00817C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7C05">
              <w:rPr>
                <w:rFonts w:ascii="Times New Roman" w:hAnsi="Times New Roman"/>
                <w:sz w:val="28"/>
                <w:szCs w:val="28"/>
              </w:rPr>
              <w:t>Дозировка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C44C06" w:rsidRPr="000D1AC1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стоя, ноги на ширине плеч, руки на поясе.</w:t>
            </w:r>
          </w:p>
        </w:tc>
        <w:tc>
          <w:tcPr>
            <w:tcW w:w="526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Наклоны головы. Медленные наклоны головы влево – вправо – вперёд – назад. На счёт раз – голову вперёд; на счёт два – назад; на счёт три – влево; на счёт четыре – вправо.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5-6 повторений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ноги на ширине плеч, пальцы рук на плечи.</w:t>
            </w:r>
          </w:p>
        </w:tc>
        <w:tc>
          <w:tcPr>
            <w:tcW w:w="526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Вращение локтями вперёд и назад. Делать вращения как по часовой, так и против часовой стрелки.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8 раз в каждую сторону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ноги на ширине плеч, руки в стороны.</w:t>
            </w:r>
          </w:p>
        </w:tc>
        <w:tc>
          <w:tcPr>
            <w:tcW w:w="5266" w:type="dxa"/>
          </w:tcPr>
          <w:p w:rsidR="00C44C06" w:rsidRPr="007F47B6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 xml:space="preserve">Упражнение для рук – «Ножницы». </w:t>
            </w:r>
            <w:r w:rsidRPr="007F47B6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Выполняется перед собой параллельно и перпендикулярно полу.</w:t>
            </w:r>
            <w:r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 xml:space="preserve"> Перемещение рук из стороны в сторону, имитируя использование ножниц.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16-20 раз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ноги врозь.</w:t>
            </w:r>
          </w:p>
        </w:tc>
        <w:tc>
          <w:tcPr>
            <w:tcW w:w="5266" w:type="dxa"/>
          </w:tcPr>
          <w:p w:rsidR="00C44C06" w:rsidRPr="007F47B6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F47B6">
              <w:rPr>
                <w:rFonts w:ascii="Times New Roman" w:hAnsi="Times New Roman"/>
                <w:sz w:val="28"/>
                <w:szCs w:val="28"/>
              </w:rPr>
              <w:t xml:space="preserve">Наклон туловища вперёд. </w:t>
            </w:r>
            <w:r w:rsidRPr="007F47B6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С выдохом наклониться вперед, со вздохом вернуться в исходное положение. Колени не сгибать.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16-20 раз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стоя, руки на поясе, ноги на ширине плеч, ступни вывернуты носками внутрь.</w:t>
            </w:r>
          </w:p>
        </w:tc>
        <w:tc>
          <w:tcPr>
            <w:tcW w:w="526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Повороты корпуса. Поворачиваем корпус влево и вправо по 2 раза на счёт от 1 до 8.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6-8 повторений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стоя, ноги на ширине плеч, руки вдоль туловища.</w:t>
            </w:r>
          </w:p>
        </w:tc>
        <w:tc>
          <w:tcPr>
            <w:tcW w:w="5266" w:type="dxa"/>
          </w:tcPr>
          <w:p w:rsidR="00C44C06" w:rsidRPr="003B6559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6559">
              <w:rPr>
                <w:rFonts w:ascii="Times New Roman" w:hAnsi="Times New Roman"/>
                <w:sz w:val="28"/>
                <w:szCs w:val="28"/>
              </w:rPr>
              <w:t xml:space="preserve">Упражнение для мышц. </w:t>
            </w:r>
            <w:r w:rsidRPr="003B6559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На счет раз – руки вперед-вверх – прогнуться назад, смотреть вверх; на счет два – наклониться вперед (колени не сгибать) – руками коснуться пола; на счет три – присесть на всей ступне, спина прямая, руки вперед; на счет четыре – исходное положение.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5-6 повторений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стоя, ноги чуть шире колен.</w:t>
            </w:r>
          </w:p>
        </w:tc>
        <w:tc>
          <w:tcPr>
            <w:tcW w:w="5266" w:type="dxa"/>
          </w:tcPr>
          <w:p w:rsidR="00C44C06" w:rsidRPr="003B6559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6559">
              <w:rPr>
                <w:rFonts w:ascii="Times New Roman" w:hAnsi="Times New Roman"/>
                <w:sz w:val="28"/>
                <w:szCs w:val="28"/>
              </w:rPr>
              <w:t xml:space="preserve">Круговые вращения тазом. </w:t>
            </w:r>
            <w:r w:rsidRPr="003B6559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Выполняем круговые вращения сначала влево на счет раз-два-три-четыре, потом вправо – пять-шесть-семь-восемь.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5-7 повторений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:rsidR="00C44C06" w:rsidRPr="003B6559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6559">
              <w:rPr>
                <w:rFonts w:ascii="Times New Roman" w:hAnsi="Times New Roman"/>
                <w:sz w:val="28"/>
                <w:szCs w:val="28"/>
              </w:rPr>
              <w:t xml:space="preserve">И.п. -- </w:t>
            </w:r>
            <w:r w:rsidRPr="003B6559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 стоя, ноги шире плеч, чуть присели, руки – на коленях, спину держим ровно.</w:t>
            </w:r>
          </w:p>
        </w:tc>
        <w:tc>
          <w:tcPr>
            <w:tcW w:w="5266" w:type="dxa"/>
          </w:tcPr>
          <w:p w:rsidR="00C44C06" w:rsidRPr="003B6559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6559">
              <w:rPr>
                <w:rFonts w:ascii="Times New Roman" w:hAnsi="Times New Roman"/>
                <w:sz w:val="28"/>
                <w:szCs w:val="28"/>
              </w:rPr>
              <w:t xml:space="preserve">Разминка для коленных суставов. </w:t>
            </w:r>
            <w:r w:rsidRPr="003B6559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Колени сводим-разводим на счет раз-два-три-четыре.</w:t>
            </w:r>
            <w:r w:rsidRPr="003B6559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br/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5-7 повторений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стоя, ноги чуть шире плеч, руки опущены.</w:t>
            </w:r>
          </w:p>
        </w:tc>
        <w:tc>
          <w:tcPr>
            <w:tcW w:w="5266" w:type="dxa"/>
          </w:tcPr>
          <w:p w:rsidR="00C44C06" w:rsidRPr="003B6559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6559">
              <w:rPr>
                <w:rFonts w:ascii="Times New Roman" w:hAnsi="Times New Roman"/>
                <w:sz w:val="28"/>
                <w:szCs w:val="28"/>
              </w:rPr>
              <w:t xml:space="preserve">Наклоны вперёд. </w:t>
            </w:r>
            <w:r w:rsidRPr="003B6559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К каждой ноге делаем по 2 пружинистых наклона. На счет 1–4 наклоняемся вперед, потом к одной ноге, на счет 5–8 – вперед, к другой ноге. Выпрямились, руки на пояс, слегка прогнулись назад.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5-7 повторений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стоя.</w:t>
            </w:r>
          </w:p>
        </w:tc>
        <w:tc>
          <w:tcPr>
            <w:tcW w:w="5266" w:type="dxa"/>
          </w:tcPr>
          <w:p w:rsidR="00C44C06" w:rsidRPr="003B6559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6559">
              <w:rPr>
                <w:rFonts w:ascii="Times New Roman" w:hAnsi="Times New Roman"/>
                <w:sz w:val="28"/>
                <w:szCs w:val="28"/>
              </w:rPr>
              <w:t xml:space="preserve">Махи ногами. </w:t>
            </w:r>
            <w:r w:rsidRPr="003B6559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Махи ногами с вытягиванием рук вперед (попеременно) и касанием носком кончика ладоней.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 раз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стоя.</w:t>
            </w:r>
          </w:p>
        </w:tc>
        <w:tc>
          <w:tcPr>
            <w:tcW w:w="5266" w:type="dxa"/>
          </w:tcPr>
          <w:p w:rsidR="00C44C06" w:rsidRPr="003B6559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6559">
              <w:rPr>
                <w:rFonts w:ascii="Times New Roman" w:hAnsi="Times New Roman"/>
                <w:sz w:val="28"/>
                <w:szCs w:val="28"/>
              </w:rPr>
              <w:t xml:space="preserve">Приседания на двух ногах. </w:t>
            </w:r>
            <w:r w:rsidRPr="003B6559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На счет раз – приседаем, на счет два – возвращаемся в исходное положение.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 раз</w:t>
            </w:r>
          </w:p>
        </w:tc>
      </w:tr>
      <w:tr w:rsidR="00C44C06" w:rsidRPr="00817C05" w:rsidTr="00817C05">
        <w:trPr>
          <w:trHeight w:val="564"/>
        </w:trPr>
        <w:tc>
          <w:tcPr>
            <w:tcW w:w="996" w:type="dxa"/>
          </w:tcPr>
          <w:p w:rsidR="00C44C06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:rsidR="00C44C06" w:rsidRPr="00817C05" w:rsidRDefault="00C44C06" w:rsidP="000D1A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И.п. – упор лёжа.</w:t>
            </w:r>
          </w:p>
        </w:tc>
        <w:tc>
          <w:tcPr>
            <w:tcW w:w="5266" w:type="dxa"/>
          </w:tcPr>
          <w:p w:rsidR="00C44C06" w:rsidRPr="003B6559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6559">
              <w:rPr>
                <w:rFonts w:ascii="Times New Roman" w:hAnsi="Times New Roman"/>
                <w:sz w:val="28"/>
                <w:szCs w:val="28"/>
              </w:rPr>
              <w:t xml:space="preserve">Отжимания. </w:t>
            </w:r>
            <w:r w:rsidRPr="003B6559">
              <w:rPr>
                <w:rFonts w:ascii="Times New Roman" w:hAnsi="Times New Roman"/>
                <w:color w:val="444444"/>
                <w:sz w:val="28"/>
                <w:szCs w:val="28"/>
                <w:shd w:val="clear" w:color="auto" w:fill="FFFFFF"/>
              </w:rPr>
              <w:t>Согнуть руки в локтях, опустив при этом тело до параллели с полом, после чего, напрягая тело, медленно разогнуть руки, вернувшись в исходное положение.</w:t>
            </w:r>
          </w:p>
        </w:tc>
        <w:tc>
          <w:tcPr>
            <w:tcW w:w="1416" w:type="dxa"/>
          </w:tcPr>
          <w:p w:rsidR="00C44C06" w:rsidRPr="00817C05" w:rsidRDefault="00C44C06" w:rsidP="000D1A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 раз</w:t>
            </w:r>
          </w:p>
        </w:tc>
      </w:tr>
    </w:tbl>
    <w:p w:rsidR="00C44C06" w:rsidRDefault="00C44C06" w:rsidP="000D1AC1">
      <w:pPr>
        <w:jc w:val="center"/>
        <w:rPr>
          <w:rFonts w:ascii="Times New Roman" w:hAnsi="Times New Roman"/>
          <w:b/>
          <w:sz w:val="28"/>
          <w:szCs w:val="28"/>
        </w:rPr>
      </w:pPr>
    </w:p>
    <w:p w:rsidR="00C44C06" w:rsidRPr="007815BF" w:rsidRDefault="00C44C06" w:rsidP="000D1AC1">
      <w:pPr>
        <w:jc w:val="center"/>
        <w:rPr>
          <w:rFonts w:ascii="Times New Roman" w:hAnsi="Times New Roman"/>
          <w:b/>
          <w:sz w:val="28"/>
          <w:szCs w:val="28"/>
        </w:rPr>
      </w:pPr>
      <w:r w:rsidRPr="007815BF">
        <w:rPr>
          <w:rFonts w:ascii="Times New Roman" w:hAnsi="Times New Roman"/>
          <w:b/>
          <w:sz w:val="28"/>
          <w:szCs w:val="28"/>
        </w:rPr>
        <w:t>Комплекс утренней гимнастики</w:t>
      </w:r>
    </w:p>
    <w:p w:rsidR="00C44C06" w:rsidRPr="007815BF" w:rsidRDefault="00C44C06" w:rsidP="00CC6882">
      <w:pPr>
        <w:jc w:val="center"/>
        <w:rPr>
          <w:rFonts w:ascii="Times New Roman" w:hAnsi="Times New Roman"/>
          <w:sz w:val="28"/>
          <w:szCs w:val="28"/>
        </w:rPr>
      </w:pPr>
    </w:p>
    <w:p w:rsidR="00C44C06" w:rsidRPr="007815BF" w:rsidRDefault="00C44C06" w:rsidP="00CC6882">
      <w:pPr>
        <w:jc w:val="center"/>
        <w:rPr>
          <w:rFonts w:ascii="Times New Roman" w:hAnsi="Times New Roman"/>
          <w:b/>
          <w:sz w:val="28"/>
          <w:szCs w:val="28"/>
        </w:rPr>
      </w:pPr>
      <w:r w:rsidRPr="007815BF">
        <w:rPr>
          <w:rFonts w:ascii="Times New Roman" w:hAnsi="Times New Roman"/>
          <w:b/>
          <w:sz w:val="28"/>
          <w:szCs w:val="28"/>
        </w:rPr>
        <w:t>Примеры исходных положений:</w:t>
      </w:r>
    </w:p>
    <w:p w:rsidR="00C44C06" w:rsidRDefault="00C44C06" w:rsidP="00EC463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815BF">
        <w:rPr>
          <w:rFonts w:ascii="Times New Roman" w:hAnsi="Times New Roman"/>
          <w:sz w:val="28"/>
          <w:szCs w:val="28"/>
          <w:lang w:eastAsia="ru-RU"/>
        </w:rPr>
        <w:t>1. Исходное положение (и. п.) -- основная стойка (о. с.)</w:t>
      </w:r>
    </w:p>
    <w:p w:rsidR="00C44C06" w:rsidRPr="007815BF" w:rsidRDefault="00C44C06" w:rsidP="00EC463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815BF">
        <w:rPr>
          <w:rFonts w:ascii="Times New Roman" w:hAnsi="Times New Roman"/>
          <w:sz w:val="28"/>
          <w:szCs w:val="28"/>
          <w:lang w:eastAsia="ru-RU"/>
        </w:rPr>
        <w:t xml:space="preserve">2. И. п. -- руки перед грудью. </w:t>
      </w:r>
    </w:p>
    <w:p w:rsidR="00C44C06" w:rsidRPr="007815BF" w:rsidRDefault="00C44C06" w:rsidP="00EC463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815BF">
        <w:rPr>
          <w:rFonts w:ascii="Times New Roman" w:hAnsi="Times New Roman"/>
          <w:sz w:val="28"/>
          <w:szCs w:val="28"/>
          <w:lang w:eastAsia="ru-RU"/>
        </w:rPr>
        <w:t>3. И. п. -- руки на пояс.</w:t>
      </w:r>
    </w:p>
    <w:p w:rsidR="00C44C06" w:rsidRPr="007815BF" w:rsidRDefault="00C44C06" w:rsidP="00EC463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815BF">
        <w:rPr>
          <w:rFonts w:ascii="Times New Roman" w:hAnsi="Times New Roman"/>
          <w:sz w:val="28"/>
          <w:szCs w:val="28"/>
          <w:lang w:eastAsia="ru-RU"/>
        </w:rPr>
        <w:t xml:space="preserve">4. И. п. – сед, согнув ноги </w:t>
      </w:r>
    </w:p>
    <w:p w:rsidR="00C44C06" w:rsidRPr="007815BF" w:rsidRDefault="00C44C06" w:rsidP="00EC463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815BF">
        <w:rPr>
          <w:rFonts w:ascii="Times New Roman" w:hAnsi="Times New Roman"/>
          <w:sz w:val="28"/>
          <w:szCs w:val="28"/>
          <w:lang w:eastAsia="ru-RU"/>
        </w:rPr>
        <w:t xml:space="preserve">5. И. п. -- лежа на спине, носки ног подложить под опору. </w:t>
      </w:r>
    </w:p>
    <w:p w:rsidR="00C44C06" w:rsidRPr="007815BF" w:rsidRDefault="00C44C06" w:rsidP="00EC463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815BF">
        <w:rPr>
          <w:rFonts w:ascii="Times New Roman" w:hAnsi="Times New Roman"/>
          <w:sz w:val="28"/>
          <w:szCs w:val="28"/>
          <w:lang w:eastAsia="ru-RU"/>
        </w:rPr>
        <w:t xml:space="preserve">6. И. п. – упор присев. </w:t>
      </w:r>
    </w:p>
    <w:p w:rsidR="00C44C06" w:rsidRPr="007815BF" w:rsidRDefault="00C44C06" w:rsidP="00EC463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815BF">
        <w:rPr>
          <w:rFonts w:ascii="Times New Roman" w:hAnsi="Times New Roman"/>
          <w:sz w:val="28"/>
          <w:szCs w:val="28"/>
          <w:lang w:eastAsia="ru-RU"/>
        </w:rPr>
        <w:t xml:space="preserve">7. И. п. -- руки вперед, в стороны. </w:t>
      </w:r>
    </w:p>
    <w:p w:rsidR="00C44C06" w:rsidRPr="007815BF" w:rsidRDefault="00C44C06" w:rsidP="00EC463B">
      <w:pPr>
        <w:rPr>
          <w:rFonts w:ascii="Times New Roman" w:hAnsi="Times New Roman"/>
          <w:sz w:val="28"/>
          <w:szCs w:val="28"/>
        </w:rPr>
      </w:pPr>
      <w:r w:rsidRPr="007815BF">
        <w:rPr>
          <w:rFonts w:ascii="Times New Roman" w:hAnsi="Times New Roman"/>
          <w:sz w:val="28"/>
          <w:szCs w:val="28"/>
          <w:lang w:eastAsia="ru-RU"/>
        </w:rPr>
        <w:t>8. И. п. -- упор лежа.</w:t>
      </w:r>
      <w:bookmarkStart w:id="0" w:name="_GoBack"/>
      <w:bookmarkEnd w:id="0"/>
    </w:p>
    <w:sectPr w:rsidR="00C44C06" w:rsidRPr="007815BF" w:rsidSect="00376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92DDD"/>
    <w:multiLevelType w:val="multilevel"/>
    <w:tmpl w:val="899E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6FF8"/>
    <w:rsid w:val="000D1AC1"/>
    <w:rsid w:val="00330312"/>
    <w:rsid w:val="00376BD3"/>
    <w:rsid w:val="003B6559"/>
    <w:rsid w:val="005A0636"/>
    <w:rsid w:val="0063482D"/>
    <w:rsid w:val="007815BF"/>
    <w:rsid w:val="007E3DD3"/>
    <w:rsid w:val="007F47B6"/>
    <w:rsid w:val="00817C05"/>
    <w:rsid w:val="00C44C06"/>
    <w:rsid w:val="00CC6882"/>
    <w:rsid w:val="00EC463B"/>
    <w:rsid w:val="00F6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D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66FF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5A06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00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3</Pages>
  <Words>414</Words>
  <Characters>2364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Пластинина Валентина Борисовна</dc:creator>
  <cp:keywords/>
  <dc:description/>
  <cp:lastModifiedBy>user</cp:lastModifiedBy>
  <cp:revision>3</cp:revision>
  <dcterms:created xsi:type="dcterms:W3CDTF">2020-03-18T09:03:00Z</dcterms:created>
  <dcterms:modified xsi:type="dcterms:W3CDTF">2020-04-07T18:04:00Z</dcterms:modified>
</cp:coreProperties>
</file>