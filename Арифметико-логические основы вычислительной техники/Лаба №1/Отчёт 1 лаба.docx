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МИНИСТЕРСТВО ОБРАЗОВАНИЯ И НАУКИ РОССИЙСКОЙ ФЕДЕРАЦИИ</w:t>
      </w:r>
    </w:p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45EF5" w:rsidRPr="00B36C4A" w:rsidRDefault="00E45EF5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«Вятский государственный университет»</w:t>
      </w:r>
    </w:p>
    <w:p w:rsidR="00E45EF5" w:rsidRPr="00B36C4A" w:rsidRDefault="00E45EF5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(ФГБОУ ВО «ВятГУ»)</w:t>
      </w:r>
    </w:p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Факультет автоматики и вычислительной техники</w:t>
      </w:r>
    </w:p>
    <w:p w:rsidR="00E45EF5" w:rsidRPr="00B36C4A" w:rsidRDefault="00E45EF5" w:rsidP="00DA5441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Кафедра электронных вычислительных машин</w:t>
      </w:r>
    </w:p>
    <w:p w:rsidR="00E45EF5" w:rsidRPr="00B36C4A" w:rsidRDefault="00E45EF5" w:rsidP="00B36C4A">
      <w:pPr>
        <w:rPr>
          <w:sz w:val="24"/>
          <w:szCs w:val="24"/>
          <w:lang w:val="en-US"/>
        </w:rPr>
      </w:pPr>
    </w:p>
    <w:p w:rsidR="00E45EF5" w:rsidRPr="00B36C4A" w:rsidRDefault="00E45EF5" w:rsidP="00BE45BE">
      <w:pPr>
        <w:jc w:val="center"/>
        <w:rPr>
          <w:sz w:val="24"/>
          <w:szCs w:val="24"/>
        </w:rPr>
      </w:pPr>
    </w:p>
    <w:p w:rsidR="00E45EF5" w:rsidRPr="00B36C4A" w:rsidRDefault="00E45EF5" w:rsidP="00BE45BE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36C4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Схемы логических выражений</w:t>
      </w:r>
    </w:p>
    <w:p w:rsidR="00E45EF5" w:rsidRPr="00B36C4A" w:rsidRDefault="00E45EF5" w:rsidP="00BE45BE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E45EF5" w:rsidRDefault="00E45EF5" w:rsidP="00B36C4A">
      <w:pPr>
        <w:rPr>
          <w:sz w:val="24"/>
          <w:szCs w:val="24"/>
          <w:lang w:val="en-US"/>
        </w:rPr>
      </w:pPr>
    </w:p>
    <w:p w:rsidR="00E45EF5" w:rsidRPr="00B36C4A" w:rsidRDefault="00E45EF5" w:rsidP="00B36C4A">
      <w:pPr>
        <w:rPr>
          <w:sz w:val="24"/>
          <w:szCs w:val="24"/>
          <w:lang w:val="en-US"/>
        </w:rPr>
      </w:pPr>
    </w:p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Отчет</w:t>
      </w:r>
    </w:p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Лабораторная работа №1 по дисциплине</w:t>
      </w:r>
    </w:p>
    <w:p w:rsidR="00E45EF5" w:rsidRPr="00B36C4A" w:rsidRDefault="00E45EF5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«</w:t>
      </w:r>
      <w:r w:rsidRPr="00B36C4A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Арифметико-логические основы вычислительной техники</w:t>
      </w:r>
      <w:r w:rsidRPr="00B36C4A">
        <w:rPr>
          <w:sz w:val="24"/>
          <w:szCs w:val="24"/>
        </w:rPr>
        <w:t>»</w:t>
      </w:r>
    </w:p>
    <w:p w:rsidR="00E45EF5" w:rsidRPr="00B36C4A" w:rsidRDefault="00E45EF5" w:rsidP="00BE45BE">
      <w:pPr>
        <w:jc w:val="center"/>
        <w:rPr>
          <w:sz w:val="24"/>
          <w:szCs w:val="24"/>
        </w:rPr>
      </w:pPr>
    </w:p>
    <w:p w:rsidR="00E45EF5" w:rsidRPr="00B36C4A" w:rsidRDefault="00E45EF5" w:rsidP="00DA5441">
      <w:pPr>
        <w:rPr>
          <w:sz w:val="24"/>
          <w:szCs w:val="24"/>
        </w:rPr>
      </w:pPr>
    </w:p>
    <w:p w:rsidR="00E45EF5" w:rsidRDefault="00E45EF5" w:rsidP="00B36C4A">
      <w:pPr>
        <w:rPr>
          <w:sz w:val="24"/>
          <w:szCs w:val="24"/>
          <w:lang w:val="en-US"/>
        </w:rPr>
      </w:pPr>
    </w:p>
    <w:p w:rsidR="00E45EF5" w:rsidRPr="00B36C4A" w:rsidRDefault="00E45EF5" w:rsidP="00B36C4A">
      <w:pPr>
        <w:rPr>
          <w:sz w:val="24"/>
          <w:szCs w:val="24"/>
          <w:lang w:val="en-US"/>
        </w:rPr>
      </w:pPr>
    </w:p>
    <w:p w:rsidR="00E45EF5" w:rsidRPr="00B36C4A" w:rsidRDefault="00E45EF5" w:rsidP="00BE45BE">
      <w:pPr>
        <w:jc w:val="center"/>
        <w:rPr>
          <w:sz w:val="24"/>
          <w:szCs w:val="24"/>
        </w:rPr>
      </w:pPr>
    </w:p>
    <w:p w:rsidR="00E45EF5" w:rsidRPr="00B36C4A" w:rsidRDefault="00E45EF5" w:rsidP="00BE45BE">
      <w:pPr>
        <w:rPr>
          <w:sz w:val="24"/>
          <w:szCs w:val="24"/>
        </w:rPr>
      </w:pPr>
      <w:r w:rsidRPr="00B36C4A">
        <w:rPr>
          <w:sz w:val="24"/>
          <w:szCs w:val="24"/>
        </w:rPr>
        <w:t>Выполнил студент группы ИВТ-11 _______________/Кудяшев Я.Ю./</w:t>
      </w:r>
    </w:p>
    <w:p w:rsidR="00E45EF5" w:rsidRPr="00B36C4A" w:rsidRDefault="00E45EF5" w:rsidP="00BE45BE">
      <w:pPr>
        <w:rPr>
          <w:sz w:val="24"/>
          <w:szCs w:val="24"/>
        </w:rPr>
      </w:pPr>
      <w:r w:rsidRPr="00B36C4A">
        <w:rPr>
          <w:sz w:val="24"/>
          <w:szCs w:val="24"/>
        </w:rPr>
        <w:t>Проверил преподаватель________________________/Коржавина А.С./</w:t>
      </w:r>
    </w:p>
    <w:p w:rsidR="00E45EF5" w:rsidRPr="00B36C4A" w:rsidRDefault="00E45EF5" w:rsidP="00BE45BE">
      <w:pPr>
        <w:rPr>
          <w:sz w:val="24"/>
          <w:szCs w:val="24"/>
        </w:rPr>
      </w:pPr>
    </w:p>
    <w:p w:rsidR="00E45EF5" w:rsidRPr="00B36C4A" w:rsidRDefault="00E45EF5" w:rsidP="00DA5441">
      <w:pPr>
        <w:jc w:val="center"/>
        <w:rPr>
          <w:sz w:val="24"/>
          <w:szCs w:val="24"/>
        </w:rPr>
      </w:pPr>
    </w:p>
    <w:p w:rsidR="00E45EF5" w:rsidRPr="00B36C4A" w:rsidRDefault="00E45EF5" w:rsidP="00DA5441">
      <w:pPr>
        <w:jc w:val="center"/>
        <w:rPr>
          <w:sz w:val="24"/>
          <w:szCs w:val="24"/>
        </w:rPr>
      </w:pPr>
    </w:p>
    <w:p w:rsidR="00E45EF5" w:rsidRPr="00162FD4" w:rsidRDefault="00E45EF5" w:rsidP="00B36C4A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Киров 2020</w:t>
      </w:r>
    </w:p>
    <w:p w:rsidR="00E45EF5" w:rsidRPr="00B36C4A" w:rsidRDefault="00E45EF5" w:rsidP="00B81D2B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B36C4A">
        <w:rPr>
          <w:rFonts w:ascii="Times New Roman" w:hAnsi="Times New Roman"/>
          <w:b/>
          <w:bCs/>
          <w:sz w:val="36"/>
          <w:szCs w:val="36"/>
        </w:rPr>
        <w:t>Цель работы</w:t>
      </w:r>
    </w:p>
    <w:p w:rsidR="00E45EF5" w:rsidRPr="00B36C4A" w:rsidRDefault="00E45EF5" w:rsidP="00B81D2B">
      <w:pPr>
        <w:rPr>
          <w:rFonts w:ascii="Times New Roman" w:hAnsi="Times New Roman"/>
          <w:sz w:val="32"/>
          <w:szCs w:val="32"/>
        </w:rPr>
      </w:pPr>
      <w:r w:rsidRPr="00B36C4A">
        <w:rPr>
          <w:rFonts w:ascii="Times New Roman" w:hAnsi="Times New Roman"/>
          <w:sz w:val="32"/>
          <w:szCs w:val="32"/>
        </w:rPr>
        <w:t>Построить схему для сложения и умножения чисел и запустить её на эмуляторе.</w:t>
      </w:r>
    </w:p>
    <w:p w:rsidR="00E45EF5" w:rsidRPr="00B36C4A" w:rsidRDefault="00E45EF5" w:rsidP="002148B0">
      <w:pPr>
        <w:jc w:val="center"/>
        <w:rPr>
          <w:rFonts w:ascii="Times New Roman" w:hAnsi="Times New Roman"/>
          <w:b/>
          <w:sz w:val="36"/>
          <w:szCs w:val="36"/>
        </w:rPr>
      </w:pPr>
      <w:r w:rsidRPr="00B36C4A">
        <w:rPr>
          <w:rFonts w:ascii="Times New Roman" w:hAnsi="Times New Roman"/>
          <w:b/>
          <w:sz w:val="36"/>
          <w:szCs w:val="36"/>
        </w:rPr>
        <w:t>Ход работы</w:t>
      </w:r>
    </w:p>
    <w:p w:rsidR="00E45EF5" w:rsidRPr="00162FD4" w:rsidRDefault="00E45EF5" w:rsidP="00B36C4A">
      <w:pPr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r w:rsidRPr="00162FD4">
        <w:rPr>
          <w:rFonts w:ascii="Times New Roman" w:hAnsi="Times New Roman"/>
          <w:sz w:val="32"/>
          <w:szCs w:val="32"/>
        </w:rPr>
        <w:t>Сложение двух чисел в двоичной системе</w:t>
      </w:r>
    </w:p>
    <w:tbl>
      <w:tblPr>
        <w:tblpPr w:leftFromText="180" w:rightFromText="180" w:vertAnchor="text" w:horzAnchor="page" w:tblpX="2191" w:tblpY="40"/>
        <w:tblW w:w="8237" w:type="dxa"/>
        <w:tblCellMar>
          <w:left w:w="0" w:type="dxa"/>
          <w:right w:w="0" w:type="dxa"/>
        </w:tblCellMar>
        <w:tblLook w:val="0000"/>
      </w:tblPr>
      <w:tblGrid>
        <w:gridCol w:w="992"/>
        <w:gridCol w:w="992"/>
        <w:gridCol w:w="652"/>
        <w:gridCol w:w="992"/>
        <w:gridCol w:w="992"/>
        <w:gridCol w:w="275"/>
        <w:gridCol w:w="1114"/>
        <w:gridCol w:w="1114"/>
        <w:gridCol w:w="1114"/>
      </w:tblGrid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S3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36C4A" w:rsidTr="00162FD4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36C4A" w:rsidRDefault="00E45EF5" w:rsidP="00162FD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36C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</w:tbl>
    <w:p w:rsidR="00E45EF5" w:rsidRDefault="00E45EF5" w:rsidP="00B36C4A">
      <w:pPr>
        <w:jc w:val="center"/>
        <w:rPr>
          <w:sz w:val="24"/>
          <w:szCs w:val="24"/>
        </w:rPr>
      </w:pPr>
    </w:p>
    <w:p w:rsidR="00E45EF5" w:rsidRDefault="00E45EF5" w:rsidP="00B36C4A">
      <w:pPr>
        <w:jc w:val="center"/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Pr="00B36C4A" w:rsidRDefault="00E45EF5" w:rsidP="00B36C4A">
      <w:pPr>
        <w:rPr>
          <w:sz w:val="24"/>
          <w:szCs w:val="24"/>
        </w:rPr>
      </w:pPr>
    </w:p>
    <w:p w:rsidR="00E45EF5" w:rsidRDefault="00E45EF5" w:rsidP="00B36C4A">
      <w:pPr>
        <w:rPr>
          <w:sz w:val="32"/>
          <w:szCs w:val="32"/>
          <w:lang w:val="en-US"/>
        </w:rPr>
      </w:pPr>
    </w:p>
    <w:p w:rsidR="00E45EF5" w:rsidRPr="00162FD4" w:rsidRDefault="00E45EF5" w:rsidP="00B36C4A">
      <w:pPr>
        <w:rPr>
          <w:rFonts w:ascii="Times New Roman" w:hAnsi="Times New Roman"/>
          <w:sz w:val="36"/>
          <w:szCs w:val="36"/>
          <w:lang w:val="en-US"/>
        </w:rPr>
      </w:pPr>
      <w:r w:rsidRPr="00162FD4">
        <w:rPr>
          <w:rFonts w:ascii="Times New Roman" w:hAnsi="Times New Roman"/>
          <w:sz w:val="36"/>
          <w:szCs w:val="36"/>
          <w:lang w:val="en-US"/>
        </w:rPr>
        <w:t>S3 = 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⊕</w:t>
      </w:r>
      <w:r w:rsidRPr="00162FD4">
        <w:rPr>
          <w:rFonts w:ascii="Times New Roman" w:hAnsi="Times New Roman"/>
          <w:sz w:val="36"/>
          <w:szCs w:val="36"/>
          <w:lang w:val="en-US"/>
        </w:rPr>
        <w:t>y2</w:t>
      </w:r>
    </w:p>
    <w:p w:rsidR="00E45EF5" w:rsidRPr="00162FD4" w:rsidRDefault="00E45EF5" w:rsidP="00B36C4A">
      <w:pPr>
        <w:rPr>
          <w:rFonts w:ascii="Times New Roman" w:hAnsi="Times New Roman"/>
          <w:sz w:val="36"/>
          <w:szCs w:val="36"/>
          <w:lang w:val="en-US"/>
        </w:rPr>
      </w:pPr>
      <w:r w:rsidRPr="00162FD4">
        <w:rPr>
          <w:rFonts w:ascii="Times New Roman" w:hAnsi="Times New Roman"/>
          <w:sz w:val="36"/>
          <w:szCs w:val="36"/>
          <w:lang w:val="en-US"/>
        </w:rPr>
        <w:t>S2 = (x1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¬X3)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∨</w:t>
      </w:r>
      <w:r w:rsidRPr="00162FD4">
        <w:rPr>
          <w:rFonts w:ascii="Times New Roman" w:hAnsi="Times New Roman"/>
          <w:sz w:val="36"/>
          <w:szCs w:val="36"/>
          <w:lang w:val="en-US"/>
        </w:rPr>
        <w:t>(X1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¬X3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¬X4)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∨</w:t>
      </w:r>
      <w:r w:rsidRPr="00162FD4">
        <w:rPr>
          <w:rFonts w:ascii="Times New Roman" w:hAnsi="Times New Roman"/>
          <w:sz w:val="36"/>
          <w:szCs w:val="36"/>
          <w:lang w:val="en-US"/>
        </w:rPr>
        <w:t>(¬X1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X3)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∨</w:t>
      </w:r>
      <w:r w:rsidRPr="00162FD4">
        <w:rPr>
          <w:rFonts w:ascii="Times New Roman" w:hAnsi="Times New Roman"/>
          <w:sz w:val="36"/>
          <w:szCs w:val="36"/>
          <w:lang w:val="en-US"/>
        </w:rPr>
        <w:t>(¬X1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X3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¬X4)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∨</w:t>
      </w:r>
      <w:r w:rsidRPr="00162FD4">
        <w:rPr>
          <w:rFonts w:ascii="Times New Roman" w:hAnsi="Times New Roman"/>
          <w:sz w:val="36"/>
          <w:szCs w:val="36"/>
          <w:lang w:val="en-US"/>
        </w:rPr>
        <w:t>(X1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X3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X4)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∨</w:t>
      </w:r>
      <w:r w:rsidRPr="00162FD4">
        <w:rPr>
          <w:rFonts w:ascii="Times New Roman" w:hAnsi="Times New Roman"/>
          <w:sz w:val="36"/>
          <w:szCs w:val="36"/>
          <w:lang w:val="en-US"/>
        </w:rPr>
        <w:t>(¬X1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¬X3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X4)</w:t>
      </w:r>
    </w:p>
    <w:p w:rsidR="00E45EF5" w:rsidRPr="00162FD4" w:rsidRDefault="00E45EF5" w:rsidP="00B36C4A">
      <w:pPr>
        <w:rPr>
          <w:rFonts w:ascii="Times New Roman" w:hAnsi="Times New Roman"/>
          <w:sz w:val="36"/>
          <w:szCs w:val="36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18pt;width:567pt;height:266.35pt;z-index:-251658240">
            <v:imagedata r:id="rId7" o:title=""/>
          </v:shape>
        </w:pict>
      </w:r>
      <w:r w:rsidRPr="00162FD4">
        <w:rPr>
          <w:rFonts w:ascii="Times New Roman" w:hAnsi="Times New Roman"/>
          <w:sz w:val="36"/>
          <w:szCs w:val="36"/>
          <w:lang w:val="en-US"/>
        </w:rPr>
        <w:t>S1 = (X2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X3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X4)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⊕</w:t>
      </w:r>
      <w:r w:rsidRPr="00162FD4">
        <w:rPr>
          <w:rFonts w:ascii="Times New Roman" w:hAnsi="Times New Roman"/>
          <w:sz w:val="36"/>
          <w:szCs w:val="36"/>
          <w:lang w:val="en-US"/>
        </w:rPr>
        <w:t>(X1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X3)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⊕</w:t>
      </w:r>
      <w:r w:rsidRPr="00162FD4">
        <w:rPr>
          <w:rFonts w:ascii="Times New Roman" w:hAnsi="Times New Roman"/>
          <w:sz w:val="36"/>
          <w:szCs w:val="36"/>
          <w:lang w:val="en-US"/>
        </w:rPr>
        <w:t>(X1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X2</w:t>
      </w:r>
      <w:r w:rsidRPr="00162FD4">
        <w:rPr>
          <w:rFonts w:ascii="Times New Roman" w:eastAsia="MS Gothic" w:hAnsi="MS Gothic" w:hint="eastAsia"/>
          <w:sz w:val="36"/>
          <w:szCs w:val="36"/>
          <w:lang w:val="en-US"/>
        </w:rPr>
        <w:t>∧</w:t>
      </w:r>
      <w:r w:rsidRPr="00162FD4">
        <w:rPr>
          <w:rFonts w:ascii="Times New Roman" w:hAnsi="Times New Roman"/>
          <w:sz w:val="36"/>
          <w:szCs w:val="36"/>
          <w:lang w:val="en-US"/>
        </w:rPr>
        <w:t>X4)</w:t>
      </w:r>
    </w:p>
    <w:p w:rsidR="00E45EF5" w:rsidRDefault="00E45EF5" w:rsidP="00B36C4A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Default="00E45EF5" w:rsidP="00162FD4">
      <w:pPr>
        <w:rPr>
          <w:rFonts w:cs="Calibri"/>
          <w:sz w:val="36"/>
          <w:szCs w:val="36"/>
          <w:lang w:val="en-US"/>
        </w:rPr>
      </w:pPr>
    </w:p>
    <w:p w:rsidR="00E45EF5" w:rsidRPr="00162FD4" w:rsidRDefault="00E45EF5" w:rsidP="00162FD4">
      <w:pPr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r w:rsidRPr="00162FD4">
        <w:rPr>
          <w:rFonts w:ascii="Times New Roman" w:hAnsi="Times New Roman"/>
          <w:sz w:val="32"/>
          <w:szCs w:val="32"/>
        </w:rPr>
        <w:t>Умножение двух чисел в двоичной системе</w:t>
      </w:r>
    </w:p>
    <w:tbl>
      <w:tblPr>
        <w:tblW w:w="9066" w:type="dxa"/>
        <w:tblCellMar>
          <w:left w:w="0" w:type="dxa"/>
          <w:right w:w="0" w:type="dxa"/>
        </w:tblCellMar>
        <w:tblLook w:val="0000"/>
      </w:tblPr>
      <w:tblGrid>
        <w:gridCol w:w="976"/>
        <w:gridCol w:w="977"/>
        <w:gridCol w:w="504"/>
        <w:gridCol w:w="977"/>
        <w:gridCol w:w="977"/>
        <w:gridCol w:w="271"/>
        <w:gridCol w:w="1096"/>
        <w:gridCol w:w="1096"/>
        <w:gridCol w:w="1096"/>
        <w:gridCol w:w="1096"/>
      </w:tblGrid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S0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S3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E45EF5" w:rsidRPr="00BF1D39" w:rsidTr="00BF1D39">
        <w:trPr>
          <w:trHeight w:val="3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E45EF5" w:rsidRPr="00BF1D39" w:rsidRDefault="00E45EF5" w:rsidP="00BF1D39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F1D39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</w:tbl>
    <w:p w:rsidR="00E45EF5" w:rsidRDefault="00E45EF5" w:rsidP="00BF1D39">
      <w:pPr>
        <w:tabs>
          <w:tab w:val="left" w:pos="8434"/>
        </w:tabs>
        <w:jc w:val="right"/>
        <w:rPr>
          <w:rFonts w:cs="Calibri"/>
          <w:sz w:val="32"/>
          <w:szCs w:val="32"/>
          <w:lang w:val="en-US"/>
        </w:rPr>
      </w:pPr>
    </w:p>
    <w:p w:rsidR="00E45EF5" w:rsidRDefault="00E45EF5" w:rsidP="00BF1D39">
      <w:pPr>
        <w:tabs>
          <w:tab w:val="left" w:pos="8434"/>
        </w:tabs>
        <w:rPr>
          <w:rFonts w:ascii="Times New Roman" w:hAnsi="Times New Roman"/>
          <w:sz w:val="36"/>
          <w:szCs w:val="36"/>
          <w:lang w:val="en-US"/>
        </w:rPr>
      </w:pPr>
      <w:r w:rsidRPr="00BF1D39">
        <w:rPr>
          <w:rFonts w:ascii="Times New Roman" w:hAnsi="Times New Roman"/>
          <w:sz w:val="36"/>
          <w:szCs w:val="36"/>
          <w:lang w:val="en-US"/>
        </w:rPr>
        <w:t>S3 = X2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X4</w:t>
      </w:r>
    </w:p>
    <w:p w:rsidR="00E45EF5" w:rsidRDefault="00E45EF5" w:rsidP="00BF1D39">
      <w:pPr>
        <w:tabs>
          <w:tab w:val="left" w:pos="8434"/>
        </w:tabs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S2 = </w:t>
      </w:r>
      <w:r w:rsidRPr="00BF1D39">
        <w:rPr>
          <w:rFonts w:ascii="Times New Roman" w:hAnsi="Times New Roman"/>
          <w:sz w:val="36"/>
          <w:szCs w:val="36"/>
          <w:lang w:val="en-US"/>
        </w:rPr>
        <w:t>X1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(X2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⊕</w:t>
      </w:r>
      <w:r w:rsidRPr="00BF1D39">
        <w:rPr>
          <w:rFonts w:ascii="Times New Roman" w:hAnsi="Times New Roman"/>
          <w:sz w:val="36"/>
          <w:szCs w:val="36"/>
          <w:lang w:val="en-US"/>
        </w:rPr>
        <w:t>Y1)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∨</w:t>
      </w:r>
      <w:r w:rsidRPr="00BF1D39">
        <w:rPr>
          <w:rFonts w:ascii="Times New Roman" w:hAnsi="Times New Roman"/>
          <w:sz w:val="36"/>
          <w:szCs w:val="36"/>
          <w:lang w:val="en-US"/>
        </w:rPr>
        <w:t>¬X1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X2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(Y1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⊕</w:t>
      </w:r>
      <w:r w:rsidRPr="00BF1D39">
        <w:rPr>
          <w:rFonts w:ascii="Times New Roman" w:hAnsi="Times New Roman"/>
          <w:sz w:val="36"/>
          <w:szCs w:val="36"/>
          <w:lang w:val="en-US"/>
        </w:rPr>
        <w:t>Y2)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∨</w:t>
      </w:r>
      <w:r w:rsidRPr="00BF1D39">
        <w:rPr>
          <w:rFonts w:ascii="Times New Roman" w:hAnsi="Times New Roman"/>
          <w:sz w:val="36"/>
          <w:szCs w:val="36"/>
          <w:lang w:val="en-US"/>
        </w:rPr>
        <w:t>X1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X2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Y1</w:t>
      </w:r>
      <w:r w:rsidRPr="00BF1D3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BF1D39">
        <w:rPr>
          <w:rFonts w:ascii="Times New Roman" w:hAnsi="Times New Roman"/>
          <w:sz w:val="36"/>
          <w:szCs w:val="36"/>
          <w:lang w:val="en-US"/>
        </w:rPr>
        <w:t>Y2</w:t>
      </w:r>
    </w:p>
    <w:p w:rsidR="00E45EF5" w:rsidRDefault="00E45EF5" w:rsidP="00BF1D39">
      <w:pPr>
        <w:tabs>
          <w:tab w:val="left" w:pos="8434"/>
        </w:tabs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S1 = </w:t>
      </w:r>
      <w:r w:rsidRPr="00464DE9">
        <w:rPr>
          <w:rFonts w:ascii="Times New Roman" w:hAnsi="Times New Roman"/>
          <w:sz w:val="36"/>
          <w:szCs w:val="36"/>
          <w:lang w:val="en-US"/>
        </w:rPr>
        <w:t>X1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X3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(¬X2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¬X4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∨</w:t>
      </w:r>
      <w:r w:rsidRPr="00464DE9">
        <w:rPr>
          <w:rFonts w:ascii="Times New Roman" w:hAnsi="Times New Roman"/>
          <w:sz w:val="36"/>
          <w:szCs w:val="36"/>
          <w:lang w:val="en-US"/>
        </w:rPr>
        <w:t>(X2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⊕</w:t>
      </w:r>
      <w:r w:rsidRPr="00464DE9">
        <w:rPr>
          <w:rFonts w:ascii="Times New Roman" w:hAnsi="Times New Roman"/>
          <w:sz w:val="36"/>
          <w:szCs w:val="36"/>
          <w:lang w:val="en-US"/>
        </w:rPr>
        <w:t>X4))</w:t>
      </w:r>
    </w:p>
    <w:p w:rsidR="00E45EF5" w:rsidRDefault="00E45EF5" w:rsidP="00BF1D39">
      <w:pPr>
        <w:tabs>
          <w:tab w:val="left" w:pos="8434"/>
        </w:tabs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S0 = </w:t>
      </w:r>
      <w:r w:rsidRPr="00464DE9">
        <w:rPr>
          <w:rFonts w:ascii="Times New Roman" w:hAnsi="Times New Roman"/>
          <w:sz w:val="36"/>
          <w:szCs w:val="36"/>
          <w:lang w:val="en-US"/>
        </w:rPr>
        <w:t>X1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X2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X3</w:t>
      </w:r>
      <w:r w:rsidRPr="00464DE9">
        <w:rPr>
          <w:rFonts w:ascii="SimSun" w:eastAsia="SimSun" w:hAnsi="SimSun" w:cs="SimSun" w:hint="eastAsia"/>
          <w:sz w:val="36"/>
          <w:szCs w:val="36"/>
          <w:lang w:val="en-US"/>
        </w:rPr>
        <w:t>∧</w:t>
      </w:r>
      <w:r w:rsidRPr="00464DE9">
        <w:rPr>
          <w:rFonts w:ascii="Times New Roman" w:hAnsi="Times New Roman"/>
          <w:sz w:val="36"/>
          <w:szCs w:val="36"/>
          <w:lang w:val="en-US"/>
        </w:rPr>
        <w:t>X4</w:t>
      </w:r>
    </w:p>
    <w:p w:rsidR="00E45EF5" w:rsidRPr="00464DE9" w:rsidRDefault="00E45EF5" w:rsidP="00BF1D39">
      <w:pPr>
        <w:tabs>
          <w:tab w:val="left" w:pos="8434"/>
        </w:tabs>
        <w:rPr>
          <w:rFonts w:ascii="Times New Roman" w:hAnsi="Times New Roman"/>
          <w:sz w:val="36"/>
          <w:szCs w:val="36"/>
          <w:lang w:val="en-US"/>
        </w:rPr>
      </w:pPr>
      <w:r>
        <w:rPr>
          <w:noProof/>
        </w:rPr>
        <w:pict>
          <v:shape id="_x0000_s1027" type="#_x0000_t75" style="position:absolute;margin-left:-63pt;margin-top:-.2pt;width:558pt;height:256.55pt;z-index:-251657216">
            <v:imagedata r:id="rId8" o:title=""/>
          </v:shape>
        </w:pict>
      </w:r>
    </w:p>
    <w:p w:rsidR="00E45EF5" w:rsidRDefault="00E45EF5" w:rsidP="00162FD4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Pr="00464DE9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Default="00E45EF5" w:rsidP="00464DE9">
      <w:pPr>
        <w:rPr>
          <w:rFonts w:ascii="Times New Roman" w:hAnsi="Times New Roman"/>
          <w:sz w:val="32"/>
          <w:szCs w:val="32"/>
          <w:lang w:val="en-US"/>
        </w:rPr>
      </w:pPr>
    </w:p>
    <w:p w:rsidR="00E45EF5" w:rsidRDefault="00E45EF5" w:rsidP="00464DE9">
      <w:pPr>
        <w:tabs>
          <w:tab w:val="left" w:pos="1286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</w:t>
      </w:r>
    </w:p>
    <w:p w:rsidR="00E45EF5" w:rsidRPr="00464DE9" w:rsidRDefault="00E45EF5" w:rsidP="00464DE9">
      <w:pPr>
        <w:tabs>
          <w:tab w:val="left" w:pos="128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ходе данной лабораторной работы были получены знания в области построения схем для логических выражений. Были применены базовые знания в области минимизации выражений. Освоена работа с эмуляторами для построения схем логических выражений.</w:t>
      </w:r>
    </w:p>
    <w:sectPr w:rsidR="00E45EF5" w:rsidRPr="00464DE9" w:rsidSect="00C84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EF5" w:rsidRDefault="00E45EF5" w:rsidP="00475C2C">
      <w:pPr>
        <w:spacing w:after="0" w:line="240" w:lineRule="auto"/>
      </w:pPr>
      <w:r>
        <w:separator/>
      </w:r>
    </w:p>
  </w:endnote>
  <w:endnote w:type="continuationSeparator" w:id="0">
    <w:p w:rsidR="00E45EF5" w:rsidRDefault="00E45EF5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5" w:rsidRDefault="00E45EF5">
    <w:pPr>
      <w:pStyle w:val="Footer"/>
    </w:pPr>
  </w:p>
  <w:p w:rsidR="00E45EF5" w:rsidRDefault="00E45E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EF5" w:rsidRDefault="00E45EF5" w:rsidP="00475C2C">
      <w:pPr>
        <w:spacing w:after="0" w:line="240" w:lineRule="auto"/>
      </w:pPr>
      <w:r>
        <w:separator/>
      </w:r>
    </w:p>
  </w:footnote>
  <w:footnote w:type="continuationSeparator" w:id="0">
    <w:p w:rsidR="00E45EF5" w:rsidRDefault="00E45EF5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00021"/>
    <w:rsid w:val="000048EE"/>
    <w:rsid w:val="00065258"/>
    <w:rsid w:val="00074380"/>
    <w:rsid w:val="000869E3"/>
    <w:rsid w:val="000A0182"/>
    <w:rsid w:val="00122250"/>
    <w:rsid w:val="00131A9A"/>
    <w:rsid w:val="00162FD4"/>
    <w:rsid w:val="001B3CC7"/>
    <w:rsid w:val="001F5150"/>
    <w:rsid w:val="001F5FA1"/>
    <w:rsid w:val="002148B0"/>
    <w:rsid w:val="002929DE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A15B1"/>
    <w:rsid w:val="004E2F92"/>
    <w:rsid w:val="005569A0"/>
    <w:rsid w:val="005705A3"/>
    <w:rsid w:val="006039AE"/>
    <w:rsid w:val="00623B01"/>
    <w:rsid w:val="006338F5"/>
    <w:rsid w:val="0064211B"/>
    <w:rsid w:val="00685DCF"/>
    <w:rsid w:val="00702DF5"/>
    <w:rsid w:val="007132F2"/>
    <w:rsid w:val="007176A0"/>
    <w:rsid w:val="00763BAA"/>
    <w:rsid w:val="007A0302"/>
    <w:rsid w:val="007C2111"/>
    <w:rsid w:val="007C6CCD"/>
    <w:rsid w:val="00802A16"/>
    <w:rsid w:val="008643C0"/>
    <w:rsid w:val="008C14DD"/>
    <w:rsid w:val="00900500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85124"/>
    <w:rsid w:val="00EB7A6A"/>
    <w:rsid w:val="00EE1982"/>
    <w:rsid w:val="00F61A71"/>
    <w:rsid w:val="00F71D6E"/>
    <w:rsid w:val="00F72BA7"/>
    <w:rsid w:val="00F7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F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4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905</TotalTime>
  <Pages>4</Pages>
  <Words>282</Words>
  <Characters>1612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34</cp:revision>
  <cp:lastPrinted>2019-09-20T21:57:00Z</cp:lastPrinted>
  <dcterms:created xsi:type="dcterms:W3CDTF">2019-09-07T14:25:00Z</dcterms:created>
  <dcterms:modified xsi:type="dcterms:W3CDTF">2020-03-13T12:55:00Z</dcterms:modified>
</cp:coreProperties>
</file>