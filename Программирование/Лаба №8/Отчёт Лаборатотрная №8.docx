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F24" w:rsidRPr="00F960FE" w:rsidRDefault="009F6F24" w:rsidP="00BE45BE">
      <w:pPr>
        <w:jc w:val="center"/>
        <w:rPr>
          <w:rFonts w:ascii="Times New Roman" w:hAnsi="Times New Roman"/>
          <w:sz w:val="24"/>
          <w:szCs w:val="24"/>
        </w:rPr>
      </w:pPr>
      <w:r w:rsidRPr="00F960FE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9F6F24" w:rsidRPr="00F960FE" w:rsidRDefault="009F6F24" w:rsidP="00BE45BE">
      <w:pPr>
        <w:jc w:val="center"/>
        <w:rPr>
          <w:rFonts w:ascii="Times New Roman" w:hAnsi="Times New Roman"/>
          <w:sz w:val="24"/>
          <w:szCs w:val="24"/>
        </w:rPr>
      </w:pPr>
      <w:r w:rsidRPr="00F960FE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9F6F24" w:rsidRPr="00F960FE" w:rsidRDefault="009F6F24" w:rsidP="00BE45BE">
      <w:pPr>
        <w:jc w:val="center"/>
        <w:rPr>
          <w:rFonts w:ascii="Times New Roman" w:hAnsi="Times New Roman"/>
          <w:b/>
          <w:sz w:val="24"/>
          <w:szCs w:val="24"/>
        </w:rPr>
      </w:pPr>
      <w:r w:rsidRPr="00F960FE">
        <w:rPr>
          <w:rFonts w:ascii="Times New Roman" w:hAnsi="Times New Roman"/>
          <w:b/>
          <w:sz w:val="24"/>
          <w:szCs w:val="24"/>
        </w:rPr>
        <w:t>«Вятский государственный университет»</w:t>
      </w:r>
    </w:p>
    <w:p w:rsidR="009F6F24" w:rsidRPr="00F960FE" w:rsidRDefault="009F6F24" w:rsidP="00BE45BE">
      <w:pPr>
        <w:jc w:val="center"/>
        <w:rPr>
          <w:rFonts w:ascii="Times New Roman" w:hAnsi="Times New Roman"/>
          <w:b/>
          <w:sz w:val="24"/>
          <w:szCs w:val="24"/>
        </w:rPr>
      </w:pPr>
      <w:r w:rsidRPr="00F960FE">
        <w:rPr>
          <w:rFonts w:ascii="Times New Roman" w:hAnsi="Times New Roman"/>
          <w:b/>
          <w:sz w:val="24"/>
          <w:szCs w:val="24"/>
        </w:rPr>
        <w:t>(ФГБОУ ВО «ВятГУ»)</w:t>
      </w:r>
    </w:p>
    <w:p w:rsidR="009F6F24" w:rsidRPr="00F960FE" w:rsidRDefault="009F6F24" w:rsidP="00BE45BE">
      <w:pPr>
        <w:jc w:val="center"/>
        <w:rPr>
          <w:rFonts w:ascii="Times New Roman" w:hAnsi="Times New Roman"/>
          <w:sz w:val="24"/>
          <w:szCs w:val="24"/>
        </w:rPr>
      </w:pPr>
      <w:r w:rsidRPr="00F960FE">
        <w:rPr>
          <w:rFonts w:ascii="Times New Roman" w:hAnsi="Times New Roman"/>
          <w:sz w:val="24"/>
          <w:szCs w:val="24"/>
        </w:rPr>
        <w:t>Факультет автоматики и вычислительной техники</w:t>
      </w:r>
    </w:p>
    <w:p w:rsidR="009F6F24" w:rsidRPr="00F960FE" w:rsidRDefault="009F6F24" w:rsidP="00DA5441">
      <w:pPr>
        <w:jc w:val="center"/>
        <w:rPr>
          <w:rFonts w:ascii="Times New Roman" w:hAnsi="Times New Roman"/>
          <w:sz w:val="24"/>
          <w:szCs w:val="24"/>
        </w:rPr>
      </w:pPr>
      <w:r w:rsidRPr="00F960FE">
        <w:rPr>
          <w:rFonts w:ascii="Times New Roman" w:hAnsi="Times New Roman"/>
          <w:sz w:val="24"/>
          <w:szCs w:val="24"/>
        </w:rPr>
        <w:t>Кафедра электронных вычислительных машин</w:t>
      </w:r>
    </w:p>
    <w:p w:rsidR="009F6F24" w:rsidRPr="00F960FE" w:rsidRDefault="009F6F24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9F6F24" w:rsidRPr="00F960FE" w:rsidRDefault="009F6F24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9F6F24" w:rsidRPr="00F960FE" w:rsidRDefault="009F6F24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9F6F24" w:rsidRPr="00A751ED" w:rsidRDefault="009F6F24" w:rsidP="00BE45BE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Знакомство со средой программирования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Delphi</w:t>
      </w:r>
      <w:r w:rsidRPr="00A751E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/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Lazarus</w:t>
      </w:r>
    </w:p>
    <w:p w:rsidR="009F6F24" w:rsidRPr="00F960FE" w:rsidRDefault="009F6F24" w:rsidP="00BE45BE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9F6F24" w:rsidRPr="00F960FE" w:rsidRDefault="009F6F24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9F6F24" w:rsidRPr="00F960FE" w:rsidRDefault="009F6F24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9F6F24" w:rsidRPr="00F960FE" w:rsidRDefault="009F6F24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9F6F24" w:rsidRPr="00F960FE" w:rsidRDefault="009F6F24" w:rsidP="00BE45BE">
      <w:pPr>
        <w:jc w:val="center"/>
        <w:rPr>
          <w:rFonts w:ascii="Times New Roman" w:hAnsi="Times New Roman"/>
          <w:sz w:val="24"/>
          <w:szCs w:val="24"/>
        </w:rPr>
      </w:pPr>
      <w:r w:rsidRPr="00F960FE">
        <w:rPr>
          <w:rFonts w:ascii="Times New Roman" w:hAnsi="Times New Roman"/>
          <w:sz w:val="24"/>
          <w:szCs w:val="24"/>
        </w:rPr>
        <w:t>Отчет</w:t>
      </w:r>
    </w:p>
    <w:p w:rsidR="009F6F24" w:rsidRPr="00F960FE" w:rsidRDefault="009F6F24" w:rsidP="00BE45B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№8</w:t>
      </w:r>
      <w:r w:rsidRPr="00F960FE">
        <w:rPr>
          <w:rFonts w:ascii="Times New Roman" w:hAnsi="Times New Roman"/>
          <w:sz w:val="24"/>
          <w:szCs w:val="24"/>
        </w:rPr>
        <w:t xml:space="preserve"> по дисциплине</w:t>
      </w:r>
    </w:p>
    <w:p w:rsidR="009F6F24" w:rsidRPr="00F960FE" w:rsidRDefault="009F6F24" w:rsidP="00BE45BE">
      <w:pPr>
        <w:jc w:val="center"/>
        <w:rPr>
          <w:rFonts w:ascii="Times New Roman" w:hAnsi="Times New Roman"/>
          <w:sz w:val="24"/>
          <w:szCs w:val="24"/>
        </w:rPr>
      </w:pPr>
      <w:r w:rsidRPr="00F960FE">
        <w:rPr>
          <w:rFonts w:ascii="Times New Roman" w:hAnsi="Times New Roman"/>
          <w:sz w:val="24"/>
          <w:szCs w:val="24"/>
        </w:rPr>
        <w:t>«</w:t>
      </w:r>
      <w:r w:rsidRPr="00F960F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Программирование</w:t>
      </w:r>
      <w:r w:rsidRPr="00F960FE">
        <w:rPr>
          <w:rFonts w:ascii="Times New Roman" w:hAnsi="Times New Roman"/>
          <w:sz w:val="24"/>
          <w:szCs w:val="24"/>
        </w:rPr>
        <w:t>»</w:t>
      </w:r>
    </w:p>
    <w:p w:rsidR="009F6F24" w:rsidRPr="00F960FE" w:rsidRDefault="009F6F24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9F6F24" w:rsidRPr="00F960FE" w:rsidRDefault="009F6F24" w:rsidP="00F960FE">
      <w:pPr>
        <w:rPr>
          <w:rFonts w:ascii="Times New Roman" w:hAnsi="Times New Roman"/>
          <w:sz w:val="24"/>
          <w:szCs w:val="24"/>
        </w:rPr>
      </w:pPr>
    </w:p>
    <w:p w:rsidR="009F6F24" w:rsidRPr="00F960FE" w:rsidRDefault="009F6F24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9F6F24" w:rsidRPr="00F960FE" w:rsidRDefault="009F6F24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9F6F24" w:rsidRPr="00F960FE" w:rsidRDefault="009F6F24" w:rsidP="00BE45BE">
      <w:pPr>
        <w:rPr>
          <w:rFonts w:ascii="Times New Roman" w:hAnsi="Times New Roman"/>
          <w:sz w:val="24"/>
          <w:szCs w:val="24"/>
        </w:rPr>
      </w:pPr>
      <w:r w:rsidRPr="00F960FE">
        <w:rPr>
          <w:rFonts w:ascii="Times New Roman" w:hAnsi="Times New Roman"/>
          <w:sz w:val="24"/>
          <w:szCs w:val="24"/>
        </w:rPr>
        <w:t>Выполнил студент группы ИВТ-11 _______________/Кудяшев Я.Ю./</w:t>
      </w:r>
    </w:p>
    <w:p w:rsidR="009F6F24" w:rsidRPr="00F960FE" w:rsidRDefault="009F6F24" w:rsidP="00BE45BE">
      <w:pPr>
        <w:rPr>
          <w:rFonts w:ascii="Times New Roman" w:hAnsi="Times New Roman"/>
          <w:sz w:val="24"/>
          <w:szCs w:val="24"/>
        </w:rPr>
      </w:pPr>
      <w:r w:rsidRPr="00F960FE">
        <w:rPr>
          <w:rFonts w:ascii="Times New Roman" w:hAnsi="Times New Roman"/>
          <w:sz w:val="24"/>
          <w:szCs w:val="24"/>
        </w:rPr>
        <w:t>Проверил преподаватель________________________/Чистяков Г.А./</w:t>
      </w:r>
    </w:p>
    <w:p w:rsidR="009F6F24" w:rsidRPr="00F960FE" w:rsidRDefault="009F6F24" w:rsidP="00BE45BE">
      <w:pPr>
        <w:rPr>
          <w:rFonts w:ascii="Times New Roman" w:hAnsi="Times New Roman"/>
          <w:sz w:val="24"/>
          <w:szCs w:val="24"/>
        </w:rPr>
      </w:pPr>
    </w:p>
    <w:p w:rsidR="009F6F24" w:rsidRPr="00F960FE" w:rsidRDefault="009F6F24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9F6F24" w:rsidRPr="00F960FE" w:rsidRDefault="009F6F24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9F6F24" w:rsidRPr="00F960FE" w:rsidRDefault="009F6F24" w:rsidP="00F960FE">
      <w:pPr>
        <w:jc w:val="center"/>
        <w:rPr>
          <w:rFonts w:ascii="Times New Roman" w:hAnsi="Times New Roman"/>
          <w:sz w:val="24"/>
          <w:szCs w:val="24"/>
        </w:rPr>
      </w:pPr>
      <w:r w:rsidRPr="00F960FE">
        <w:rPr>
          <w:rFonts w:ascii="Times New Roman" w:hAnsi="Times New Roman"/>
          <w:sz w:val="24"/>
          <w:szCs w:val="24"/>
        </w:rPr>
        <w:t>Киров 2020</w:t>
      </w:r>
    </w:p>
    <w:p w:rsidR="009F6F24" w:rsidRPr="00BB232A" w:rsidRDefault="009F6F24" w:rsidP="00B81D2B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BB232A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:rsidR="009F6F24" w:rsidRPr="00BB232A" w:rsidRDefault="009F6F24" w:rsidP="00B81D2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Познакомиться с парадигмой событийно-ориентационного программирования, получить базовые навыки создания программ с графическим интерфейсом пользователя.</w:t>
      </w:r>
    </w:p>
    <w:p w:rsidR="009F6F24" w:rsidRPr="00BB232A" w:rsidRDefault="009F6F24" w:rsidP="00B81D2B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BB232A">
        <w:rPr>
          <w:rFonts w:ascii="Times New Roman" w:hAnsi="Times New Roman"/>
          <w:b/>
          <w:bCs/>
          <w:sz w:val="28"/>
          <w:szCs w:val="28"/>
        </w:rPr>
        <w:t>Задание</w:t>
      </w:r>
    </w:p>
    <w:p w:rsidR="009F6F24" w:rsidRPr="00BB232A" w:rsidRDefault="009F6F24" w:rsidP="00AF56B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Разработать программу «текстовый редактор».</w:t>
      </w:r>
    </w:p>
    <w:p w:rsidR="009F6F24" w:rsidRPr="00BB232A" w:rsidRDefault="009F6F24" w:rsidP="00AF56B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Реализовать возможности работы с начертанием шрифта, вывода текста на печать, подсчёта статистики.</w:t>
      </w:r>
    </w:p>
    <w:p w:rsidR="009F6F24" w:rsidRDefault="009F6F24" w:rsidP="00F960F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обязательном порядке должны быть реализованы функции «открыть», «создать», «сохранить» и «сохранить как».</w:t>
      </w:r>
    </w:p>
    <w:p w:rsidR="009F6F24" w:rsidRPr="00BB232A" w:rsidRDefault="009F6F24" w:rsidP="00F960F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Реализация дополнительных возможностей будет оцениваться в индивидуальном порядке.</w:t>
      </w:r>
    </w:p>
    <w:p w:rsidR="009F6F24" w:rsidRPr="00EE67D9" w:rsidRDefault="009F6F24" w:rsidP="00313817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BB232A">
        <w:rPr>
          <w:rFonts w:ascii="Times New Roman" w:hAnsi="Times New Roman"/>
          <w:b/>
          <w:sz w:val="28"/>
          <w:szCs w:val="28"/>
        </w:rPr>
        <w:t>Программа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lang w:val="en-US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program project1;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{$mode objfpc}{$H+}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uses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{$IFDEF UNIX}{$IFDEF UseCThreads}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cthreads,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{$ENDIF}{$ENDIF}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Interfaces, // this includes the LCL widgetset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Forms, printer4lazarus, Unit1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{ you can add units after this };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{$R *.res}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begin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RequireDerivedFormResource:=True;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Application.Scaled:=True;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Application.Initialize;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Application.CreateForm(TForm1, Form1);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Application.Run;</w:t>
      </w:r>
    </w:p>
    <w:p w:rsidR="009F6F24" w:rsidRPr="00665D7C" w:rsidRDefault="009F6F24" w:rsidP="00EE67D9">
      <w:pPr>
        <w:autoSpaceDE w:val="0"/>
        <w:autoSpaceDN w:val="0"/>
        <w:adjustRightInd w:val="0"/>
        <w:spacing w:after="0" w:line="240" w:lineRule="auto"/>
        <w:rPr>
          <w:bCs/>
          <w:sz w:val="24"/>
          <w:szCs w:val="24"/>
          <w:lang w:val="en-US"/>
        </w:rPr>
      </w:pPr>
      <w:r w:rsidRPr="00665D7C">
        <w:rPr>
          <w:bCs/>
          <w:sz w:val="24"/>
          <w:szCs w:val="24"/>
          <w:lang w:val="en-US"/>
        </w:rPr>
        <w:t xml:space="preserve">end.                                      </w:t>
      </w:r>
    </w:p>
    <w:p w:rsidR="009F6F24" w:rsidRPr="00665D7C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unit Unit1;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{$mode objfpc}{$H+}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interface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uses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Classes, SysUtils, Forms, Controls, Graphics, Dialogs, StdCtrls, Menus,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Printers, ExtCtrls, ComCtrls, LazUTF8, PrintersDlgs, UITypes;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type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{ TForm1 }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TForm1 = class(TForm)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Edit1: TEdit;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FontDialog1: TFontDialog;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MainMenu1: TMainMenu;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Memo1: TMemo;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MenuItem1: TMenuItem;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MenuItem10: TMenuItem;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MenuItem11: TMenuItem;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MenuItem12: TMenuItem;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MenuItem13: TMenuItem;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MenuItem14: TMenuItem;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MenuItem15: TMenuItem;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MenuItem16: TMenuItem;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MenuItem17: TMenuItem;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MenuItem2: TMenuItem;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MenuItem3: TMenuItem;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MenuItem4: TMenuItem;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MenuItem5: TMenuItem;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MenuItem6: TMenuItem;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MenuItem7: TMenuItem;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MenuItem8: TMenuItem;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MenuItem9: TMenuItem;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OpenDialog1: TOpenDialog;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PrintDialog1: TPrintDialog;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SaveDialog1: TSaveDialog;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procedure Button1Click(Sender: TObject);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procedure Edit1Change(Sender: TObject);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procedure FormCreate(Sender: TObject);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procedure FSFSClick(Sender: TObject);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procedure Label1Click(Sender: TObject);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procedure Memo1Change(Sender: TObject);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procedure MenuItem10Click(Sender: TObject);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procedure MenuItem11Click(Sender: TObject);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procedure MenuItem12Click(Sender: TObject);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procedure MenuItem13Click(Sender: TObject);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procedure MenuItem14Click(Sender: TObject);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procedure MenuItem15Click(Sender: TObject);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procedure MenuItem16Click(Sender: TObject);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procedure MenuItem17Click(Sender: TObject);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procedure MenuItem1Click(Sender: TObject);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procedure MenuItem2Click(Sender: TObject);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procedure MenuItem5Click(Sender: TObject);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procedure MenuItem6Click(Sender: TObject);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procedure MenuItem7Click(Sender: TObject);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procedure MenuItem8Click(Sender: TObject);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procedure MenuItem9Click(Sender: TObject);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procedure TaskDialog1ButtonClicked(Sender: TObject;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  AModalResult: TModalResult; var ACanClose: Boolean);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procedure ToggleBox1Change(Sender: TObject);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private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public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end;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var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Form1: TForm1;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FileWork: String;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implementation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{$R *.lfm}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procedure SaveAs;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begin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if Form1.SaveDialog1.Execute then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begin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 Form1.Memo1.Lines.SaveToFile(Form1.SaveDialog1.FileName);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 FileWork:=Form1.SaveDialog1.FileName;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end;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end;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{ TForm1 }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procedure TForm1.FormCreate(Sender: TObject);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begin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end;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procedure TForm1.FSFSClick(Sender: TObject);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begin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end;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procedure TForm1.Label1Click(Sender: TObject);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begin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end;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procedure TForm1.Memo1Change(Sender: TObject);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begin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end;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procedure TForm1.MenuItem10Click(Sender: TObject);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begin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Close;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end;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procedure TForm1.MenuItem11Click(Sender: TObject);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begin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Memo1.CutToClipboard;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end;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procedure TForm1.MenuItem12Click(Sender: TObject);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begin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Memo1.CopyToClipboard;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end;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procedure TForm1.MenuItem13Click(Sender: TObject);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begin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Memo1.PasteFromClipboard;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end;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procedure TForm1.MenuItem14Click(Sender: TObject);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begin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If Memo1.WordWrap then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begin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 Memo1.WordWrap:=false;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 Memo1.ScrollBars:=ssBoth;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 MenuItem14.Checked:=False;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end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else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begin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Memo1.WordWrap:=True;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Memo1.ScrollBars:=ssVertical;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MenuItem14.Checked:=True;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end;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end;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procedure TForm1.MenuItem15Click(Sender: TObject);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begin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If FontDialog1.Execute then Memo1.Font:=FontDialog1.Font;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end;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procedure TForm1.MenuItem16Click(Sender: TObject);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E67D9">
        <w:rPr>
          <w:rFonts w:ascii="Times New Roman" w:hAnsi="Times New Roman"/>
          <w:bCs/>
          <w:sz w:val="24"/>
          <w:szCs w:val="24"/>
        </w:rPr>
        <w:t>begin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E67D9">
        <w:rPr>
          <w:rFonts w:ascii="Times New Roman" w:hAnsi="Times New Roman"/>
          <w:bCs/>
          <w:sz w:val="24"/>
          <w:szCs w:val="24"/>
        </w:rPr>
        <w:t xml:space="preserve">  ShowMessage('Текстовый редактор был разработан студентом ИВТб-13-01 Кудяшевым Ярославом');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end;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procedure TForm1.MenuItem17Click(Sender: TObject);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var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S: string;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P: PChar;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L,B: Integer;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begin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S := Memo1.Lines.Text;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L := Length(S);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SetLength(S, L + 1);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S[L + 1] := #0;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P := @S[1];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L := 0;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while P^ &lt;&gt; #0 do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begin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if (P^ &lt;&gt; #32) and (P^ &lt;&gt; #13) and (P^ &lt;&gt; #10) then L := L + 1;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P := P + UTF8CharacterLength(P);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end;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Edit1.Text := IntToStr(L);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ShowMessage('</w:t>
      </w:r>
      <w:r w:rsidRPr="00EE67D9">
        <w:rPr>
          <w:rFonts w:ascii="Times New Roman" w:hAnsi="Times New Roman"/>
          <w:bCs/>
          <w:sz w:val="24"/>
          <w:szCs w:val="24"/>
        </w:rPr>
        <w:t>Использовано</w:t>
      </w: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EE67D9">
        <w:rPr>
          <w:rFonts w:ascii="Times New Roman" w:hAnsi="Times New Roman"/>
          <w:bCs/>
          <w:sz w:val="24"/>
          <w:szCs w:val="24"/>
        </w:rPr>
        <w:t>символов</w:t>
      </w:r>
      <w:r w:rsidRPr="00EE67D9">
        <w:rPr>
          <w:rFonts w:ascii="Times New Roman" w:hAnsi="Times New Roman"/>
          <w:bCs/>
          <w:sz w:val="24"/>
          <w:szCs w:val="24"/>
          <w:lang w:val="en-US"/>
        </w:rPr>
        <w:t>: ' + Edit1.Text);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end;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procedure TForm1.MenuItem1Click(Sender: TObject);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begin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end;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procedure TForm1.MenuItem2Click(Sender: TObject);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begin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end;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procedure TForm1.MenuItem5Click(Sender: TObject);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begin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FileWork:='';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Memo1.Clear;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end;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procedure TForm1.MenuItem6Click(Sender: TObject);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begin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if OpenDialog1.Execute then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begin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Memo1.Lines.LoadFromFile(OpenDialog1.FileName);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   FileWork:= OpenDialog1.FileName;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end;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end;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procedure TForm1.MenuItem7Click(Sender: TObject);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begin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If FileWork='' then SaveAs else Memo1.Lines.SaveToFile(FileWork);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end;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procedure TForm1.MenuItem8Click(Sender: TObject);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begin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SaveAs;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end;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procedure TForm1.MenuItem9Click(Sender: TObject);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begin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PrintDialog1.execute;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end;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procedure TForm1.TaskDialog1ButtonClicked(Sender: TObject;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 xml:space="preserve">  AModalResult: TModalResult; var ACanClose: Boolean);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begin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end;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procedure TForm1.ToggleBox1Change(Sender: TObject);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begin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end;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procedure TForm1.Button1Click(Sender: TObject);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begin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end;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EE67D9">
        <w:rPr>
          <w:rFonts w:ascii="Times New Roman" w:hAnsi="Times New Roman"/>
          <w:bCs/>
          <w:sz w:val="24"/>
          <w:szCs w:val="24"/>
          <w:lang w:val="en-US"/>
        </w:rPr>
        <w:t>procedure TForm1.Edit1Change(Sender: TObject);</w:t>
      </w:r>
    </w:p>
    <w:p w:rsidR="009F6F24" w:rsidRPr="00665D7C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E67D9">
        <w:rPr>
          <w:rFonts w:ascii="Times New Roman" w:hAnsi="Times New Roman"/>
          <w:bCs/>
          <w:sz w:val="24"/>
          <w:szCs w:val="24"/>
        </w:rPr>
        <w:t>begin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E67D9">
        <w:rPr>
          <w:rFonts w:ascii="Times New Roman" w:hAnsi="Times New Roman"/>
          <w:bCs/>
          <w:sz w:val="24"/>
          <w:szCs w:val="24"/>
        </w:rPr>
        <w:t>end;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E67D9">
        <w:rPr>
          <w:rFonts w:ascii="Times New Roman" w:hAnsi="Times New Roman"/>
          <w:bCs/>
          <w:sz w:val="24"/>
          <w:szCs w:val="24"/>
        </w:rPr>
        <w:t xml:space="preserve">end.    </w:t>
      </w:r>
    </w:p>
    <w:p w:rsidR="009F6F24" w:rsidRPr="00EE67D9" w:rsidRDefault="009F6F24" w:rsidP="00EE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8pt;margin-top:12pt;width:265.45pt;height:459pt;z-index:-251656192">
            <v:imagedata r:id="rId7" o:title=""/>
          </v:shape>
        </w:pict>
      </w: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Pr="00665D7C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Pr="00C53425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Pr="00BB285C" w:rsidRDefault="009F6F24" w:rsidP="00C534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B285C">
        <w:rPr>
          <w:rFonts w:ascii="Times New Roman" w:hAnsi="Times New Roman"/>
          <w:b/>
          <w:bCs/>
          <w:sz w:val="28"/>
          <w:szCs w:val="28"/>
        </w:rPr>
        <w:t>Схема</w:t>
      </w: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>
        <w:rPr>
          <w:noProof/>
        </w:rPr>
        <w:pict>
          <v:shape id="_x0000_s1027" type="#_x0000_t75" style="position:absolute;left:0;text-align:left;margin-left:-36pt;margin-top:6.45pt;width:506.9pt;height:713.15pt;z-index:-251659264">
            <v:imagedata r:id="rId8" o:title=""/>
          </v:shape>
        </w:pict>
      </w: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Pr="00C53425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>
        <w:rPr>
          <w:noProof/>
        </w:rPr>
        <w:pict>
          <v:shape id="_x0000_s1028" type="#_x0000_t75" style="position:absolute;left:0;text-align:left;margin-left:-63pt;margin-top:9pt;width:548.55pt;height:705.45pt;z-index:-251658240">
            <v:imagedata r:id="rId9" o:title=""/>
          </v:shape>
        </w:pict>
      </w: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>
        <w:rPr>
          <w:noProof/>
        </w:rPr>
        <w:pict>
          <v:shape id="_x0000_s1029" type="#_x0000_t75" style="position:absolute;left:0;text-align:left;margin-left:-18pt;margin-top:-27pt;width:459pt;height:220.25pt;z-index:-251657216">
            <v:imagedata r:id="rId10" o:title=""/>
          </v:shape>
        </w:pict>
      </w: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Pr="00EC2385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EC2385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9F6F24" w:rsidRPr="001F5FA1" w:rsidRDefault="009F6F24" w:rsidP="00EC238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8"/>
        </w:rPr>
      </w:pPr>
      <w:r w:rsidRPr="003A3175">
        <w:rPr>
          <w:b/>
          <w:bCs/>
          <w:sz w:val="28"/>
          <w:szCs w:val="28"/>
        </w:rPr>
        <w:t>Скриншоты программы</w:t>
      </w: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8"/>
        </w:rPr>
      </w:pPr>
    </w:p>
    <w:p w:rsidR="009F6F24" w:rsidRPr="001F5FA1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noProof/>
        </w:rPr>
        <w:pict>
          <v:shape id="_x0000_s1030" type="#_x0000_t75" style="position:absolute;left:0;text-align:left;margin-left:-45pt;margin-top:1.8pt;width:520.85pt;height:274.5pt;z-index:-251661312">
            <v:imagedata r:id="rId11" o:title="" cropbottom="4135f"/>
          </v:shape>
        </w:pict>
      </w:r>
    </w:p>
    <w:p w:rsidR="009F6F24" w:rsidRPr="001F5FA1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8"/>
        </w:rPr>
      </w:pPr>
    </w:p>
    <w:p w:rsidR="009F6F24" w:rsidRPr="00CB7F4E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Pr="00CB7F4E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Pr="00CB7F4E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Pr="00CB7F4E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Pr="00CB7F4E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Pr="00CB7F4E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Pr="00CB7F4E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Pr="00CB7F4E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Pr="00CB7F4E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Default="009F6F24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9F6F24" w:rsidRPr="00C229A4" w:rsidRDefault="009F6F24" w:rsidP="00C83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9F6F24" w:rsidRDefault="009F6F24" w:rsidP="00AF56B5">
      <w:pPr>
        <w:jc w:val="center"/>
        <w:rPr>
          <w:b/>
          <w:bCs/>
        </w:rPr>
      </w:pPr>
    </w:p>
    <w:p w:rsidR="009F6F24" w:rsidRPr="004E2F92" w:rsidRDefault="009F6F24" w:rsidP="00AF56B5">
      <w:pPr>
        <w:jc w:val="center"/>
      </w:pPr>
    </w:p>
    <w:p w:rsidR="009F6F24" w:rsidRPr="00C8303E" w:rsidRDefault="009F6F24" w:rsidP="00B81D2B">
      <w:pPr>
        <w:ind w:left="360"/>
      </w:pPr>
    </w:p>
    <w:p w:rsidR="009F6F24" w:rsidRPr="00C8303E" w:rsidRDefault="009F6F24" w:rsidP="00B81D2B">
      <w:pPr>
        <w:ind w:left="360"/>
      </w:pPr>
    </w:p>
    <w:p w:rsidR="009F6F24" w:rsidRDefault="009F6F24" w:rsidP="00B81D2B">
      <w:pPr>
        <w:ind w:left="360"/>
      </w:pPr>
    </w:p>
    <w:p w:rsidR="009F6F24" w:rsidRDefault="009F6F24" w:rsidP="00B81D2B">
      <w:pPr>
        <w:ind w:left="360"/>
      </w:pPr>
    </w:p>
    <w:p w:rsidR="009F6F24" w:rsidRDefault="009F6F24" w:rsidP="00B81D2B">
      <w:pPr>
        <w:ind w:left="360"/>
      </w:pPr>
    </w:p>
    <w:p w:rsidR="009F6F24" w:rsidRDefault="009F6F24" w:rsidP="00B81D2B">
      <w:pPr>
        <w:ind w:left="360"/>
      </w:pPr>
    </w:p>
    <w:p w:rsidR="009F6F24" w:rsidRDefault="009F6F24" w:rsidP="00B81D2B">
      <w:pPr>
        <w:ind w:left="360"/>
      </w:pPr>
    </w:p>
    <w:p w:rsidR="009F6F24" w:rsidRDefault="009F6F24" w:rsidP="00B81D2B">
      <w:pPr>
        <w:ind w:left="360"/>
      </w:pPr>
    </w:p>
    <w:p w:rsidR="009F6F24" w:rsidRDefault="009F6F24" w:rsidP="00B81D2B">
      <w:pPr>
        <w:ind w:left="360"/>
      </w:pPr>
    </w:p>
    <w:p w:rsidR="009F6F24" w:rsidRPr="00C8303E" w:rsidRDefault="009F6F24" w:rsidP="00B81D2B">
      <w:pPr>
        <w:ind w:left="360"/>
      </w:pPr>
      <w:r>
        <w:rPr>
          <w:noProof/>
        </w:rPr>
        <w:pict>
          <v:shape id="_x0000_s1031" type="#_x0000_t75" style="position:absolute;left:0;text-align:left;margin-left:-45pt;margin-top:-27pt;width:7in;height:357.8pt;z-index:-251660288">
            <v:imagedata r:id="rId12" o:title="" croptop="16340f" cropbottom="17265f" cropleft="20161f" cropright="20077f"/>
          </v:shape>
        </w:pict>
      </w:r>
    </w:p>
    <w:p w:rsidR="009F6F24" w:rsidRPr="00B81D2B" w:rsidRDefault="009F6F24" w:rsidP="00B81D2B">
      <w:pPr>
        <w:rPr>
          <w:b/>
          <w:bCs/>
        </w:rPr>
      </w:pPr>
    </w:p>
    <w:p w:rsidR="009F6F24" w:rsidRPr="00B81D2B" w:rsidRDefault="009F6F24" w:rsidP="00B81D2B"/>
    <w:p w:rsidR="009F6F24" w:rsidRDefault="009F6F24" w:rsidP="00B81D2B">
      <w:pPr>
        <w:jc w:val="center"/>
      </w:pPr>
    </w:p>
    <w:p w:rsidR="009F6F24" w:rsidRPr="00C8303E" w:rsidRDefault="009F6F24" w:rsidP="00C8303E"/>
    <w:p w:rsidR="009F6F24" w:rsidRPr="00C8303E" w:rsidRDefault="009F6F24" w:rsidP="00C8303E"/>
    <w:p w:rsidR="009F6F24" w:rsidRPr="00C8303E" w:rsidRDefault="009F6F24" w:rsidP="00C8303E"/>
    <w:p w:rsidR="009F6F24" w:rsidRPr="00C8303E" w:rsidRDefault="009F6F24" w:rsidP="00C8303E"/>
    <w:p w:rsidR="009F6F24" w:rsidRDefault="009F6F24" w:rsidP="00C8303E"/>
    <w:p w:rsidR="009F6F24" w:rsidRDefault="009F6F24" w:rsidP="00C8303E"/>
    <w:p w:rsidR="009F6F24" w:rsidRDefault="009F6F24" w:rsidP="00C8303E"/>
    <w:p w:rsidR="009F6F24" w:rsidRPr="00CB7F4E" w:rsidRDefault="009F6F24" w:rsidP="00C8303E"/>
    <w:p w:rsidR="009F6F24" w:rsidRDefault="009F6F24" w:rsidP="00C8303E"/>
    <w:p w:rsidR="009F6F24" w:rsidRPr="001F5FA1" w:rsidRDefault="009F6F24" w:rsidP="001F5150">
      <w:pPr>
        <w:rPr>
          <w:rFonts w:ascii="Arial" w:hAnsi="Arial" w:cs="Arial"/>
          <w:b/>
          <w:bCs/>
          <w:sz w:val="24"/>
          <w:szCs w:val="24"/>
        </w:rPr>
      </w:pPr>
    </w:p>
    <w:p w:rsidR="009F6F24" w:rsidRPr="00EC2385" w:rsidRDefault="009F6F24" w:rsidP="00EC238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A3175">
        <w:rPr>
          <w:rFonts w:ascii="Arial" w:hAnsi="Arial" w:cs="Arial"/>
          <w:b/>
          <w:bCs/>
          <w:sz w:val="28"/>
          <w:szCs w:val="28"/>
        </w:rPr>
        <w:t>Вывод</w:t>
      </w:r>
    </w:p>
    <w:p w:rsidR="009F6F24" w:rsidRPr="007D2E9D" w:rsidRDefault="009F6F24" w:rsidP="007D2E9D">
      <w:pPr>
        <w:pStyle w:val="NormalWeb"/>
        <w:shd w:val="clear" w:color="auto" w:fill="FFFFFF"/>
        <w:spacing w:before="120" w:beforeAutospacing="0" w:after="120" w:afterAutospacing="0"/>
      </w:pPr>
      <w:r w:rsidRPr="007D2E9D">
        <w:rPr>
          <w:bCs/>
        </w:rPr>
        <w:tab/>
      </w:r>
      <w:r w:rsidRPr="007D2E9D">
        <w:rPr>
          <w:b/>
          <w:bCs/>
        </w:rPr>
        <w:t>Lazarus</w:t>
      </w:r>
      <w:r w:rsidRPr="007D2E9D">
        <w:t> — </w:t>
      </w:r>
      <w:hyperlink r:id="rId13" w:tooltip="Открытое программное обеспечение" w:history="1">
        <w:r w:rsidRPr="007D2E9D">
          <w:rPr>
            <w:rStyle w:val="Hyperlink"/>
            <w:color w:val="auto"/>
            <w:u w:val="none"/>
          </w:rPr>
          <w:t>открытая</w:t>
        </w:r>
      </w:hyperlink>
      <w:r w:rsidRPr="007D2E9D">
        <w:t> </w:t>
      </w:r>
      <w:hyperlink r:id="rId14" w:tooltip="Среда разработки программного обеспечения" w:history="1">
        <w:r w:rsidRPr="007D2E9D">
          <w:rPr>
            <w:rStyle w:val="Hyperlink"/>
            <w:color w:val="auto"/>
            <w:u w:val="none"/>
          </w:rPr>
          <w:t>среда разработки программного обеспечения</w:t>
        </w:r>
      </w:hyperlink>
      <w:r w:rsidRPr="007D2E9D">
        <w:t> на языке </w:t>
      </w:r>
      <w:hyperlink r:id="rId15" w:tooltip="Object Pascal" w:history="1">
        <w:r w:rsidRPr="007D2E9D">
          <w:rPr>
            <w:rStyle w:val="Hyperlink"/>
            <w:b/>
            <w:color w:val="auto"/>
            <w:u w:val="none"/>
          </w:rPr>
          <w:t>Object Pascal</w:t>
        </w:r>
      </w:hyperlink>
      <w:r w:rsidRPr="007D2E9D">
        <w:rPr>
          <w:b/>
        </w:rPr>
        <w:t> </w:t>
      </w:r>
      <w:r w:rsidRPr="007D2E9D">
        <w:t>для компилятора </w:t>
      </w:r>
      <w:hyperlink r:id="rId16" w:tooltip="Free Pascal" w:history="1">
        <w:r w:rsidRPr="007D2E9D">
          <w:rPr>
            <w:rStyle w:val="Hyperlink"/>
            <w:b/>
            <w:color w:val="auto"/>
            <w:u w:val="none"/>
          </w:rPr>
          <w:t>Free Pascal</w:t>
        </w:r>
      </w:hyperlink>
      <w:r w:rsidRPr="007D2E9D">
        <w:t xml:space="preserve"> (часто используется сокращение </w:t>
      </w:r>
      <w:r w:rsidRPr="007D2E9D">
        <w:rPr>
          <w:b/>
        </w:rPr>
        <w:t>FPC — </w:t>
      </w:r>
      <w:hyperlink r:id="rId17" w:tooltip="Free Pascal" w:history="1">
        <w:r w:rsidRPr="007D2E9D">
          <w:rPr>
            <w:rStyle w:val="Hyperlink"/>
            <w:b/>
            <w:color w:val="auto"/>
            <w:u w:val="none"/>
          </w:rPr>
          <w:t>Free Pascal Compiler</w:t>
        </w:r>
      </w:hyperlink>
      <w:r w:rsidRPr="007D2E9D">
        <w:t>, бесплатно распространяемый компилятор языка программирования Pascal). Интегрированная среда разработки предоставляет возможность </w:t>
      </w:r>
      <w:hyperlink r:id="rId18" w:tooltip="Кроссплатформенность" w:history="1">
        <w:r w:rsidRPr="007D2E9D">
          <w:rPr>
            <w:rStyle w:val="Hyperlink"/>
            <w:color w:val="auto"/>
            <w:u w:val="none"/>
          </w:rPr>
          <w:t>кроссплатформенной</w:t>
        </w:r>
      </w:hyperlink>
      <w:r w:rsidRPr="007D2E9D">
        <w:t> разработки приложений в </w:t>
      </w:r>
      <w:hyperlink r:id="rId19" w:tooltip="Delphi (среда разработки)" w:history="1">
        <w:r w:rsidRPr="007D2E9D">
          <w:rPr>
            <w:rStyle w:val="Hyperlink"/>
            <w:b/>
            <w:color w:val="auto"/>
            <w:u w:val="none"/>
          </w:rPr>
          <w:t>Delphi</w:t>
        </w:r>
      </w:hyperlink>
      <w:r w:rsidRPr="007D2E9D">
        <w:t>-подобном окружении.</w:t>
      </w:r>
    </w:p>
    <w:p w:rsidR="009F6F24" w:rsidRPr="007D2E9D" w:rsidRDefault="009F6F24" w:rsidP="007D2E9D">
      <w:pPr>
        <w:ind w:firstLine="708"/>
        <w:rPr>
          <w:rFonts w:ascii="Times New Roman" w:hAnsi="Times New Roman"/>
          <w:sz w:val="24"/>
          <w:szCs w:val="24"/>
          <w:shd w:val="clear" w:color="auto" w:fill="FFFFFF"/>
        </w:rPr>
      </w:pPr>
      <w:r w:rsidRPr="009F0968">
        <w:rPr>
          <w:rFonts w:ascii="Times New Roman" w:hAnsi="Times New Roman"/>
          <w:sz w:val="24"/>
          <w:szCs w:val="24"/>
        </w:rPr>
        <w:t>В ходе выполнения данной лабораторной работы был</w:t>
      </w:r>
      <w:r>
        <w:rPr>
          <w:rFonts w:ascii="Times New Roman" w:hAnsi="Times New Roman"/>
          <w:sz w:val="24"/>
          <w:szCs w:val="24"/>
        </w:rPr>
        <w:t xml:space="preserve">и освоены азы работы в среде программирования </w:t>
      </w:r>
      <w:r w:rsidRPr="007D2E9D">
        <w:rPr>
          <w:rFonts w:ascii="Times New Roman" w:hAnsi="Times New Roman"/>
          <w:b/>
          <w:sz w:val="24"/>
          <w:szCs w:val="24"/>
          <w:lang w:val="en-US"/>
        </w:rPr>
        <w:t>Lazarus</w:t>
      </w:r>
      <w:r w:rsidRPr="007D2E9D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Было создано первое графическое приложение на </w:t>
      </w:r>
      <w:r w:rsidRPr="007D2E9D">
        <w:rPr>
          <w:rFonts w:ascii="Times New Roman" w:hAnsi="Times New Roman"/>
          <w:b/>
          <w:sz w:val="24"/>
          <w:szCs w:val="24"/>
          <w:lang w:val="en-US"/>
        </w:rPr>
        <w:t>Lazarus</w:t>
      </w:r>
      <w:r w:rsidRPr="007D2E9D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Этим приложением стал аналог блокнота. Были реализованы такие функции как набор текста, открытие текстового документа, создание нового текстового документа, сохранение это текстового документа, печать документа, а также  работа со шрифтами и размерами текста.</w:t>
      </w:r>
    </w:p>
    <w:p w:rsidR="009F6F24" w:rsidRPr="007D2E9D" w:rsidRDefault="009F6F24" w:rsidP="001F5150">
      <w:pPr>
        <w:ind w:firstLine="708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Нажатие каждой клавиши было реализовано в отдельной процедуре и помещено в отдельную библиотеку. Во время знакомства со средой 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Lazarus</w:t>
      </w:r>
      <w:r w:rsidRPr="007D2E9D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было изучено множество функций, таких как </w:t>
      </w:r>
      <w:r w:rsidRPr="007D2E9D">
        <w:rPr>
          <w:rFonts w:ascii="Times New Roman" w:hAnsi="Times New Roman"/>
          <w:b/>
          <w:sz w:val="24"/>
          <w:szCs w:val="24"/>
          <w:shd w:val="clear" w:color="auto" w:fill="FFFFFF"/>
          <w:lang w:val="en-US"/>
        </w:rPr>
        <w:t>ShowMessage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и </w:t>
      </w:r>
      <w:r w:rsidRPr="007D2E9D">
        <w:rPr>
          <w:rFonts w:ascii="Times New Roman" w:hAnsi="Times New Roman"/>
          <w:b/>
          <w:sz w:val="24"/>
          <w:szCs w:val="24"/>
          <w:shd w:val="clear" w:color="auto" w:fill="FFFFFF"/>
          <w:lang w:val="en-US"/>
        </w:rPr>
        <w:t>SaveToFile</w:t>
      </w:r>
      <w:r w:rsidRPr="007D2E9D">
        <w:rPr>
          <w:rFonts w:ascii="Times New Roman" w:hAnsi="Times New Roman"/>
          <w:sz w:val="24"/>
          <w:szCs w:val="24"/>
          <w:shd w:val="clear" w:color="auto" w:fill="FFFFFF"/>
        </w:rPr>
        <w:t xml:space="preserve">. </w:t>
      </w:r>
    </w:p>
    <w:p w:rsidR="009F6F24" w:rsidRPr="007D2E9D" w:rsidRDefault="009F6F24" w:rsidP="001F5150">
      <w:pPr>
        <w:ind w:firstLine="708"/>
        <w:rPr>
          <w:rFonts w:ascii="Times New Roman" w:hAnsi="Times New Roman"/>
          <w:color w:val="272A47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Помимо поставленных задач также были реализованы пункты: </w:t>
      </w:r>
      <w:r w:rsidRPr="00BB285C">
        <w:rPr>
          <w:rFonts w:ascii="Times New Roman" w:hAnsi="Times New Roman"/>
          <w:b/>
          <w:sz w:val="24"/>
          <w:szCs w:val="24"/>
          <w:shd w:val="clear" w:color="auto" w:fill="FFFFFF"/>
        </w:rPr>
        <w:t>перенос по словам, справка, вставка, копировать, вырезать, шрифт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и некоторые другие. Данная лабораторная работа имеет огромное значении в освоении материала и в выполнении дальнейших лабораторных работ.</w:t>
      </w:r>
    </w:p>
    <w:p w:rsidR="009F6F24" w:rsidRPr="009F0968" w:rsidRDefault="009F6F24" w:rsidP="001F5150">
      <w:pPr>
        <w:ind w:firstLine="708"/>
        <w:rPr>
          <w:rFonts w:ascii="Times New Roman" w:hAnsi="Times New Roman"/>
          <w:color w:val="272A47"/>
          <w:sz w:val="24"/>
          <w:szCs w:val="24"/>
        </w:rPr>
      </w:pPr>
    </w:p>
    <w:p w:rsidR="009F6F24" w:rsidRDefault="009F6F24" w:rsidP="00DE0149">
      <w:pPr>
        <w:jc w:val="center"/>
        <w:rPr>
          <w:b/>
          <w:bCs/>
        </w:rPr>
      </w:pPr>
      <w:r w:rsidRPr="006039AE">
        <w:rPr>
          <w:rFonts w:ascii="Arial" w:hAnsi="Arial" w:cs="Arial"/>
          <w:color w:val="272A47"/>
          <w:sz w:val="24"/>
          <w:szCs w:val="24"/>
        </w:rPr>
        <w:tab/>
      </w:r>
    </w:p>
    <w:p w:rsidR="009F6F24" w:rsidRPr="00DE0149" w:rsidRDefault="009F6F24" w:rsidP="00DE0149">
      <w:pPr>
        <w:rPr>
          <w:b/>
          <w:bCs/>
        </w:rPr>
      </w:pPr>
    </w:p>
    <w:sectPr w:rsidR="009F6F24" w:rsidRPr="00DE0149" w:rsidSect="00C846F9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6F24" w:rsidRDefault="009F6F24" w:rsidP="00475C2C">
      <w:pPr>
        <w:spacing w:after="0" w:line="240" w:lineRule="auto"/>
      </w:pPr>
      <w:r>
        <w:separator/>
      </w:r>
    </w:p>
  </w:endnote>
  <w:endnote w:type="continuationSeparator" w:id="0">
    <w:p w:rsidR="009F6F24" w:rsidRDefault="009F6F24" w:rsidP="00475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F24" w:rsidRDefault="009F6F24">
    <w:pPr>
      <w:pStyle w:val="Footer"/>
    </w:pPr>
  </w:p>
  <w:p w:rsidR="009F6F24" w:rsidRDefault="009F6F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6F24" w:rsidRDefault="009F6F24" w:rsidP="00475C2C">
      <w:pPr>
        <w:spacing w:after="0" w:line="240" w:lineRule="auto"/>
      </w:pPr>
      <w:r>
        <w:separator/>
      </w:r>
    </w:p>
  </w:footnote>
  <w:footnote w:type="continuationSeparator" w:id="0">
    <w:p w:rsidR="009F6F24" w:rsidRDefault="009F6F24" w:rsidP="00475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CD62A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A13606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AB72A4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B5CA9C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908A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4DA8C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8F2FB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B12E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C4CE6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9578A9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C62D87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90A659D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DA708E9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45BE"/>
    <w:rsid w:val="00000021"/>
    <w:rsid w:val="000048EE"/>
    <w:rsid w:val="0005246D"/>
    <w:rsid w:val="00065258"/>
    <w:rsid w:val="00074380"/>
    <w:rsid w:val="000869E3"/>
    <w:rsid w:val="000A0182"/>
    <w:rsid w:val="00122250"/>
    <w:rsid w:val="00131A9A"/>
    <w:rsid w:val="001B3CC7"/>
    <w:rsid w:val="001F5150"/>
    <w:rsid w:val="001F5FA1"/>
    <w:rsid w:val="00241ABF"/>
    <w:rsid w:val="002929DE"/>
    <w:rsid w:val="002A00F0"/>
    <w:rsid w:val="002A5035"/>
    <w:rsid w:val="002A7AFF"/>
    <w:rsid w:val="002B3F1E"/>
    <w:rsid w:val="002E6DE7"/>
    <w:rsid w:val="00313817"/>
    <w:rsid w:val="00320562"/>
    <w:rsid w:val="00364294"/>
    <w:rsid w:val="00381C7F"/>
    <w:rsid w:val="003A3175"/>
    <w:rsid w:val="003B4DF0"/>
    <w:rsid w:val="003E0B5F"/>
    <w:rsid w:val="003F14F1"/>
    <w:rsid w:val="003F6050"/>
    <w:rsid w:val="0041232E"/>
    <w:rsid w:val="0041382A"/>
    <w:rsid w:val="00433A83"/>
    <w:rsid w:val="004547BA"/>
    <w:rsid w:val="004672EA"/>
    <w:rsid w:val="00471C7D"/>
    <w:rsid w:val="00475C2C"/>
    <w:rsid w:val="0049482D"/>
    <w:rsid w:val="004A15B1"/>
    <w:rsid w:val="004E2F92"/>
    <w:rsid w:val="00514282"/>
    <w:rsid w:val="005569A0"/>
    <w:rsid w:val="006039AE"/>
    <w:rsid w:val="00623B01"/>
    <w:rsid w:val="006338F5"/>
    <w:rsid w:val="0064211B"/>
    <w:rsid w:val="00665D7C"/>
    <w:rsid w:val="00685DCF"/>
    <w:rsid w:val="00702DF5"/>
    <w:rsid w:val="007132F2"/>
    <w:rsid w:val="007176A0"/>
    <w:rsid w:val="00763BAA"/>
    <w:rsid w:val="007A0302"/>
    <w:rsid w:val="007C2111"/>
    <w:rsid w:val="007C6CCD"/>
    <w:rsid w:val="007D2E9D"/>
    <w:rsid w:val="00802A16"/>
    <w:rsid w:val="00843973"/>
    <w:rsid w:val="008643C0"/>
    <w:rsid w:val="0087689B"/>
    <w:rsid w:val="008C14DD"/>
    <w:rsid w:val="008C1AF5"/>
    <w:rsid w:val="00956861"/>
    <w:rsid w:val="00967068"/>
    <w:rsid w:val="009A35A3"/>
    <w:rsid w:val="009C6257"/>
    <w:rsid w:val="009E15DE"/>
    <w:rsid w:val="009F0968"/>
    <w:rsid w:val="009F6F24"/>
    <w:rsid w:val="00A10623"/>
    <w:rsid w:val="00A17F01"/>
    <w:rsid w:val="00A21F14"/>
    <w:rsid w:val="00A74659"/>
    <w:rsid w:val="00A751ED"/>
    <w:rsid w:val="00A95DC2"/>
    <w:rsid w:val="00AB2D58"/>
    <w:rsid w:val="00AB589D"/>
    <w:rsid w:val="00AC0B78"/>
    <w:rsid w:val="00AD1938"/>
    <w:rsid w:val="00AF56B5"/>
    <w:rsid w:val="00B272BE"/>
    <w:rsid w:val="00B4589D"/>
    <w:rsid w:val="00B545C3"/>
    <w:rsid w:val="00B574C0"/>
    <w:rsid w:val="00B81D2B"/>
    <w:rsid w:val="00BB03AF"/>
    <w:rsid w:val="00BB232A"/>
    <w:rsid w:val="00BB285C"/>
    <w:rsid w:val="00BC72F8"/>
    <w:rsid w:val="00BE45BE"/>
    <w:rsid w:val="00BE5E9A"/>
    <w:rsid w:val="00C152BF"/>
    <w:rsid w:val="00C229A4"/>
    <w:rsid w:val="00C46159"/>
    <w:rsid w:val="00C53425"/>
    <w:rsid w:val="00C54AB0"/>
    <w:rsid w:val="00C650B6"/>
    <w:rsid w:val="00C81007"/>
    <w:rsid w:val="00C8303E"/>
    <w:rsid w:val="00C846F9"/>
    <w:rsid w:val="00CB7F4E"/>
    <w:rsid w:val="00D21677"/>
    <w:rsid w:val="00DA5441"/>
    <w:rsid w:val="00DE0149"/>
    <w:rsid w:val="00E85124"/>
    <w:rsid w:val="00EB7A6A"/>
    <w:rsid w:val="00EC2385"/>
    <w:rsid w:val="00EC7FA9"/>
    <w:rsid w:val="00EE1982"/>
    <w:rsid w:val="00EE67D9"/>
    <w:rsid w:val="00F61A71"/>
    <w:rsid w:val="00F71D6E"/>
    <w:rsid w:val="00F72BA7"/>
    <w:rsid w:val="00F7745B"/>
    <w:rsid w:val="00F960FE"/>
    <w:rsid w:val="00FB0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6F9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81D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475C2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75C2C"/>
    <w:rPr>
      <w:rFonts w:cs="Times New Roman"/>
    </w:rPr>
  </w:style>
  <w:style w:type="paragraph" w:styleId="NormalWeb">
    <w:name w:val="Normal (Web)"/>
    <w:basedOn w:val="Normal"/>
    <w:uiPriority w:val="99"/>
    <w:semiHidden/>
    <w:rsid w:val="00AD193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rsid w:val="00AD1938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009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9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9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9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18" Type="http://schemas.openxmlformats.org/officeDocument/2006/relationships/hyperlink" Target="https://ru.wikipedia.org/wiki/%D0%9A%D1%80%D0%BE%D1%81%D1%81%D0%BF%D0%BB%D0%B0%D1%82%D1%84%D0%BE%D1%80%D0%BC%D0%B5%D0%BD%D0%BD%D0%BE%D1%81%D1%82%D1%8C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ru.wikipedia.org/wiki/Free_Pasc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Free_Pascal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Object_Pascal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ru.wikipedia.org/wiki/Delphi_(%D1%81%D1%80%D0%B5%D0%B4%D0%B0_%D1%80%D0%B0%D0%B7%D1%80%D0%B0%D0%B1%D0%BE%D1%82%D0%BA%D0%B8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ru.wikipedia.org/wiki/%D0%A1%D1%80%D0%B5%D0%B4%D0%B0_%D1%80%D0%B0%D0%B7%D1%80%D0%B0%D0%B1%D0%BE%D1%82%D0%BA%D0%B8_%D0%BF%D1%80%D0%BE%D0%B3%D1%80%D0%B0%D0%BC%D0%BC%D0%BD%D0%BE%D0%B3%D0%BE_%D0%BE%D0%B1%D0%B5%D1%81%D0%BF%D0%B5%D1%87%D0%B5%D0%BD%D0%B8%D1%8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1139</TotalTime>
  <Pages>12</Pages>
  <Words>1357</Words>
  <Characters>7738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39</cp:revision>
  <cp:lastPrinted>2019-09-20T21:57:00Z</cp:lastPrinted>
  <dcterms:created xsi:type="dcterms:W3CDTF">2019-09-07T14:25:00Z</dcterms:created>
  <dcterms:modified xsi:type="dcterms:W3CDTF">2020-05-15T20:43:00Z</dcterms:modified>
</cp:coreProperties>
</file>