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A93">
        <w:rPr>
          <w:rFonts w:ascii="Times New Roman" w:hAnsi="Times New Roman" w:cs="Times New Roman"/>
          <w:b/>
          <w:bCs/>
          <w:sz w:val="28"/>
          <w:szCs w:val="28"/>
        </w:rPr>
        <w:t>«Вятский государственный университет»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A93">
        <w:rPr>
          <w:rFonts w:ascii="Times New Roman" w:hAnsi="Times New Roman" w:cs="Times New Roman"/>
          <w:b/>
          <w:bCs/>
          <w:sz w:val="28"/>
          <w:szCs w:val="28"/>
        </w:rPr>
        <w:t>(ФГБОУ ВО «ВятГУ»)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6A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 расчета цепей постоянного тока с помощью законов Кирхгофа и метода контурных токов.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0690" w:rsidRPr="00666A93" w:rsidRDefault="004D0690" w:rsidP="00666A93">
      <w:pPr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Отчет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  <w:r w:rsidRPr="00666A9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«Электротехника и электроника»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666A93">
      <w:pPr>
        <w:rPr>
          <w:rFonts w:ascii="Times New Roman" w:hAnsi="Times New Roman" w:cs="Times New Roman"/>
          <w:sz w:val="28"/>
          <w:szCs w:val="28"/>
        </w:rPr>
      </w:pPr>
    </w:p>
    <w:p w:rsidR="004D0690" w:rsidRDefault="004D0690" w:rsidP="00BE4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666A93">
        <w:rPr>
          <w:rFonts w:ascii="Times New Roman" w:hAnsi="Times New Roman" w:cs="Times New Roman"/>
          <w:sz w:val="28"/>
          <w:szCs w:val="28"/>
        </w:rPr>
        <w:t xml:space="preserve"> _______________/Кудяшев Я.Ю./</w:t>
      </w:r>
    </w:p>
    <w:p w:rsidR="004D0690" w:rsidRPr="00666A93" w:rsidRDefault="004D0690" w:rsidP="00BE45BE">
      <w:pPr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BE45BE">
      <w:pPr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Проверил преподаватель________________________/Семёновых В.И./</w:t>
      </w:r>
    </w:p>
    <w:p w:rsidR="004D0690" w:rsidRDefault="004D0690" w:rsidP="00BE45BE">
      <w:pPr>
        <w:rPr>
          <w:sz w:val="24"/>
          <w:szCs w:val="24"/>
        </w:rPr>
      </w:pPr>
    </w:p>
    <w:p w:rsidR="004D0690" w:rsidRDefault="004D0690" w:rsidP="00BE45BE"/>
    <w:p w:rsidR="004D0690" w:rsidRDefault="004D0690"/>
    <w:p w:rsidR="004D0690" w:rsidRDefault="004D0690" w:rsidP="00B81D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A9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4D0690" w:rsidRPr="00666A93" w:rsidRDefault="004D0690" w:rsidP="00666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навыки в решение задач по законам Кирхгофа и методом контурных токов </w:t>
      </w:r>
    </w:p>
    <w:p w:rsidR="004D0690" w:rsidRPr="00B81D2B" w:rsidRDefault="004D0690" w:rsidP="00B81D2B">
      <w:pPr>
        <w:jc w:val="center"/>
        <w:rPr>
          <w:b/>
          <w:bCs/>
        </w:rPr>
      </w:pPr>
    </w:p>
    <w:p w:rsidR="004D0690" w:rsidRDefault="004D0690" w:rsidP="00DA1B51">
      <w:pPr>
        <w:rPr>
          <w:rFonts w:ascii="Times New Roman" w:hAnsi="Times New Roman" w:cs="Times New Roman"/>
          <w:sz w:val="28"/>
          <w:szCs w:val="28"/>
        </w:rPr>
      </w:pPr>
      <w:r w:rsidRPr="009D1DF3">
        <w:rPr>
          <w:b/>
          <w:bCs/>
          <w:sz w:val="28"/>
          <w:szCs w:val="28"/>
        </w:rPr>
        <w:t>Задание №1.</w:t>
      </w:r>
      <w:r w:rsidRPr="009D1DF3">
        <w:rPr>
          <w:sz w:val="28"/>
          <w:szCs w:val="28"/>
        </w:rPr>
        <w:t xml:space="preserve"> </w:t>
      </w:r>
      <w:r w:rsidRPr="00666A93">
        <w:rPr>
          <w:rFonts w:ascii="Times New Roman" w:hAnsi="Times New Roman" w:cs="Times New Roman"/>
          <w:sz w:val="28"/>
          <w:szCs w:val="28"/>
        </w:rPr>
        <w:t xml:space="preserve">Определите токи в ветвях схемы, если </w:t>
      </w:r>
      <w:r w:rsidRPr="00666A93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666A93">
        <w:rPr>
          <w:rFonts w:ascii="Times New Roman" w:hAnsi="Times New Roman" w:cs="Times New Roman"/>
          <w:sz w:val="28"/>
          <w:szCs w:val="28"/>
        </w:rPr>
        <w:t xml:space="preserve"> =1 A, </w:t>
      </w:r>
      <w:r w:rsidRPr="00666A9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666A93">
        <w:rPr>
          <w:rFonts w:ascii="Times New Roman" w:hAnsi="Times New Roman" w:cs="Times New Roman"/>
          <w:position w:val="-6"/>
          <w:sz w:val="28"/>
          <w:szCs w:val="28"/>
        </w:rPr>
        <w:t xml:space="preserve">1 </w:t>
      </w:r>
      <w:r w:rsidRPr="00666A93">
        <w:rPr>
          <w:rFonts w:ascii="Times New Roman" w:hAnsi="Times New Roman" w:cs="Times New Roman"/>
          <w:sz w:val="28"/>
          <w:szCs w:val="28"/>
        </w:rPr>
        <w:t xml:space="preserve">= 5 Ом; </w:t>
      </w:r>
      <w:r w:rsidRPr="00666A9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666A93">
        <w:rPr>
          <w:rFonts w:ascii="Times New Roman" w:hAnsi="Times New Roman" w:cs="Times New Roman"/>
          <w:position w:val="-6"/>
          <w:sz w:val="28"/>
          <w:szCs w:val="28"/>
        </w:rPr>
        <w:t>2</w:t>
      </w:r>
      <w:r w:rsidRPr="00666A93">
        <w:rPr>
          <w:rFonts w:ascii="Times New Roman" w:hAnsi="Times New Roman" w:cs="Times New Roman"/>
          <w:sz w:val="28"/>
          <w:szCs w:val="28"/>
        </w:rPr>
        <w:t xml:space="preserve"> =</w:t>
      </w:r>
      <w:r w:rsidRPr="00666A93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666A93">
        <w:rPr>
          <w:rFonts w:ascii="Times New Roman" w:hAnsi="Times New Roman" w:cs="Times New Roman"/>
          <w:sz w:val="28"/>
          <w:szCs w:val="28"/>
        </w:rPr>
        <w:t xml:space="preserve"> 8 Oм, </w:t>
      </w:r>
      <w:r w:rsidRPr="00666A9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666A93">
        <w:rPr>
          <w:rFonts w:ascii="Times New Roman" w:hAnsi="Times New Roman" w:cs="Times New Roman"/>
          <w:position w:val="-6"/>
          <w:sz w:val="28"/>
          <w:szCs w:val="28"/>
        </w:rPr>
        <w:t>3</w:t>
      </w:r>
      <w:r w:rsidRPr="00666A93">
        <w:rPr>
          <w:rFonts w:ascii="Times New Roman" w:hAnsi="Times New Roman" w:cs="Times New Roman"/>
          <w:sz w:val="28"/>
          <w:szCs w:val="28"/>
        </w:rPr>
        <w:t xml:space="preserve"> = 2 Ом, </w:t>
      </w:r>
      <w:r w:rsidRPr="00666A93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666A93">
        <w:rPr>
          <w:rFonts w:ascii="Times New Roman" w:hAnsi="Times New Roman" w:cs="Times New Roman"/>
          <w:position w:val="-6"/>
          <w:sz w:val="28"/>
          <w:szCs w:val="28"/>
        </w:rPr>
        <w:t>2</w:t>
      </w:r>
      <w:r w:rsidRPr="00666A93">
        <w:rPr>
          <w:rFonts w:ascii="Times New Roman" w:hAnsi="Times New Roman" w:cs="Times New Roman"/>
          <w:sz w:val="28"/>
          <w:szCs w:val="28"/>
        </w:rPr>
        <w:t xml:space="preserve"> = 16 В, </w:t>
      </w:r>
      <w:r w:rsidRPr="00666A93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666A93">
        <w:rPr>
          <w:rFonts w:ascii="Times New Roman" w:hAnsi="Times New Roman" w:cs="Times New Roman"/>
          <w:position w:val="-6"/>
          <w:sz w:val="28"/>
          <w:szCs w:val="28"/>
        </w:rPr>
        <w:t>3</w:t>
      </w:r>
      <w:r w:rsidRPr="00666A93">
        <w:rPr>
          <w:rFonts w:ascii="Times New Roman" w:hAnsi="Times New Roman" w:cs="Times New Roman"/>
          <w:sz w:val="28"/>
          <w:szCs w:val="28"/>
        </w:rPr>
        <w:t xml:space="preserve"> = 4 В.</w:t>
      </w:r>
    </w:p>
    <w:p w:rsidR="004D0690" w:rsidRDefault="004D0690" w:rsidP="00DA1B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+J=0</w:t>
      </w:r>
    </w:p>
    <w:p w:rsidR="004D0690" w:rsidRDefault="004D0690" w:rsidP="00DA1B51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=-E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:rsidR="004D0690" w:rsidRDefault="004D0690" w:rsidP="00DA1B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-J</w:t>
      </w:r>
    </w:p>
    <w:p w:rsidR="004D0690" w:rsidRDefault="004D0690" w:rsidP="00DA1B51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-J)R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=-E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:rsidR="004D0690" w:rsidRDefault="004D0690" w:rsidP="00DA1B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=12/10=1.2 A</w:t>
      </w:r>
    </w:p>
    <w:p w:rsidR="004D0690" w:rsidRPr="00131A8B" w:rsidRDefault="004D0690" w:rsidP="00DA1B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5pt;margin-top:534.15pt;width:530.25pt;height:374.25pt;z-index:251658240">
            <v:imagedata r:id="rId5" o:title=""/>
            <w10:wrap type="square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=-1.2-1=-2.2 A</w:t>
      </w:r>
    </w:p>
    <w:p w:rsidR="004D0690" w:rsidRPr="00E150DD" w:rsidRDefault="004D0690" w:rsidP="000E16CA">
      <w:pPr>
        <w:pStyle w:val="BodyText"/>
        <w:spacing w:before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D0690" w:rsidRPr="009E281A" w:rsidRDefault="004D0690" w:rsidP="000E16CA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9D1DF3">
        <w:rPr>
          <w:rFonts w:ascii="Times New Roman" w:hAnsi="Times New Roman" w:cs="Times New Roman"/>
          <w:b/>
          <w:bCs/>
          <w:sz w:val="28"/>
          <w:szCs w:val="28"/>
        </w:rPr>
        <w:t>Задание №2.</w:t>
      </w:r>
      <w:r w:rsidRPr="009D1DF3">
        <w:rPr>
          <w:rFonts w:ascii="Times New Roman" w:hAnsi="Times New Roman" w:cs="Times New Roman"/>
          <w:sz w:val="28"/>
          <w:szCs w:val="28"/>
        </w:rPr>
        <w:t xml:space="preserve"> </w:t>
      </w:r>
      <w:r w:rsidRPr="00131A8B">
        <w:rPr>
          <w:rFonts w:ascii="Times New Roman" w:hAnsi="Times New Roman" w:cs="Times New Roman"/>
          <w:sz w:val="28"/>
          <w:szCs w:val="28"/>
        </w:rPr>
        <w:t xml:space="preserve">Определите токи в ветвях схемы, если </w:t>
      </w:r>
      <w:r w:rsidRPr="00131A8B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131A8B">
        <w:rPr>
          <w:rFonts w:ascii="Times New Roman" w:hAnsi="Times New Roman" w:cs="Times New Roman"/>
          <w:position w:val="-6"/>
          <w:sz w:val="28"/>
          <w:szCs w:val="28"/>
        </w:rPr>
        <w:t xml:space="preserve">1 </w:t>
      </w:r>
      <w:r w:rsidRPr="00131A8B">
        <w:rPr>
          <w:rFonts w:ascii="Times New Roman" w:hAnsi="Times New Roman" w:cs="Times New Roman"/>
          <w:sz w:val="28"/>
          <w:szCs w:val="28"/>
        </w:rPr>
        <w:t xml:space="preserve">= 25 В, </w:t>
      </w:r>
      <w:r w:rsidRPr="00131A8B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131A8B">
        <w:rPr>
          <w:rFonts w:ascii="Times New Roman" w:hAnsi="Times New Roman" w:cs="Times New Roman"/>
          <w:position w:val="-6"/>
          <w:sz w:val="28"/>
          <w:szCs w:val="28"/>
        </w:rPr>
        <w:t>2</w:t>
      </w:r>
      <w:r w:rsidRPr="00131A8B">
        <w:rPr>
          <w:rFonts w:ascii="Times New Roman" w:hAnsi="Times New Roman" w:cs="Times New Roman"/>
          <w:sz w:val="28"/>
          <w:szCs w:val="28"/>
        </w:rPr>
        <w:t xml:space="preserve"> = 10 В, </w:t>
      </w:r>
      <w:r w:rsidRPr="00131A8B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131A8B">
        <w:rPr>
          <w:rFonts w:ascii="Times New Roman" w:hAnsi="Times New Roman" w:cs="Times New Roman"/>
          <w:position w:val="-6"/>
          <w:sz w:val="28"/>
          <w:szCs w:val="28"/>
        </w:rPr>
        <w:t>6</w:t>
      </w:r>
      <w:r w:rsidRPr="00131A8B">
        <w:rPr>
          <w:rFonts w:ascii="Times New Roman" w:hAnsi="Times New Roman" w:cs="Times New Roman"/>
          <w:sz w:val="28"/>
          <w:szCs w:val="28"/>
        </w:rPr>
        <w:t xml:space="preserve"> = 20 В, </w:t>
      </w:r>
      <w:r w:rsidRPr="00131A8B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131A8B">
        <w:rPr>
          <w:rFonts w:ascii="Times New Roman" w:hAnsi="Times New Roman" w:cs="Times New Roman"/>
          <w:sz w:val="28"/>
          <w:szCs w:val="28"/>
        </w:rPr>
        <w:t xml:space="preserve"> = 2 А, </w:t>
      </w:r>
      <w:r w:rsidRPr="00131A8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131A8B">
        <w:rPr>
          <w:rFonts w:ascii="Times New Roman" w:hAnsi="Times New Roman" w:cs="Times New Roman"/>
          <w:position w:val="-6"/>
          <w:sz w:val="28"/>
          <w:szCs w:val="28"/>
        </w:rPr>
        <w:t xml:space="preserve">2 </w:t>
      </w:r>
      <w:r w:rsidRPr="00131A8B">
        <w:rPr>
          <w:rFonts w:ascii="Times New Roman" w:hAnsi="Times New Roman" w:cs="Times New Roman"/>
          <w:sz w:val="28"/>
          <w:szCs w:val="28"/>
        </w:rPr>
        <w:t xml:space="preserve">= 10 Ом, </w:t>
      </w:r>
      <w:r w:rsidRPr="00131A8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131A8B">
        <w:rPr>
          <w:rFonts w:ascii="Times New Roman" w:hAnsi="Times New Roman" w:cs="Times New Roman"/>
          <w:position w:val="-6"/>
          <w:sz w:val="28"/>
          <w:szCs w:val="28"/>
        </w:rPr>
        <w:t>3</w:t>
      </w:r>
      <w:r w:rsidRPr="00131A8B">
        <w:rPr>
          <w:rFonts w:ascii="Times New Roman" w:hAnsi="Times New Roman" w:cs="Times New Roman"/>
          <w:sz w:val="28"/>
          <w:szCs w:val="28"/>
        </w:rPr>
        <w:t xml:space="preserve"> = 20 Ом, </w:t>
      </w:r>
      <w:r w:rsidRPr="00131A8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131A8B">
        <w:rPr>
          <w:rFonts w:ascii="Times New Roman" w:hAnsi="Times New Roman" w:cs="Times New Roman"/>
          <w:position w:val="-6"/>
          <w:sz w:val="28"/>
          <w:szCs w:val="28"/>
        </w:rPr>
        <w:t>4</w:t>
      </w:r>
      <w:r w:rsidRPr="00131A8B">
        <w:rPr>
          <w:rFonts w:ascii="Times New Roman" w:hAnsi="Times New Roman" w:cs="Times New Roman"/>
          <w:sz w:val="28"/>
          <w:szCs w:val="28"/>
        </w:rPr>
        <w:t xml:space="preserve"> =10 Ом, </w:t>
      </w:r>
      <w:r w:rsidRPr="00131A8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131A8B">
        <w:rPr>
          <w:rFonts w:ascii="Times New Roman" w:hAnsi="Times New Roman" w:cs="Times New Roman"/>
          <w:position w:val="-6"/>
          <w:sz w:val="28"/>
          <w:szCs w:val="28"/>
        </w:rPr>
        <w:t>5</w:t>
      </w:r>
      <w:r w:rsidRPr="00131A8B">
        <w:rPr>
          <w:rFonts w:ascii="Times New Roman" w:hAnsi="Times New Roman" w:cs="Times New Roman"/>
          <w:sz w:val="28"/>
          <w:szCs w:val="28"/>
        </w:rPr>
        <w:t xml:space="preserve"> = 8 Ом, </w:t>
      </w:r>
      <w:r w:rsidRPr="00131A8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131A8B">
        <w:rPr>
          <w:rFonts w:ascii="Times New Roman" w:hAnsi="Times New Roman" w:cs="Times New Roman"/>
          <w:position w:val="-6"/>
          <w:sz w:val="28"/>
          <w:szCs w:val="28"/>
        </w:rPr>
        <w:t>6</w:t>
      </w:r>
      <w:r w:rsidRPr="00131A8B">
        <w:rPr>
          <w:rFonts w:ascii="Times New Roman" w:hAnsi="Times New Roman" w:cs="Times New Roman"/>
          <w:sz w:val="28"/>
          <w:szCs w:val="28"/>
        </w:rPr>
        <w:t xml:space="preserve"> = 5 Ом</w:t>
      </w:r>
    </w:p>
    <w:p w:rsidR="004D0690" w:rsidRDefault="004D0690" w:rsidP="000E16CA">
      <w:pPr>
        <w:pStyle w:val="BodyText"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4D0690" w:rsidRDefault="004D0690" w:rsidP="000E16CA">
      <w:pPr>
        <w:pStyle w:val="BodyText"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4D0690" w:rsidRDefault="004D0690" w:rsidP="000E16CA">
      <w:pPr>
        <w:pStyle w:val="BodyText"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4D0690" w:rsidRPr="00131A8B" w:rsidRDefault="004D0690" w:rsidP="000E16CA">
      <w:pPr>
        <w:pStyle w:val="BodyText"/>
        <w:spacing w:before="1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131A8B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131A8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+I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:rsidR="004D0690" w:rsidRDefault="004D0690" w:rsidP="00131A8B">
      <w:pPr>
        <w:pStyle w:val="BodyText"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131A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131A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:rsidR="004D0690" w:rsidRDefault="004D0690" w:rsidP="00131A8B">
      <w:pPr>
        <w:pStyle w:val="BodyText"/>
        <w:spacing w:before="1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4D0690" w:rsidRDefault="004D0690" w:rsidP="00131A8B">
      <w:pPr>
        <w:pStyle w:val="BodyText"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=2.867 A</w:t>
      </w:r>
    </w:p>
    <w:p w:rsidR="004D0690" w:rsidRDefault="004D0690" w:rsidP="00131A8B">
      <w:pPr>
        <w:pStyle w:val="BodyText"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=-1.259 A</w:t>
      </w:r>
    </w:p>
    <w:p w:rsidR="004D0690" w:rsidRDefault="004D0690" w:rsidP="00131A8B">
      <w:pPr>
        <w:pStyle w:val="BodyText"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E150DD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50D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.608 A</w:t>
      </w:r>
    </w:p>
    <w:p w:rsidR="004D0690" w:rsidRDefault="004D0690" w:rsidP="00131A8B">
      <w:pPr>
        <w:pStyle w:val="BodyText"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=-0.9578 A</w:t>
      </w:r>
    </w:p>
    <w:p w:rsidR="004D0690" w:rsidRDefault="004D0690" w:rsidP="00131A8B">
      <w:pPr>
        <w:pStyle w:val="BodyText"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= -0.301 A</w:t>
      </w:r>
    </w:p>
    <w:p w:rsidR="004D0690" w:rsidRPr="00E150DD" w:rsidRDefault="004D0690" w:rsidP="00131A8B">
      <w:pPr>
        <w:pStyle w:val="BodyText"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=2.566 A</w:t>
      </w:r>
    </w:p>
    <w:p w:rsidR="004D0690" w:rsidRPr="00E150DD" w:rsidRDefault="004D0690" w:rsidP="00131A8B">
      <w:pPr>
        <w:pStyle w:val="BodyText"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>
          <v:shape id="_x0000_s1027" type="#_x0000_t75" style="position:absolute;left:0;text-align:left;margin-left:-45pt;margin-top:74.6pt;width:513pt;height:405pt;z-index:251659264">
            <v:imagedata r:id="rId6" o:title=""/>
            <w10:wrap type="square"/>
          </v:shape>
        </w:pict>
      </w:r>
    </w:p>
    <w:p w:rsidR="004D0690" w:rsidRDefault="004D0690" w:rsidP="00E150DD">
      <w:pPr>
        <w:pStyle w:val="BodyText"/>
        <w:spacing w:before="120"/>
        <w:rPr>
          <w:rFonts w:ascii="Times New Roman" w:hAnsi="Times New Roman" w:cs="Times New Roman"/>
          <w:lang w:val="en-US"/>
        </w:rPr>
      </w:pPr>
    </w:p>
    <w:p w:rsidR="004D0690" w:rsidRPr="00E150DD" w:rsidRDefault="004D0690" w:rsidP="00E150DD">
      <w:pPr>
        <w:pStyle w:val="BodyText"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</w:p>
    <w:p w:rsidR="004D0690" w:rsidRPr="009E281A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9D1DF3">
        <w:rPr>
          <w:b/>
          <w:bCs/>
          <w:sz w:val="28"/>
          <w:szCs w:val="28"/>
        </w:rPr>
        <w:t xml:space="preserve">Задание №3. </w:t>
      </w:r>
      <w:r w:rsidRPr="00E150DD">
        <w:rPr>
          <w:rFonts w:ascii="Times New Roman" w:hAnsi="Times New Roman" w:cs="Times New Roman"/>
          <w:sz w:val="28"/>
          <w:szCs w:val="28"/>
        </w:rPr>
        <w:t xml:space="preserve">Определите токи в ветвях методом контурных токов, если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E150DD">
        <w:rPr>
          <w:rFonts w:ascii="Times New Roman" w:hAnsi="Times New Roman" w:cs="Times New Roman"/>
          <w:sz w:val="28"/>
          <w:szCs w:val="28"/>
        </w:rPr>
        <w:t xml:space="preserve"> = 2 A,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>1</w:t>
      </w:r>
      <w:r w:rsidRPr="00E150DD">
        <w:rPr>
          <w:rFonts w:ascii="Times New Roman" w:hAnsi="Times New Roman" w:cs="Times New Roman"/>
          <w:sz w:val="28"/>
          <w:szCs w:val="28"/>
        </w:rPr>
        <w:t xml:space="preserve"> = 8 Ом,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 xml:space="preserve">2 </w:t>
      </w:r>
      <w:r w:rsidRPr="00E150DD">
        <w:rPr>
          <w:rFonts w:ascii="Times New Roman" w:hAnsi="Times New Roman" w:cs="Times New Roman"/>
          <w:sz w:val="28"/>
          <w:szCs w:val="28"/>
        </w:rPr>
        <w:t xml:space="preserve">= 12 Ом,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 xml:space="preserve">1 </w:t>
      </w:r>
      <w:r w:rsidRPr="00E150DD">
        <w:rPr>
          <w:rFonts w:ascii="Times New Roman" w:hAnsi="Times New Roman" w:cs="Times New Roman"/>
          <w:sz w:val="28"/>
          <w:szCs w:val="28"/>
        </w:rPr>
        <w:t xml:space="preserve">= 16 В,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 xml:space="preserve">2 </w:t>
      </w:r>
      <w:r w:rsidRPr="00E150DD">
        <w:rPr>
          <w:rFonts w:ascii="Times New Roman" w:hAnsi="Times New Roman" w:cs="Times New Roman"/>
          <w:sz w:val="28"/>
          <w:szCs w:val="28"/>
        </w:rPr>
        <w:t>= 14 В.</w:t>
      </w:r>
    </w:p>
    <w:p w:rsidR="004D0690" w:rsidRPr="009E281A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)+JR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30=20I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+24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6=20I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=0.3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=J+I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0690" w:rsidRPr="00E150DD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=2.3</w:t>
      </w:r>
    </w:p>
    <w:p w:rsidR="004D0690" w:rsidRPr="009E281A" w:rsidRDefault="004D0690" w:rsidP="000E16CA">
      <w:pPr>
        <w:tabs>
          <w:tab w:val="left" w:pos="3390"/>
        </w:tabs>
        <w:rPr>
          <w:b/>
          <w:bCs/>
          <w:sz w:val="28"/>
          <w:szCs w:val="28"/>
          <w:lang w:val="en-US"/>
        </w:rPr>
      </w:pPr>
    </w:p>
    <w:p w:rsidR="004D0690" w:rsidRPr="009E281A" w:rsidRDefault="004D0690" w:rsidP="00AF56B5">
      <w:pPr>
        <w:rPr>
          <w:lang w:val="en-US"/>
        </w:rPr>
      </w:pPr>
      <w:r>
        <w:rPr>
          <w:noProof/>
        </w:rPr>
        <w:pict>
          <v:shape id="_x0000_s1028" type="#_x0000_t75" style="position:absolute;margin-left:-45pt;margin-top:1.95pt;width:522pt;height:418.15pt;z-index:-251656192">
            <v:imagedata r:id="rId7" o:title=""/>
          </v:shape>
        </w:pict>
      </w: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Default="004D0690" w:rsidP="00AF56B5">
      <w:pPr>
        <w:jc w:val="center"/>
        <w:rPr>
          <w:b/>
          <w:bCs/>
          <w:lang w:val="en-US"/>
        </w:rPr>
      </w:pPr>
    </w:p>
    <w:p w:rsidR="004D0690" w:rsidRPr="009E281A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Pr="009E281A">
        <w:rPr>
          <w:b/>
          <w:bCs/>
          <w:sz w:val="28"/>
          <w:szCs w:val="28"/>
          <w:lang w:val="en-US"/>
        </w:rPr>
        <w:t xml:space="preserve"> №4. </w:t>
      </w:r>
      <w:r w:rsidRPr="00E150DD">
        <w:rPr>
          <w:rFonts w:ascii="Times New Roman" w:hAnsi="Times New Roman" w:cs="Times New Roman"/>
          <w:sz w:val="28"/>
          <w:szCs w:val="28"/>
        </w:rPr>
        <w:t xml:space="preserve">Определить токи в ветвях схемы методом контурных токов, если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 xml:space="preserve">1 </w:t>
      </w:r>
      <w:r w:rsidRPr="00E150DD">
        <w:rPr>
          <w:rFonts w:ascii="Times New Roman" w:hAnsi="Times New Roman" w:cs="Times New Roman"/>
          <w:sz w:val="28"/>
          <w:szCs w:val="28"/>
        </w:rPr>
        <w:t xml:space="preserve">= 25 В,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 xml:space="preserve">2 </w:t>
      </w:r>
      <w:r w:rsidRPr="00E150DD">
        <w:rPr>
          <w:rFonts w:ascii="Times New Roman" w:hAnsi="Times New Roman" w:cs="Times New Roman"/>
          <w:sz w:val="28"/>
          <w:szCs w:val="28"/>
        </w:rPr>
        <w:t xml:space="preserve">= 20 В,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 xml:space="preserve">3 </w:t>
      </w:r>
      <w:r w:rsidRPr="00E150DD">
        <w:rPr>
          <w:rFonts w:ascii="Times New Roman" w:hAnsi="Times New Roman" w:cs="Times New Roman"/>
          <w:sz w:val="28"/>
          <w:szCs w:val="28"/>
        </w:rPr>
        <w:t xml:space="preserve">=10 В,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 xml:space="preserve">1 </w:t>
      </w:r>
      <w:r w:rsidRPr="00E150DD">
        <w:rPr>
          <w:rFonts w:ascii="Times New Roman" w:hAnsi="Times New Roman" w:cs="Times New Roman"/>
          <w:sz w:val="28"/>
          <w:szCs w:val="28"/>
        </w:rPr>
        <w:t xml:space="preserve">=10 Ом,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 xml:space="preserve">2 </w:t>
      </w:r>
      <w:r w:rsidRPr="00E150DD">
        <w:rPr>
          <w:rFonts w:ascii="Times New Roman" w:hAnsi="Times New Roman" w:cs="Times New Roman"/>
          <w:sz w:val="28"/>
          <w:szCs w:val="28"/>
        </w:rPr>
        <w:t xml:space="preserve">=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 xml:space="preserve">3 </w:t>
      </w:r>
      <w:r w:rsidRPr="00E150DD">
        <w:rPr>
          <w:rFonts w:ascii="Times New Roman" w:hAnsi="Times New Roman" w:cs="Times New Roman"/>
          <w:sz w:val="28"/>
          <w:szCs w:val="28"/>
        </w:rPr>
        <w:t xml:space="preserve">=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>4</w:t>
      </w:r>
      <w:r w:rsidRPr="00E150DD">
        <w:rPr>
          <w:rFonts w:ascii="Times New Roman" w:hAnsi="Times New Roman" w:cs="Times New Roman"/>
          <w:sz w:val="28"/>
          <w:szCs w:val="28"/>
        </w:rPr>
        <w:t xml:space="preserve"> = 20 Ом,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 xml:space="preserve">5 </w:t>
      </w:r>
      <w:r w:rsidRPr="00E150DD">
        <w:rPr>
          <w:rFonts w:ascii="Times New Roman" w:hAnsi="Times New Roman" w:cs="Times New Roman"/>
          <w:sz w:val="28"/>
          <w:szCs w:val="28"/>
        </w:rPr>
        <w:t xml:space="preserve">= 8 Ом, </w:t>
      </w:r>
      <w:r w:rsidRPr="00E150D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150DD">
        <w:rPr>
          <w:rFonts w:ascii="Times New Roman" w:hAnsi="Times New Roman" w:cs="Times New Roman"/>
          <w:position w:val="-6"/>
          <w:sz w:val="28"/>
          <w:szCs w:val="28"/>
        </w:rPr>
        <w:t>6</w:t>
      </w:r>
      <w:r w:rsidRPr="00E150DD">
        <w:rPr>
          <w:rFonts w:ascii="Times New Roman" w:hAnsi="Times New Roman" w:cs="Times New Roman"/>
          <w:sz w:val="28"/>
          <w:szCs w:val="28"/>
        </w:rPr>
        <w:t xml:space="preserve"> = 2 Ом.</w:t>
      </w:r>
    </w:p>
    <w:p w:rsidR="004D0690" w:rsidRPr="009E281A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(R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+R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=E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(R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=-E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-E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(R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0690" w:rsidRPr="00956694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=I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0,342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4D0690" w:rsidRPr="00956694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1,001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0690" w:rsidRPr="00956694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0,113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4D0690" w:rsidRPr="00956694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=I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0,228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4D0690" w:rsidRPr="00956694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0,115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4D0690" w:rsidRPr="00956694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=I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=1</w:t>
      </w:r>
      <w:r>
        <w:rPr>
          <w:rFonts w:ascii="Times New Roman" w:hAnsi="Times New Roman" w:cs="Times New Roman"/>
          <w:sz w:val="28"/>
          <w:szCs w:val="28"/>
        </w:rPr>
        <w:t>,34</w:t>
      </w:r>
    </w:p>
    <w:p w:rsidR="004D0690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4D0690" w:rsidRPr="009852D1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4D0690" w:rsidRPr="009852D1" w:rsidRDefault="004D0690" w:rsidP="00E150D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b/>
          <w:bCs/>
          <w:lang w:val="en-US"/>
        </w:rPr>
      </w:pPr>
      <w:r>
        <w:rPr>
          <w:noProof/>
        </w:rPr>
        <w:pict>
          <v:shape id="_x0000_s1029" type="#_x0000_t75" style="position:absolute;left:0;text-align:left;margin-left:0;margin-top:.75pt;width:467.25pt;height:374.25pt;z-index:-251655168">
            <v:imagedata r:id="rId8" o:title=""/>
          </v:shape>
        </w:pict>
      </w:r>
    </w:p>
    <w:p w:rsidR="004D0690" w:rsidRPr="009852D1" w:rsidRDefault="004D0690" w:rsidP="00AF56B5">
      <w:pPr>
        <w:jc w:val="center"/>
        <w:rPr>
          <w:b/>
          <w:bCs/>
          <w:lang w:val="en-US"/>
        </w:rPr>
      </w:pPr>
    </w:p>
    <w:p w:rsidR="004D0690" w:rsidRPr="009852D1" w:rsidRDefault="004D0690" w:rsidP="00AF56B5">
      <w:pPr>
        <w:jc w:val="center"/>
        <w:rPr>
          <w:b/>
          <w:bCs/>
          <w:lang w:val="en-US"/>
        </w:rPr>
      </w:pPr>
    </w:p>
    <w:p w:rsidR="004D0690" w:rsidRPr="009852D1" w:rsidRDefault="004D0690" w:rsidP="00AF56B5">
      <w:pPr>
        <w:jc w:val="center"/>
        <w:rPr>
          <w:b/>
          <w:bCs/>
          <w:lang w:val="en-US"/>
        </w:rPr>
      </w:pPr>
    </w:p>
    <w:p w:rsidR="004D0690" w:rsidRPr="009852D1" w:rsidRDefault="004D0690" w:rsidP="00AF56B5">
      <w:pPr>
        <w:jc w:val="center"/>
        <w:rPr>
          <w:b/>
          <w:bCs/>
          <w:lang w:val="en-US"/>
        </w:rPr>
      </w:pPr>
    </w:p>
    <w:p w:rsidR="004D0690" w:rsidRPr="009852D1" w:rsidRDefault="004D0690" w:rsidP="00AF56B5">
      <w:pPr>
        <w:jc w:val="center"/>
        <w:rPr>
          <w:b/>
          <w:bCs/>
          <w:lang w:val="en-US"/>
        </w:rPr>
      </w:pPr>
    </w:p>
    <w:p w:rsidR="004D0690" w:rsidRPr="009852D1" w:rsidRDefault="004D0690" w:rsidP="00AF56B5">
      <w:pPr>
        <w:jc w:val="center"/>
        <w:rPr>
          <w:b/>
          <w:bCs/>
          <w:lang w:val="en-US"/>
        </w:rPr>
      </w:pPr>
    </w:p>
    <w:p w:rsidR="004D0690" w:rsidRPr="009852D1" w:rsidRDefault="004D0690" w:rsidP="00AF56B5">
      <w:pPr>
        <w:jc w:val="center"/>
        <w:rPr>
          <w:b/>
          <w:bCs/>
          <w:lang w:val="en-US"/>
        </w:rPr>
      </w:pPr>
    </w:p>
    <w:p w:rsidR="004D0690" w:rsidRPr="000E16CA" w:rsidRDefault="004D0690" w:rsidP="00AF56B5">
      <w:pPr>
        <w:jc w:val="center"/>
        <w:rPr>
          <w:b/>
          <w:bCs/>
        </w:rPr>
      </w:pPr>
    </w:p>
    <w:p w:rsidR="004D0690" w:rsidRDefault="004D0690" w:rsidP="000E16CA">
      <w:pPr>
        <w:rPr>
          <w:sz w:val="28"/>
          <w:szCs w:val="28"/>
        </w:rPr>
      </w:pPr>
    </w:p>
    <w:p w:rsidR="004D0690" w:rsidRDefault="004D0690" w:rsidP="000E16CA">
      <w:pPr>
        <w:rPr>
          <w:sz w:val="28"/>
          <w:szCs w:val="28"/>
        </w:rPr>
      </w:pPr>
    </w:p>
    <w:p w:rsidR="004D0690" w:rsidRDefault="004D0690" w:rsidP="000E16CA">
      <w:pPr>
        <w:rPr>
          <w:sz w:val="28"/>
          <w:szCs w:val="28"/>
        </w:rPr>
      </w:pPr>
    </w:p>
    <w:p w:rsidR="004D0690" w:rsidRDefault="004D0690" w:rsidP="000E16CA">
      <w:pPr>
        <w:rPr>
          <w:sz w:val="28"/>
          <w:szCs w:val="28"/>
        </w:rPr>
      </w:pPr>
    </w:p>
    <w:p w:rsidR="004D0690" w:rsidRDefault="004D0690" w:rsidP="000E16CA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4D0690" w:rsidRDefault="004D0690" w:rsidP="000E16CA">
      <w:pPr>
        <w:rPr>
          <w:sz w:val="28"/>
          <w:szCs w:val="28"/>
        </w:rPr>
      </w:pPr>
    </w:p>
    <w:p w:rsidR="004D0690" w:rsidRPr="00396C39" w:rsidRDefault="004D0690" w:rsidP="000E16CA">
      <w:pPr>
        <w:ind w:firstLine="720"/>
        <w:jc w:val="both"/>
        <w:rPr>
          <w:sz w:val="28"/>
          <w:szCs w:val="28"/>
        </w:rPr>
      </w:pPr>
      <w:r w:rsidRPr="00396C39">
        <w:rPr>
          <w:sz w:val="28"/>
          <w:szCs w:val="28"/>
        </w:rPr>
        <w:t>После успешного завершения занятия</w:t>
      </w:r>
      <w:r>
        <w:rPr>
          <w:sz w:val="28"/>
          <w:szCs w:val="28"/>
        </w:rPr>
        <w:t xml:space="preserve"> были освоены умения </w:t>
      </w:r>
      <w:r w:rsidRPr="00396C39">
        <w:rPr>
          <w:sz w:val="28"/>
          <w:szCs w:val="28"/>
        </w:rPr>
        <w:t>:</w:t>
      </w:r>
    </w:p>
    <w:p w:rsidR="004D0690" w:rsidRPr="00396C39" w:rsidRDefault="004D0690" w:rsidP="000E16C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396C39">
        <w:rPr>
          <w:rFonts w:ascii="Times New Roman" w:hAnsi="Times New Roman" w:cs="Times New Roman"/>
          <w:sz w:val="28"/>
          <w:szCs w:val="28"/>
        </w:rPr>
        <w:t xml:space="preserve">создавать и редактировать простейшие схемы моделирования цепей постоянного тока с использованием средств САПР </w:t>
      </w:r>
      <w:r w:rsidRPr="00396C39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396C39">
        <w:rPr>
          <w:rFonts w:ascii="Times New Roman" w:hAnsi="Times New Roman" w:cs="Times New Roman"/>
          <w:sz w:val="28"/>
          <w:szCs w:val="28"/>
        </w:rPr>
        <w:t xml:space="preserve"> </w:t>
      </w:r>
      <w:r w:rsidRPr="00396C39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396C3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D0690" w:rsidRPr="00396C39" w:rsidRDefault="004D0690" w:rsidP="000E16C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396C39">
        <w:rPr>
          <w:rFonts w:ascii="Times New Roman" w:hAnsi="Times New Roman" w:cs="Times New Roman"/>
          <w:sz w:val="28"/>
          <w:szCs w:val="28"/>
        </w:rPr>
        <w:t>снимать вольтамперные характеристики с помощью ампермет</w:t>
      </w:r>
      <w:r>
        <w:rPr>
          <w:rFonts w:ascii="Times New Roman" w:hAnsi="Times New Roman" w:cs="Times New Roman"/>
          <w:sz w:val="28"/>
          <w:szCs w:val="28"/>
        </w:rPr>
        <w:t>ра и вольтметра средствами САПР;</w:t>
      </w:r>
    </w:p>
    <w:p w:rsidR="004D0690" w:rsidRPr="00396C39" w:rsidRDefault="004D0690" w:rsidP="000E16C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Решать задачи при помощи правил Кирхгофа и метода контурных токов</w:t>
      </w:r>
    </w:p>
    <w:p w:rsidR="004D0690" w:rsidRPr="000E16CA" w:rsidRDefault="004D0690" w:rsidP="00AF56B5">
      <w:pPr>
        <w:jc w:val="center"/>
        <w:rPr>
          <w:b/>
          <w:bCs/>
        </w:rPr>
      </w:pPr>
    </w:p>
    <w:p w:rsidR="004D0690" w:rsidRPr="000E16CA" w:rsidRDefault="004D0690" w:rsidP="000E16CA">
      <w:pPr>
        <w:rPr>
          <w:b/>
          <w:bCs/>
        </w:rPr>
      </w:pPr>
    </w:p>
    <w:p w:rsidR="004D0690" w:rsidRPr="000E16CA" w:rsidRDefault="004D0690" w:rsidP="00AF56B5">
      <w:pPr>
        <w:jc w:val="center"/>
        <w:rPr>
          <w:b/>
          <w:bCs/>
        </w:rPr>
      </w:pPr>
    </w:p>
    <w:p w:rsidR="004D0690" w:rsidRPr="000E16CA" w:rsidRDefault="004D0690" w:rsidP="00AF56B5">
      <w:pPr>
        <w:jc w:val="center"/>
        <w:rPr>
          <w:b/>
          <w:bCs/>
        </w:rPr>
      </w:pPr>
    </w:p>
    <w:p w:rsidR="004D0690" w:rsidRPr="000E16CA" w:rsidRDefault="004D0690" w:rsidP="00AF56B5">
      <w:pPr>
        <w:jc w:val="center"/>
        <w:rPr>
          <w:b/>
          <w:bCs/>
        </w:rPr>
      </w:pPr>
    </w:p>
    <w:p w:rsidR="004D0690" w:rsidRPr="000E16CA" w:rsidRDefault="004D0690" w:rsidP="00AF56B5">
      <w:pPr>
        <w:jc w:val="center"/>
        <w:rPr>
          <w:b/>
          <w:bCs/>
        </w:rPr>
      </w:pPr>
    </w:p>
    <w:p w:rsidR="004D0690" w:rsidRPr="00A10623" w:rsidRDefault="004D0690" w:rsidP="00C46159"/>
    <w:sectPr w:rsidR="004D0690" w:rsidRPr="00A10623" w:rsidSect="00261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851"/>
    <w:multiLevelType w:val="hybridMultilevel"/>
    <w:tmpl w:val="A28AFBFC"/>
    <w:lvl w:ilvl="0" w:tplc="7C3687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5BE"/>
    <w:rsid w:val="000A249C"/>
    <w:rsid w:val="000C09D1"/>
    <w:rsid w:val="000E16CA"/>
    <w:rsid w:val="00131A8B"/>
    <w:rsid w:val="00261902"/>
    <w:rsid w:val="00270B3F"/>
    <w:rsid w:val="00381C7F"/>
    <w:rsid w:val="00396C39"/>
    <w:rsid w:val="003B2207"/>
    <w:rsid w:val="00406987"/>
    <w:rsid w:val="0042241E"/>
    <w:rsid w:val="004D0690"/>
    <w:rsid w:val="004E2F92"/>
    <w:rsid w:val="00527CBC"/>
    <w:rsid w:val="005B7A90"/>
    <w:rsid w:val="00623B01"/>
    <w:rsid w:val="00666A93"/>
    <w:rsid w:val="006D7835"/>
    <w:rsid w:val="007A0302"/>
    <w:rsid w:val="00802A16"/>
    <w:rsid w:val="00896812"/>
    <w:rsid w:val="00956694"/>
    <w:rsid w:val="009852D1"/>
    <w:rsid w:val="009D1DF3"/>
    <w:rsid w:val="009E281A"/>
    <w:rsid w:val="00A10623"/>
    <w:rsid w:val="00A74659"/>
    <w:rsid w:val="00AF56B5"/>
    <w:rsid w:val="00B81D2B"/>
    <w:rsid w:val="00BC72F8"/>
    <w:rsid w:val="00BE45BE"/>
    <w:rsid w:val="00BE5E9A"/>
    <w:rsid w:val="00C152BF"/>
    <w:rsid w:val="00C46159"/>
    <w:rsid w:val="00C516D4"/>
    <w:rsid w:val="00C8303E"/>
    <w:rsid w:val="00D15395"/>
    <w:rsid w:val="00D36A0A"/>
    <w:rsid w:val="00DA1B51"/>
    <w:rsid w:val="00E150DD"/>
    <w:rsid w:val="00E712C2"/>
    <w:rsid w:val="00F61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90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1D2B"/>
    <w:pPr>
      <w:ind w:left="720"/>
    </w:pPr>
  </w:style>
  <w:style w:type="paragraph" w:styleId="BodyText">
    <w:name w:val="Body Text"/>
    <w:basedOn w:val="Normal"/>
    <w:link w:val="BodyTextChar"/>
    <w:uiPriority w:val="99"/>
    <w:semiHidden/>
    <w:rsid w:val="000E16CA"/>
    <w:pPr>
      <w:spacing w:after="0" w:line="240" w:lineRule="auto"/>
      <w:jc w:val="both"/>
    </w:pPr>
    <w:rPr>
      <w:rFonts w:ascii="Tahoma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16CA"/>
    <w:rPr>
      <w:rFonts w:ascii="Tahoma" w:hAnsi="Tahoma" w:cs="Tahoma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5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315</TotalTime>
  <Pages>6</Pages>
  <Words>320</Words>
  <Characters>1825</Characters>
  <Application>Microsoft Office Outlook</Application>
  <DocSecurity>0</DocSecurity>
  <Lines>0</Lines>
  <Paragraphs>0</Paragraphs>
  <ScaleCrop>false</ScaleCrop>
  <Company>VyatGU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</cp:lastModifiedBy>
  <cp:revision>17</cp:revision>
  <cp:lastPrinted>2019-09-20T21:57:00Z</cp:lastPrinted>
  <dcterms:created xsi:type="dcterms:W3CDTF">2019-09-07T14:25:00Z</dcterms:created>
  <dcterms:modified xsi:type="dcterms:W3CDTF">2020-09-22T10:02:00Z</dcterms:modified>
</cp:coreProperties>
</file>