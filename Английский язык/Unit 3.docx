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FDB" w:rsidRPr="008E0F4B" w:rsidRDefault="00096FDB" w:rsidP="00D47AAD">
      <w:pPr>
        <w:autoSpaceDE/>
        <w:autoSpaceDN/>
        <w:jc w:val="center"/>
        <w:rPr>
          <w:b/>
          <w:sz w:val="28"/>
          <w:szCs w:val="28"/>
          <w:lang w:val="en-GB"/>
        </w:rPr>
      </w:pPr>
      <w:r w:rsidRPr="008E0F4B">
        <w:rPr>
          <w:b/>
          <w:sz w:val="28"/>
          <w:szCs w:val="28"/>
          <w:lang w:val="en-GB"/>
        </w:rPr>
        <w:t xml:space="preserve">UNIT </w:t>
      </w:r>
      <w:r>
        <w:rPr>
          <w:b/>
          <w:sz w:val="28"/>
          <w:szCs w:val="28"/>
          <w:lang w:val="en-GB"/>
        </w:rPr>
        <w:t>3</w:t>
      </w:r>
    </w:p>
    <w:p w:rsidR="00096FDB" w:rsidRPr="008E0F4B" w:rsidRDefault="00096FDB" w:rsidP="00C812D8">
      <w:pPr>
        <w:autoSpaceDE/>
        <w:autoSpaceDN/>
        <w:spacing w:line="360" w:lineRule="auto"/>
        <w:jc w:val="center"/>
        <w:rPr>
          <w:b/>
          <w:i/>
          <w:sz w:val="28"/>
          <w:szCs w:val="28"/>
          <w:lang w:val="en-GB"/>
        </w:rPr>
      </w:pPr>
      <w:r>
        <w:rPr>
          <w:b/>
          <w:i/>
          <w:sz w:val="28"/>
          <w:szCs w:val="28"/>
          <w:lang w:val="en-GB"/>
        </w:rPr>
        <w:t>Out</w:t>
      </w:r>
      <w:r w:rsidRPr="008E0F4B">
        <w:rPr>
          <w:b/>
          <w:i/>
          <w:sz w:val="28"/>
          <w:szCs w:val="28"/>
          <w:lang w:val="en-GB"/>
        </w:rPr>
        <w:t>put Devices</w:t>
      </w:r>
    </w:p>
    <w:p w:rsidR="00096FDB" w:rsidRPr="0015709D" w:rsidRDefault="00096FDB" w:rsidP="00C812D8">
      <w:pPr>
        <w:autoSpaceDE/>
        <w:autoSpaceDN/>
        <w:rPr>
          <w:sz w:val="28"/>
          <w:szCs w:val="28"/>
          <w:lang w:val="en-US"/>
        </w:rPr>
      </w:pPr>
    </w:p>
    <w:p w:rsidR="00096FDB" w:rsidRPr="00C812D8" w:rsidRDefault="00096FDB" w:rsidP="00C812D8">
      <w:pPr>
        <w:autoSpaceDE/>
        <w:autoSpaceDN/>
        <w:rPr>
          <w:sz w:val="28"/>
          <w:szCs w:val="28"/>
        </w:rPr>
      </w:pPr>
      <w:r>
        <w:rPr>
          <w:sz w:val="28"/>
          <w:szCs w:val="28"/>
        </w:rPr>
        <w:t>Прочитайте</w:t>
      </w:r>
      <w:r w:rsidRPr="0015709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текст</w:t>
      </w:r>
      <w:r w:rsidRPr="0015709D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Переведите с помощью словаря. Выполните задания на понимание текста, заполнив следующую таблицу.</w:t>
      </w:r>
    </w:p>
    <w:p w:rsidR="00096FDB" w:rsidRPr="00C812D8" w:rsidRDefault="00096FDB" w:rsidP="00C812D8">
      <w:pPr>
        <w:autoSpaceDE/>
        <w:autoSpaceDN/>
        <w:rPr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62"/>
        <w:gridCol w:w="5367"/>
        <w:gridCol w:w="2657"/>
      </w:tblGrid>
      <w:tr w:rsidR="00096FDB" w:rsidTr="00E82E4C">
        <w:tc>
          <w:tcPr>
            <w:tcW w:w="1262" w:type="dxa"/>
          </w:tcPr>
          <w:p w:rsidR="00096FDB" w:rsidRPr="00E82E4C" w:rsidRDefault="00096FDB" w:rsidP="00E82E4C">
            <w:pPr>
              <w:autoSpaceDE/>
              <w:autoSpaceDN/>
              <w:rPr>
                <w:sz w:val="28"/>
                <w:szCs w:val="28"/>
              </w:rPr>
            </w:pPr>
            <w:r w:rsidRPr="00E82E4C">
              <w:rPr>
                <w:sz w:val="28"/>
                <w:szCs w:val="28"/>
              </w:rPr>
              <w:t>Задание</w:t>
            </w:r>
          </w:p>
        </w:tc>
        <w:tc>
          <w:tcPr>
            <w:tcW w:w="5367" w:type="dxa"/>
          </w:tcPr>
          <w:p w:rsidR="00096FDB" w:rsidRPr="00E82E4C" w:rsidRDefault="00096FDB" w:rsidP="00E82E4C">
            <w:pPr>
              <w:autoSpaceDE/>
              <w:autoSpaceDN/>
              <w:rPr>
                <w:sz w:val="28"/>
                <w:szCs w:val="28"/>
              </w:rPr>
            </w:pPr>
            <w:r w:rsidRPr="00E82E4C">
              <w:rPr>
                <w:sz w:val="28"/>
                <w:szCs w:val="28"/>
              </w:rPr>
              <w:t>Ответы</w:t>
            </w:r>
          </w:p>
        </w:tc>
        <w:tc>
          <w:tcPr>
            <w:tcW w:w="2657" w:type="dxa"/>
          </w:tcPr>
          <w:p w:rsidR="00096FDB" w:rsidRPr="00E82E4C" w:rsidRDefault="00096FDB" w:rsidP="00E82E4C">
            <w:pPr>
              <w:autoSpaceDE/>
              <w:autoSpaceDN/>
              <w:rPr>
                <w:sz w:val="28"/>
                <w:szCs w:val="28"/>
              </w:rPr>
            </w:pPr>
            <w:r w:rsidRPr="00E82E4C">
              <w:rPr>
                <w:b/>
                <w:i/>
                <w:sz w:val="28"/>
                <w:szCs w:val="28"/>
              </w:rPr>
              <w:t>Например</w:t>
            </w:r>
          </w:p>
        </w:tc>
      </w:tr>
      <w:tr w:rsidR="00096FDB" w:rsidRPr="0015709D" w:rsidTr="00E82E4C">
        <w:tc>
          <w:tcPr>
            <w:tcW w:w="1262" w:type="dxa"/>
          </w:tcPr>
          <w:p w:rsidR="00096FDB" w:rsidRPr="00E82E4C" w:rsidRDefault="00096FDB" w:rsidP="00E82E4C">
            <w:pPr>
              <w:autoSpaceDE/>
              <w:autoSpaceDN/>
              <w:rPr>
                <w:sz w:val="28"/>
                <w:szCs w:val="28"/>
              </w:rPr>
            </w:pPr>
            <w:r w:rsidRPr="00E82E4C">
              <w:rPr>
                <w:sz w:val="28"/>
                <w:szCs w:val="28"/>
              </w:rPr>
              <w:t>1</w:t>
            </w:r>
          </w:p>
        </w:tc>
        <w:tc>
          <w:tcPr>
            <w:tcW w:w="5367" w:type="dxa"/>
          </w:tcPr>
          <w:p w:rsidR="00096FDB" w:rsidRPr="00EE0FD1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EE0FD1">
              <w:rPr>
                <w:sz w:val="28"/>
                <w:szCs w:val="28"/>
                <w:lang w:val="en-US"/>
              </w:rPr>
              <w:t xml:space="preserve">1- </w:t>
            </w:r>
            <w:r>
              <w:rPr>
                <w:sz w:val="28"/>
                <w:szCs w:val="28"/>
                <w:lang w:val="en-US"/>
              </w:rPr>
              <w:t>a pad which is sensitive to touch</w:t>
            </w:r>
          </w:p>
          <w:p w:rsidR="00096FDB" w:rsidRPr="00696CFA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473D92">
              <w:rPr>
                <w:sz w:val="28"/>
                <w:szCs w:val="28"/>
                <w:lang w:val="en-US"/>
              </w:rPr>
              <w:t xml:space="preserve">2- </w:t>
            </w:r>
            <w:r>
              <w:rPr>
                <w:sz w:val="28"/>
                <w:szCs w:val="28"/>
                <w:lang w:val="en-US"/>
              </w:rPr>
              <w:t>a device which serves as storage</w:t>
            </w:r>
          </w:p>
          <w:p w:rsidR="00096FDB" w:rsidRPr="00696CFA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473D92">
              <w:rPr>
                <w:sz w:val="28"/>
                <w:szCs w:val="28"/>
                <w:lang w:val="en-US"/>
              </w:rPr>
              <w:t xml:space="preserve">3- </w:t>
            </w:r>
            <w:r>
              <w:rPr>
                <w:sz w:val="28"/>
                <w:szCs w:val="28"/>
                <w:lang w:val="en-US"/>
              </w:rPr>
              <w:t>a plotter which looks like flatbed</w:t>
            </w:r>
          </w:p>
          <w:p w:rsidR="00096FDB" w:rsidRPr="00473D92" w:rsidRDefault="00096FDB" w:rsidP="00E82E4C">
            <w:pPr>
              <w:autoSpaceDE/>
              <w:autoSpaceDN/>
              <w:rPr>
                <w:sz w:val="28"/>
                <w:szCs w:val="28"/>
              </w:rPr>
            </w:pPr>
            <w:r w:rsidRPr="00473D92">
              <w:rPr>
                <w:sz w:val="28"/>
                <w:szCs w:val="28"/>
                <w:lang w:val="en-US"/>
              </w:rPr>
              <w:t xml:space="preserve">4- </w:t>
            </w:r>
            <w:r>
              <w:rPr>
                <w:sz w:val="28"/>
                <w:szCs w:val="28"/>
                <w:lang w:val="en-US"/>
              </w:rPr>
              <w:t>a printer which prints by using laser</w:t>
            </w:r>
          </w:p>
          <w:p w:rsidR="00096FDB" w:rsidRPr="00473D92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473D92">
              <w:rPr>
                <w:sz w:val="28"/>
                <w:szCs w:val="28"/>
                <w:lang w:val="en-US"/>
              </w:rPr>
              <w:t xml:space="preserve">5- </w:t>
            </w:r>
            <w:r>
              <w:rPr>
                <w:sz w:val="28"/>
                <w:szCs w:val="28"/>
                <w:lang w:val="en-US"/>
              </w:rPr>
              <w:t>a monitor which outputs a color image</w:t>
            </w:r>
          </w:p>
          <w:p w:rsidR="00096FDB" w:rsidRPr="006D5CE2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E82E4C">
              <w:rPr>
                <w:sz w:val="28"/>
                <w:szCs w:val="28"/>
                <w:lang w:val="en-US"/>
              </w:rPr>
              <w:t>6</w:t>
            </w:r>
            <w:r w:rsidRPr="00473D92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a printer which</w:t>
            </w:r>
            <w:r w:rsidRPr="006D5CE2">
              <w:rPr>
                <w:sz w:val="28"/>
                <w:szCs w:val="28"/>
                <w:lang w:val="en-US"/>
              </w:rPr>
              <w:t xml:space="preserve"> uses impact as the main printing method</w:t>
            </w:r>
          </w:p>
          <w:p w:rsidR="00096FDB" w:rsidRPr="006D5CE2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E82E4C">
              <w:rPr>
                <w:sz w:val="28"/>
                <w:szCs w:val="28"/>
                <w:lang w:val="en-US"/>
              </w:rPr>
              <w:t>7</w:t>
            </w:r>
            <w:r w:rsidRPr="00473D92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a printer which prints a line</w:t>
            </w:r>
            <w:r w:rsidRPr="006D5CE2">
              <w:rPr>
                <w:sz w:val="28"/>
                <w:szCs w:val="28"/>
                <w:lang w:val="en-US"/>
              </w:rPr>
              <w:t xml:space="preserve"> of text at a time and can have print rates of about 3,000 lines per minute</w:t>
            </w:r>
          </w:p>
          <w:p w:rsidR="00096FDB" w:rsidRPr="00021342" w:rsidRDefault="00096FDB" w:rsidP="00E82E4C">
            <w:pPr>
              <w:autoSpaceDE/>
              <w:autoSpaceDN/>
              <w:rPr>
                <w:sz w:val="28"/>
                <w:szCs w:val="28"/>
              </w:rPr>
            </w:pPr>
            <w:r w:rsidRPr="00E82E4C">
              <w:rPr>
                <w:sz w:val="28"/>
                <w:szCs w:val="28"/>
                <w:lang w:val="en-US"/>
              </w:rPr>
              <w:t>8</w:t>
            </w:r>
            <w:r w:rsidRPr="00473D92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a drive which is designed for disks</w:t>
            </w:r>
          </w:p>
          <w:p w:rsidR="00096FDB" w:rsidRPr="00021342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E82E4C">
              <w:rPr>
                <w:sz w:val="28"/>
                <w:szCs w:val="28"/>
                <w:lang w:val="en-US"/>
              </w:rPr>
              <w:t>9</w:t>
            </w:r>
            <w:r w:rsidRPr="00473D92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a device which is recognized a voice</w:t>
            </w:r>
          </w:p>
          <w:p w:rsidR="00096FDB" w:rsidRPr="00021342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E82E4C">
              <w:rPr>
                <w:sz w:val="28"/>
                <w:szCs w:val="28"/>
                <w:lang w:val="en-US"/>
              </w:rPr>
              <w:t>10</w:t>
            </w:r>
            <w:r w:rsidRPr="00473D92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a printer which prints by using a jet of ink</w:t>
            </w:r>
          </w:p>
        </w:tc>
        <w:tc>
          <w:tcPr>
            <w:tcW w:w="2657" w:type="dxa"/>
          </w:tcPr>
          <w:p w:rsidR="00096FDB" w:rsidRPr="00E82E4C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E82E4C">
              <w:rPr>
                <w:b/>
                <w:i/>
                <w:snapToGrid w:val="0"/>
                <w:sz w:val="28"/>
                <w:lang w:val="en-US"/>
              </w:rPr>
              <w:t>1. touchpad – a  pad which is sensitive to touch</w:t>
            </w:r>
          </w:p>
        </w:tc>
      </w:tr>
      <w:tr w:rsidR="00096FDB" w:rsidRPr="00484528" w:rsidTr="00E82E4C">
        <w:tc>
          <w:tcPr>
            <w:tcW w:w="1262" w:type="dxa"/>
          </w:tcPr>
          <w:p w:rsidR="00096FDB" w:rsidRPr="00E82E4C" w:rsidRDefault="00096FDB" w:rsidP="00E82E4C">
            <w:pPr>
              <w:autoSpaceDE/>
              <w:autoSpaceDN/>
              <w:rPr>
                <w:sz w:val="28"/>
                <w:szCs w:val="28"/>
              </w:rPr>
            </w:pPr>
            <w:r w:rsidRPr="00E82E4C">
              <w:rPr>
                <w:sz w:val="28"/>
                <w:szCs w:val="28"/>
              </w:rPr>
              <w:t>2</w:t>
            </w:r>
          </w:p>
        </w:tc>
        <w:tc>
          <w:tcPr>
            <w:tcW w:w="5367" w:type="dxa"/>
          </w:tcPr>
          <w:p w:rsidR="00096FDB" w:rsidRPr="00E82E4C" w:rsidRDefault="00096FDB" w:rsidP="00E82E4C">
            <w:pPr>
              <w:autoSpaceDE/>
              <w:autoSpaceDN/>
              <w:rPr>
                <w:i/>
                <w:sz w:val="28"/>
                <w:szCs w:val="28"/>
              </w:rPr>
            </w:pPr>
            <w:r w:rsidRPr="00E82E4C">
              <w:rPr>
                <w:i/>
                <w:sz w:val="28"/>
                <w:szCs w:val="28"/>
              </w:rPr>
              <w:t>(только слова и словосочетания)</w:t>
            </w:r>
          </w:p>
          <w:p w:rsidR="00096FDB" w:rsidRPr="00021342" w:rsidRDefault="00096FDB" w:rsidP="00E82E4C">
            <w:pPr>
              <w:autoSpaceDE/>
              <w:autoSpaceDN/>
              <w:rPr>
                <w:sz w:val="28"/>
                <w:szCs w:val="28"/>
              </w:rPr>
            </w:pPr>
            <w:r w:rsidRPr="00E82E4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impact</w:t>
            </w:r>
          </w:p>
          <w:p w:rsidR="00096FDB" w:rsidRPr="00021342" w:rsidRDefault="00096FDB" w:rsidP="00E82E4C">
            <w:pPr>
              <w:autoSpaceDE/>
              <w:autoSpaceDN/>
              <w:rPr>
                <w:sz w:val="28"/>
                <w:szCs w:val="28"/>
              </w:rPr>
            </w:pPr>
            <w:r w:rsidRPr="00E82E4C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non</w:t>
            </w:r>
            <w:r w:rsidRPr="00021342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>impact</w:t>
            </w:r>
          </w:p>
          <w:p w:rsidR="00096FDB" w:rsidRPr="00021342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021342">
              <w:rPr>
                <w:sz w:val="28"/>
                <w:szCs w:val="28"/>
                <w:lang w:val="en-US"/>
              </w:rPr>
              <w:t xml:space="preserve">3- </w:t>
            </w:r>
            <w:r>
              <w:rPr>
                <w:sz w:val="28"/>
                <w:szCs w:val="28"/>
                <w:lang w:val="en-US"/>
              </w:rPr>
              <w:t>impact</w:t>
            </w:r>
          </w:p>
          <w:p w:rsidR="00096FDB" w:rsidRPr="00021342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021342">
              <w:rPr>
                <w:sz w:val="28"/>
                <w:szCs w:val="28"/>
                <w:lang w:val="en-US"/>
              </w:rPr>
              <w:t xml:space="preserve">4- </w:t>
            </w:r>
            <w:r>
              <w:rPr>
                <w:sz w:val="28"/>
                <w:szCs w:val="28"/>
                <w:lang w:val="en-US"/>
              </w:rPr>
              <w:t>non-impact</w:t>
            </w:r>
          </w:p>
          <w:p w:rsidR="00096FDB" w:rsidRPr="00021342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021342">
              <w:rPr>
                <w:sz w:val="28"/>
                <w:szCs w:val="28"/>
                <w:lang w:val="en-US"/>
              </w:rPr>
              <w:t xml:space="preserve">5- </w:t>
            </w:r>
            <w:r>
              <w:rPr>
                <w:sz w:val="28"/>
                <w:szCs w:val="28"/>
                <w:lang w:val="en-US"/>
              </w:rPr>
              <w:t>impact</w:t>
            </w:r>
          </w:p>
          <w:p w:rsidR="00096FDB" w:rsidRPr="00021342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021342">
              <w:rPr>
                <w:sz w:val="28"/>
                <w:szCs w:val="28"/>
                <w:lang w:val="en-US"/>
              </w:rPr>
              <w:t xml:space="preserve">6- </w:t>
            </w:r>
            <w:r>
              <w:rPr>
                <w:sz w:val="28"/>
                <w:szCs w:val="28"/>
                <w:lang w:val="en-US"/>
              </w:rPr>
              <w:t>non-impact</w:t>
            </w:r>
          </w:p>
          <w:p w:rsidR="00096FDB" w:rsidRPr="00021342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E82E4C"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impact</w:t>
            </w:r>
          </w:p>
          <w:p w:rsidR="00096FDB" w:rsidRPr="00021342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E82E4C"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non-impact</w:t>
            </w:r>
          </w:p>
        </w:tc>
        <w:tc>
          <w:tcPr>
            <w:tcW w:w="2657" w:type="dxa"/>
          </w:tcPr>
          <w:p w:rsidR="00096FDB" w:rsidRPr="00E82E4C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E82E4C">
              <w:rPr>
                <w:sz w:val="28"/>
                <w:szCs w:val="28"/>
                <w:lang w:val="en-US"/>
              </w:rPr>
              <w:t xml:space="preserve">1 </w:t>
            </w:r>
            <w:r w:rsidRPr="00E82E4C">
              <w:rPr>
                <w:b/>
                <w:i/>
                <w:sz w:val="28"/>
                <w:szCs w:val="28"/>
                <w:u w:val="single"/>
                <w:lang w:val="en-US"/>
              </w:rPr>
              <w:t>impact</w:t>
            </w:r>
            <w:r w:rsidRPr="00E82E4C">
              <w:rPr>
                <w:sz w:val="28"/>
                <w:szCs w:val="28"/>
                <w:lang w:val="en-US"/>
              </w:rPr>
              <w:t xml:space="preserve"> </w:t>
            </w:r>
          </w:p>
          <w:p w:rsidR="00096FDB" w:rsidRPr="00E82E4C" w:rsidRDefault="00096FDB" w:rsidP="00E82E4C">
            <w:pPr>
              <w:autoSpaceDE/>
              <w:autoSpaceDN/>
              <w:rPr>
                <w:b/>
                <w:i/>
                <w:sz w:val="28"/>
                <w:szCs w:val="28"/>
                <w:lang w:val="en-US"/>
              </w:rPr>
            </w:pPr>
            <w:r w:rsidRPr="00E82E4C">
              <w:rPr>
                <w:sz w:val="28"/>
                <w:szCs w:val="28"/>
                <w:lang w:val="en-US"/>
              </w:rPr>
              <w:t xml:space="preserve">2 </w:t>
            </w:r>
            <w:r w:rsidRPr="00E82E4C">
              <w:rPr>
                <w:b/>
                <w:i/>
                <w:sz w:val="28"/>
                <w:szCs w:val="28"/>
                <w:u w:val="single"/>
                <w:lang w:val="en-US"/>
              </w:rPr>
              <w:t>non-impact</w:t>
            </w:r>
            <w:r w:rsidRPr="00E82E4C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096FDB" w:rsidRPr="0065289C" w:rsidTr="00E82E4C">
        <w:tc>
          <w:tcPr>
            <w:tcW w:w="1262" w:type="dxa"/>
          </w:tcPr>
          <w:p w:rsidR="00096FDB" w:rsidRPr="00E82E4C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E82E4C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5367" w:type="dxa"/>
          </w:tcPr>
          <w:p w:rsidR="00096FDB" w:rsidRPr="00E82E4C" w:rsidRDefault="00096FDB" w:rsidP="00E82E4C">
            <w:pPr>
              <w:autoSpaceDE/>
              <w:autoSpaceDN/>
              <w:rPr>
                <w:i/>
                <w:sz w:val="28"/>
                <w:szCs w:val="28"/>
              </w:rPr>
            </w:pPr>
            <w:r w:rsidRPr="00E82E4C">
              <w:rPr>
                <w:i/>
                <w:sz w:val="28"/>
                <w:szCs w:val="28"/>
              </w:rPr>
              <w:t>(только слова и словосочетания)</w:t>
            </w:r>
          </w:p>
          <w:p w:rsidR="00096FDB" w:rsidRPr="00293D01" w:rsidRDefault="00096FDB" w:rsidP="00E82E4C">
            <w:pPr>
              <w:autoSpaceDE/>
              <w:autoSpaceDN/>
              <w:rPr>
                <w:sz w:val="28"/>
                <w:szCs w:val="28"/>
              </w:rPr>
            </w:pPr>
            <w:r w:rsidRPr="00E82E4C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divided</w:t>
            </w:r>
          </w:p>
          <w:p w:rsidR="00096FDB" w:rsidRPr="00293D01" w:rsidRDefault="00096FDB" w:rsidP="00E82E4C">
            <w:pPr>
              <w:autoSpaceDE/>
              <w:autoSpaceDN/>
              <w:rPr>
                <w:sz w:val="28"/>
                <w:szCs w:val="28"/>
              </w:rPr>
            </w:pPr>
            <w:r w:rsidRPr="00E82E4C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fast</w:t>
            </w:r>
          </w:p>
          <w:p w:rsidR="00096FDB" w:rsidRPr="002F4312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2F4312">
              <w:rPr>
                <w:sz w:val="28"/>
                <w:szCs w:val="28"/>
                <w:lang w:val="en-US"/>
              </w:rPr>
              <w:t>3- usually print a line or even a page at a time</w:t>
            </w:r>
          </w:p>
          <w:p w:rsidR="00096FDB" w:rsidRPr="002F4312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2F4312">
              <w:rPr>
                <w:sz w:val="28"/>
                <w:szCs w:val="28"/>
                <w:lang w:val="en-US"/>
              </w:rPr>
              <w:t xml:space="preserve">4- </w:t>
            </w:r>
            <w:r>
              <w:rPr>
                <w:sz w:val="28"/>
                <w:szCs w:val="28"/>
                <w:lang w:val="en-US"/>
              </w:rPr>
              <w:t>slow</w:t>
            </w:r>
          </w:p>
          <w:p w:rsidR="00096FDB" w:rsidRPr="002F4312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2F4312">
              <w:rPr>
                <w:sz w:val="28"/>
                <w:szCs w:val="28"/>
                <w:lang w:val="en-US"/>
              </w:rPr>
              <w:t xml:space="preserve">5- </w:t>
            </w:r>
            <w:r>
              <w:rPr>
                <w:sz w:val="28"/>
                <w:szCs w:val="28"/>
                <w:lang w:val="en-US"/>
              </w:rPr>
              <w:t>slow printers used</w:t>
            </w:r>
          </w:p>
          <w:p w:rsidR="00096FDB" w:rsidRPr="002F4312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2F4312">
              <w:rPr>
                <w:sz w:val="28"/>
                <w:szCs w:val="28"/>
                <w:lang w:val="en-US"/>
              </w:rPr>
              <w:t>6- very expensive</w:t>
            </w:r>
          </w:p>
          <w:p w:rsidR="00096FDB" w:rsidRPr="00E82E4C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2F4312">
              <w:rPr>
                <w:sz w:val="28"/>
                <w:szCs w:val="28"/>
                <w:lang w:val="en-US"/>
              </w:rPr>
              <w:t xml:space="preserve">7- </w:t>
            </w:r>
            <w:r>
              <w:rPr>
                <w:sz w:val="28"/>
                <w:szCs w:val="28"/>
                <w:lang w:val="en-US"/>
              </w:rPr>
              <w:t>slow</w:t>
            </w:r>
          </w:p>
          <w:p w:rsidR="00096FDB" w:rsidRPr="002F4312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E82E4C">
              <w:rPr>
                <w:sz w:val="28"/>
                <w:szCs w:val="28"/>
                <w:lang w:val="en-US"/>
              </w:rPr>
              <w:t>8</w:t>
            </w:r>
            <w:r w:rsidRPr="002F4312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is a laser one</w:t>
            </w:r>
          </w:p>
          <w:p w:rsidR="00096FDB" w:rsidRPr="002F4312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E82E4C">
              <w:rPr>
                <w:sz w:val="28"/>
                <w:szCs w:val="28"/>
                <w:lang w:val="en-US"/>
              </w:rPr>
              <w:t>9</w:t>
            </w:r>
            <w:r w:rsidRPr="002F4312">
              <w:rPr>
                <w:sz w:val="28"/>
                <w:szCs w:val="28"/>
                <w:lang w:val="en-US"/>
              </w:rPr>
              <w:t xml:space="preserve">- </w:t>
            </w:r>
            <w:r>
              <w:rPr>
                <w:sz w:val="28"/>
                <w:szCs w:val="28"/>
                <w:lang w:val="en-US"/>
              </w:rPr>
              <w:t>is slow</w:t>
            </w:r>
          </w:p>
        </w:tc>
        <w:tc>
          <w:tcPr>
            <w:tcW w:w="2657" w:type="dxa"/>
          </w:tcPr>
          <w:p w:rsidR="00096FDB" w:rsidRPr="00E82E4C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E82E4C">
              <w:rPr>
                <w:sz w:val="28"/>
                <w:szCs w:val="28"/>
                <w:lang w:val="en-US"/>
              </w:rPr>
              <w:t xml:space="preserve">1 </w:t>
            </w:r>
            <w:r w:rsidRPr="00E82E4C">
              <w:rPr>
                <w:b/>
                <w:i/>
                <w:sz w:val="28"/>
                <w:szCs w:val="28"/>
                <w:u w:val="single"/>
                <w:lang w:val="en-US"/>
              </w:rPr>
              <w:t>divided</w:t>
            </w:r>
            <w:r w:rsidRPr="00E82E4C">
              <w:rPr>
                <w:sz w:val="28"/>
                <w:szCs w:val="28"/>
                <w:lang w:val="en-US"/>
              </w:rPr>
              <w:t xml:space="preserve"> </w:t>
            </w:r>
          </w:p>
          <w:p w:rsidR="00096FDB" w:rsidRPr="00E82E4C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E82E4C">
              <w:rPr>
                <w:sz w:val="28"/>
                <w:szCs w:val="28"/>
                <w:lang w:val="en-US"/>
              </w:rPr>
              <w:t xml:space="preserve">2 </w:t>
            </w:r>
            <w:r w:rsidRPr="00E82E4C">
              <w:rPr>
                <w:b/>
                <w:i/>
                <w:sz w:val="28"/>
                <w:szCs w:val="28"/>
                <w:u w:val="single"/>
                <w:lang w:val="en-US"/>
              </w:rPr>
              <w:t>fast</w:t>
            </w:r>
            <w:r w:rsidRPr="00E82E4C">
              <w:rPr>
                <w:sz w:val="28"/>
                <w:szCs w:val="28"/>
                <w:lang w:val="en-US"/>
              </w:rPr>
              <w:t xml:space="preserve"> </w:t>
            </w:r>
          </w:p>
          <w:p w:rsidR="00096FDB" w:rsidRPr="00E82E4C" w:rsidRDefault="00096FDB" w:rsidP="00E82E4C">
            <w:pPr>
              <w:autoSpaceDE/>
              <w:autoSpaceDN/>
              <w:rPr>
                <w:b/>
                <w:i/>
                <w:sz w:val="28"/>
                <w:szCs w:val="28"/>
                <w:lang w:val="en-US"/>
              </w:rPr>
            </w:pPr>
          </w:p>
        </w:tc>
      </w:tr>
      <w:tr w:rsidR="00096FDB" w:rsidRPr="0015709D" w:rsidTr="00E82E4C">
        <w:tc>
          <w:tcPr>
            <w:tcW w:w="1262" w:type="dxa"/>
          </w:tcPr>
          <w:p w:rsidR="00096FDB" w:rsidRPr="00E82E4C" w:rsidRDefault="00096FDB" w:rsidP="00E82E4C">
            <w:pPr>
              <w:autoSpaceDE/>
              <w:autoSpaceDN/>
              <w:rPr>
                <w:sz w:val="28"/>
                <w:szCs w:val="28"/>
              </w:rPr>
            </w:pPr>
            <w:r w:rsidRPr="00E82E4C">
              <w:rPr>
                <w:sz w:val="28"/>
                <w:szCs w:val="28"/>
              </w:rPr>
              <w:t>4</w:t>
            </w:r>
          </w:p>
        </w:tc>
        <w:tc>
          <w:tcPr>
            <w:tcW w:w="5367" w:type="dxa"/>
          </w:tcPr>
          <w:p w:rsidR="00096FDB" w:rsidRPr="00293D01" w:rsidRDefault="00096FDB" w:rsidP="00E82E4C">
            <w:pPr>
              <w:autoSpaceDE/>
              <w:autoSpaceDN/>
              <w:rPr>
                <w:i/>
                <w:sz w:val="28"/>
                <w:szCs w:val="28"/>
                <w:lang w:val="en-US"/>
              </w:rPr>
            </w:pPr>
            <w:r w:rsidRPr="00293D01">
              <w:rPr>
                <w:i/>
                <w:sz w:val="28"/>
                <w:szCs w:val="28"/>
                <w:lang w:val="en-US"/>
              </w:rPr>
              <w:t>(</w:t>
            </w:r>
            <w:r w:rsidRPr="00E82E4C">
              <w:rPr>
                <w:i/>
                <w:sz w:val="28"/>
                <w:szCs w:val="28"/>
              </w:rPr>
              <w:t>предложения</w:t>
            </w:r>
            <w:r w:rsidRPr="00293D01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E82E4C">
              <w:rPr>
                <w:i/>
                <w:sz w:val="28"/>
                <w:szCs w:val="28"/>
              </w:rPr>
              <w:t>полностью</w:t>
            </w:r>
            <w:r w:rsidRPr="00293D01">
              <w:rPr>
                <w:i/>
                <w:sz w:val="28"/>
                <w:szCs w:val="28"/>
                <w:lang w:val="en-US"/>
              </w:rPr>
              <w:t>)</w:t>
            </w:r>
          </w:p>
          <w:p w:rsidR="00096FDB" w:rsidRPr="00293D01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293D01">
              <w:rPr>
                <w:sz w:val="28"/>
                <w:szCs w:val="28"/>
                <w:lang w:val="en-US"/>
              </w:rPr>
              <w:t xml:space="preserve">1- </w:t>
            </w:r>
            <w:r>
              <w:rPr>
                <w:sz w:val="28"/>
                <w:szCs w:val="28"/>
                <w:lang w:val="en-US"/>
              </w:rPr>
              <w:t>Plotters can be divided into drum and flatbed plotters</w:t>
            </w:r>
          </w:p>
          <w:p w:rsidR="00096FDB" w:rsidRPr="00293D01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293D01">
              <w:rPr>
                <w:sz w:val="28"/>
                <w:szCs w:val="28"/>
                <w:lang w:val="en-US"/>
              </w:rPr>
              <w:t xml:space="preserve">2- </w:t>
            </w:r>
            <w:r>
              <w:rPr>
                <w:sz w:val="28"/>
                <w:szCs w:val="28"/>
                <w:lang w:val="en-US"/>
              </w:rPr>
              <w:t>In a drum plotter paper is placed over a drum</w:t>
            </w:r>
          </w:p>
          <w:p w:rsidR="00096FDB" w:rsidRPr="00293D01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293D01">
              <w:rPr>
                <w:sz w:val="28"/>
                <w:szCs w:val="28"/>
                <w:lang w:val="en-US"/>
              </w:rPr>
              <w:t xml:space="preserve">3- </w:t>
            </w:r>
            <w:r>
              <w:rPr>
                <w:sz w:val="28"/>
                <w:szCs w:val="28"/>
                <w:lang w:val="en-US"/>
              </w:rPr>
              <w:t>On the other hand, in a flatbed plotters paper is placed over a bed</w:t>
            </w:r>
          </w:p>
          <w:p w:rsidR="00096FDB" w:rsidRPr="007A64D0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7A64D0">
              <w:rPr>
                <w:sz w:val="28"/>
                <w:szCs w:val="28"/>
                <w:lang w:val="en-US"/>
              </w:rPr>
              <w:t xml:space="preserve">4- </w:t>
            </w:r>
            <w:r>
              <w:rPr>
                <w:sz w:val="28"/>
                <w:szCs w:val="28"/>
                <w:lang w:val="en-US"/>
              </w:rPr>
              <w:t>T</w:t>
            </w:r>
            <w:r w:rsidRPr="007A64D0">
              <w:rPr>
                <w:sz w:val="28"/>
                <w:szCs w:val="28"/>
                <w:lang w:val="en-US"/>
              </w:rPr>
              <w:t>he drum and pen movements are used to produce the drawing</w:t>
            </w:r>
            <w:r>
              <w:rPr>
                <w:sz w:val="28"/>
                <w:szCs w:val="28"/>
                <w:lang w:val="en-US"/>
              </w:rPr>
              <w:t xml:space="preserve"> in a drum plotter, whereas </w:t>
            </w:r>
            <w:r w:rsidRPr="007A64D0">
              <w:rPr>
                <w:sz w:val="28"/>
                <w:szCs w:val="28"/>
                <w:lang w:val="en-US"/>
              </w:rPr>
              <w:t>only the pen is moved to produce the drawing</w:t>
            </w:r>
            <w:r>
              <w:rPr>
                <w:sz w:val="28"/>
                <w:szCs w:val="28"/>
                <w:lang w:val="en-US"/>
              </w:rPr>
              <w:t xml:space="preserve"> in a flatbed plotters</w:t>
            </w:r>
          </w:p>
          <w:p w:rsidR="00096FDB" w:rsidRPr="007A64D0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7A64D0">
              <w:rPr>
                <w:sz w:val="28"/>
                <w:szCs w:val="28"/>
                <w:lang w:val="en-US"/>
              </w:rPr>
              <w:t xml:space="preserve">5- </w:t>
            </w:r>
            <w:r>
              <w:rPr>
                <w:sz w:val="28"/>
                <w:szCs w:val="28"/>
                <w:lang w:val="en-US"/>
              </w:rPr>
              <w:t>The drawing is produced in a series of small steps using both types of plotters</w:t>
            </w:r>
          </w:p>
          <w:p w:rsidR="00096FDB" w:rsidRPr="00E82E4C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 w:rsidRPr="007A64D0">
              <w:rPr>
                <w:sz w:val="28"/>
                <w:szCs w:val="28"/>
                <w:lang w:val="en-US"/>
              </w:rPr>
              <w:t xml:space="preserve">6- </w:t>
            </w:r>
            <w:r>
              <w:rPr>
                <w:sz w:val="28"/>
                <w:szCs w:val="28"/>
                <w:lang w:val="en-US"/>
              </w:rPr>
              <w:t>Both drum plotter and flatbed plotter are slow plotters</w:t>
            </w:r>
          </w:p>
        </w:tc>
        <w:tc>
          <w:tcPr>
            <w:tcW w:w="2657" w:type="dxa"/>
          </w:tcPr>
          <w:p w:rsidR="00096FDB" w:rsidRPr="00E82E4C" w:rsidRDefault="00096FDB" w:rsidP="00E82E4C">
            <w:pPr>
              <w:autoSpaceDE/>
              <w:autoSpaceDN/>
              <w:spacing w:line="360" w:lineRule="auto"/>
              <w:rPr>
                <w:sz w:val="28"/>
                <w:szCs w:val="28"/>
                <w:lang w:val="en-US"/>
              </w:rPr>
            </w:pPr>
            <w:r w:rsidRPr="00E82E4C">
              <w:rPr>
                <w:sz w:val="28"/>
                <w:szCs w:val="28"/>
                <w:lang w:val="en-US"/>
              </w:rPr>
              <w:t xml:space="preserve">1) </w:t>
            </w:r>
            <w:r w:rsidRPr="00E82E4C">
              <w:rPr>
                <w:b/>
                <w:i/>
                <w:sz w:val="28"/>
                <w:szCs w:val="28"/>
                <w:u w:val="single"/>
                <w:lang w:val="en-US"/>
              </w:rPr>
              <w:t>Plotters</w:t>
            </w:r>
            <w:r w:rsidRPr="00E82E4C">
              <w:rPr>
                <w:sz w:val="28"/>
                <w:szCs w:val="28"/>
                <w:lang w:val="en-US"/>
              </w:rPr>
              <w:t xml:space="preserve"> can be divided into </w:t>
            </w:r>
            <w:r w:rsidRPr="00E82E4C">
              <w:rPr>
                <w:b/>
                <w:i/>
                <w:sz w:val="28"/>
                <w:szCs w:val="28"/>
                <w:u w:val="single"/>
                <w:lang w:val="en-US"/>
              </w:rPr>
              <w:t>drum</w:t>
            </w:r>
            <w:r w:rsidRPr="00E82E4C">
              <w:rPr>
                <w:sz w:val="28"/>
                <w:szCs w:val="28"/>
                <w:lang w:val="en-US"/>
              </w:rPr>
              <w:t xml:space="preserve"> and </w:t>
            </w:r>
            <w:r w:rsidRPr="00E82E4C">
              <w:rPr>
                <w:b/>
                <w:i/>
                <w:sz w:val="28"/>
                <w:szCs w:val="28"/>
                <w:u w:val="single"/>
                <w:lang w:val="en-US"/>
              </w:rPr>
              <w:t>flatbed plotters</w:t>
            </w:r>
            <w:r w:rsidRPr="00E82E4C">
              <w:rPr>
                <w:sz w:val="28"/>
                <w:szCs w:val="28"/>
                <w:lang w:val="en-US"/>
              </w:rPr>
              <w:t>.</w:t>
            </w:r>
          </w:p>
          <w:p w:rsidR="00096FDB" w:rsidRPr="00E82E4C" w:rsidRDefault="00096FDB" w:rsidP="00E82E4C">
            <w:pPr>
              <w:autoSpaceDE/>
              <w:autoSpaceDN/>
              <w:rPr>
                <w:b/>
                <w:bCs/>
                <w:i/>
                <w:noProof/>
                <w:snapToGrid w:val="0"/>
                <w:sz w:val="28"/>
                <w:lang w:val="en-US"/>
              </w:rPr>
            </w:pPr>
          </w:p>
        </w:tc>
      </w:tr>
      <w:tr w:rsidR="00096FDB" w:rsidRPr="0015709D" w:rsidTr="00E82E4C">
        <w:tc>
          <w:tcPr>
            <w:tcW w:w="1262" w:type="dxa"/>
          </w:tcPr>
          <w:p w:rsidR="00096FDB" w:rsidRPr="00E82E4C" w:rsidRDefault="00096FDB" w:rsidP="00E82E4C">
            <w:pPr>
              <w:autoSpaceDE/>
              <w:autoSpaceDN/>
              <w:rPr>
                <w:sz w:val="28"/>
                <w:szCs w:val="28"/>
              </w:rPr>
            </w:pPr>
            <w:r w:rsidRPr="00E82E4C">
              <w:rPr>
                <w:sz w:val="28"/>
                <w:szCs w:val="28"/>
              </w:rPr>
              <w:t>5</w:t>
            </w:r>
          </w:p>
        </w:tc>
        <w:tc>
          <w:tcPr>
            <w:tcW w:w="5367" w:type="dxa"/>
          </w:tcPr>
          <w:p w:rsidR="00096FDB" w:rsidRPr="00EF0B0E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1- </w:t>
            </w:r>
            <w:r w:rsidRPr="00EF0B0E">
              <w:rPr>
                <w:sz w:val="28"/>
                <w:szCs w:val="28"/>
                <w:lang w:val="en-US"/>
              </w:rPr>
              <w:t>The most commonly used output device is a VDU</w:t>
            </w:r>
          </w:p>
          <w:p w:rsidR="00096FDB" w:rsidRPr="00EF0B0E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2- </w:t>
            </w:r>
            <w:r w:rsidRPr="00EF0B0E">
              <w:rPr>
                <w:sz w:val="28"/>
                <w:szCs w:val="28"/>
                <w:lang w:val="en-US"/>
              </w:rPr>
              <w:t>Another common output device is a printer.</w:t>
            </w:r>
          </w:p>
          <w:p w:rsidR="00096FDB" w:rsidRPr="00EF0B0E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3- </w:t>
            </w:r>
            <w:r w:rsidRPr="00EF0B0E">
              <w:rPr>
                <w:sz w:val="28"/>
                <w:szCs w:val="28"/>
                <w:lang w:val="en-US"/>
              </w:rPr>
              <w:t>This gives a hardcopy printout, i. e. the computer output is printed on paper.</w:t>
            </w:r>
          </w:p>
          <w:p w:rsidR="00096FDB" w:rsidRPr="00EF0B0E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4- There </w:t>
            </w:r>
            <w:r w:rsidRPr="00EF0B0E">
              <w:rPr>
                <w:sz w:val="28"/>
                <w:szCs w:val="28"/>
                <w:lang w:val="en-US"/>
              </w:rPr>
              <w:t>are many different types of printers.</w:t>
            </w:r>
            <w:r>
              <w:rPr>
                <w:sz w:val="28"/>
                <w:szCs w:val="28"/>
                <w:lang w:val="en-US"/>
              </w:rPr>
              <w:t xml:space="preserve"> 5- </w:t>
            </w:r>
            <w:r w:rsidRPr="00EF0B0E">
              <w:rPr>
                <w:sz w:val="28"/>
                <w:szCs w:val="28"/>
                <w:lang w:val="en-US"/>
              </w:rPr>
              <w:t>All the above types of printers are known as character printers because they only print one character at a time.</w:t>
            </w:r>
          </w:p>
          <w:p w:rsidR="00096FDB" w:rsidRPr="00EF0B0E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6- </w:t>
            </w:r>
            <w:r w:rsidRPr="00EF0B0E">
              <w:rPr>
                <w:sz w:val="28"/>
                <w:szCs w:val="28"/>
                <w:lang w:val="en-US"/>
              </w:rPr>
              <w:t>Line printers may be impact or non-impact types.</w:t>
            </w:r>
          </w:p>
          <w:p w:rsidR="00096FDB" w:rsidRPr="00EF0B0E" w:rsidRDefault="00096FDB" w:rsidP="00E82E4C">
            <w:pPr>
              <w:autoSpaceDE/>
              <w:autoSpaceDN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7- </w:t>
            </w:r>
            <w:r w:rsidRPr="00EF0B0E">
              <w:rPr>
                <w:sz w:val="28"/>
                <w:szCs w:val="28"/>
                <w:lang w:val="en-US"/>
              </w:rPr>
              <w:t>Laser printers are extremely fast, printing a complete page at a time.</w:t>
            </w:r>
          </w:p>
        </w:tc>
        <w:tc>
          <w:tcPr>
            <w:tcW w:w="2657" w:type="dxa"/>
          </w:tcPr>
          <w:p w:rsidR="00096FDB" w:rsidRPr="00E82E4C" w:rsidRDefault="00096FDB" w:rsidP="00E82E4C">
            <w:pPr>
              <w:autoSpaceDE/>
              <w:autoSpaceDN/>
              <w:rPr>
                <w:b/>
                <w:bCs/>
                <w:i/>
                <w:noProof/>
                <w:snapToGrid w:val="0"/>
                <w:sz w:val="28"/>
                <w:lang w:val="en-US"/>
              </w:rPr>
            </w:pPr>
            <w:r w:rsidRPr="00E82E4C">
              <w:rPr>
                <w:b/>
                <w:i/>
                <w:sz w:val="28"/>
                <w:szCs w:val="28"/>
                <w:lang w:val="en-US"/>
              </w:rPr>
              <w:t xml:space="preserve">1. </w:t>
            </w:r>
            <w:r w:rsidRPr="00E82E4C">
              <w:rPr>
                <w:b/>
                <w:i/>
                <w:snapToGrid w:val="0"/>
                <w:sz w:val="28"/>
                <w:lang w:val="en-US"/>
              </w:rPr>
              <w:t>The most commonly used output device is a VDU.</w:t>
            </w:r>
          </w:p>
        </w:tc>
      </w:tr>
    </w:tbl>
    <w:p w:rsidR="00096FDB" w:rsidRPr="00FF350E" w:rsidRDefault="00096FDB" w:rsidP="00C812D8">
      <w:pPr>
        <w:autoSpaceDE/>
        <w:autoSpaceDN/>
        <w:rPr>
          <w:sz w:val="28"/>
          <w:szCs w:val="28"/>
          <w:lang w:val="en-US"/>
        </w:rPr>
      </w:pPr>
    </w:p>
    <w:p w:rsidR="00096FDB" w:rsidRPr="0015709D" w:rsidRDefault="00096FDB" w:rsidP="00C812D8">
      <w:pPr>
        <w:autoSpaceDE/>
        <w:autoSpaceDN/>
        <w:spacing w:line="360" w:lineRule="auto"/>
        <w:jc w:val="center"/>
        <w:rPr>
          <w:b/>
          <w:sz w:val="28"/>
          <w:szCs w:val="28"/>
        </w:rPr>
      </w:pPr>
      <w:r w:rsidRPr="001D668E">
        <w:rPr>
          <w:b/>
          <w:sz w:val="28"/>
          <w:szCs w:val="28"/>
          <w:lang w:val="en-US"/>
        </w:rPr>
        <w:t>Exercises</w:t>
      </w:r>
    </w:p>
    <w:p w:rsidR="00096FDB" w:rsidRPr="0015709D" w:rsidRDefault="00096FDB" w:rsidP="00C812D8">
      <w:pPr>
        <w:autoSpaceDE/>
        <w:autoSpaceDN/>
        <w:spacing w:line="360" w:lineRule="auto"/>
        <w:rPr>
          <w:sz w:val="28"/>
          <w:szCs w:val="28"/>
        </w:rPr>
      </w:pPr>
    </w:p>
    <w:p w:rsidR="00096FDB" w:rsidRPr="0015709D" w:rsidRDefault="00096FDB" w:rsidP="00C812D8">
      <w:pPr>
        <w:autoSpaceDE/>
        <w:autoSpaceDN/>
        <w:spacing w:line="360" w:lineRule="auto"/>
        <w:rPr>
          <w:b/>
          <w:sz w:val="28"/>
          <w:szCs w:val="28"/>
        </w:rPr>
      </w:pPr>
      <w:r w:rsidRPr="0015709D">
        <w:rPr>
          <w:b/>
          <w:sz w:val="28"/>
          <w:szCs w:val="28"/>
        </w:rPr>
        <w:t xml:space="preserve">1. </w:t>
      </w:r>
      <w:r>
        <w:rPr>
          <w:b/>
          <w:sz w:val="28"/>
          <w:szCs w:val="28"/>
          <w:lang w:val="en-US"/>
        </w:rPr>
        <w:t>Understanding</w:t>
      </w:r>
      <w:r w:rsidRPr="0015709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words</w:t>
      </w:r>
    </w:p>
    <w:p w:rsidR="00096FDB" w:rsidRPr="009F0F9B" w:rsidRDefault="00096FDB" w:rsidP="00340701">
      <w:pPr>
        <w:autoSpaceDE/>
        <w:autoSpaceDN/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Многие английский термины, которые используются в информатике, состоят из двух существительных, например, </w:t>
      </w:r>
      <w:r w:rsidRPr="009F0F9B">
        <w:rPr>
          <w:b/>
          <w:sz w:val="28"/>
          <w:szCs w:val="28"/>
          <w:lang w:val="en-US"/>
        </w:rPr>
        <w:t>lightpen</w:t>
      </w:r>
      <w:r w:rsidRPr="00340701">
        <w:rPr>
          <w:sz w:val="28"/>
          <w:szCs w:val="28"/>
        </w:rPr>
        <w:t xml:space="preserve">. </w:t>
      </w:r>
      <w:r>
        <w:rPr>
          <w:sz w:val="28"/>
          <w:szCs w:val="28"/>
        </w:rPr>
        <w:t>Первое существительное описывает второе.</w:t>
      </w:r>
      <w:r w:rsidRPr="009F0F9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Изучите модели</w:t>
      </w:r>
      <w:r w:rsidRPr="009F0F9B">
        <w:rPr>
          <w:sz w:val="28"/>
          <w:szCs w:val="28"/>
          <w:lang w:val="en-US"/>
        </w:rPr>
        <w:t>.</w:t>
      </w:r>
    </w:p>
    <w:tbl>
      <w:tblPr>
        <w:tblW w:w="5000" w:type="pct"/>
        <w:tblLook w:val="00A0"/>
      </w:tblPr>
      <w:tblGrid>
        <w:gridCol w:w="3369"/>
        <w:gridCol w:w="5917"/>
      </w:tblGrid>
      <w:tr w:rsidR="00096FDB" w:rsidRPr="00340701" w:rsidTr="00E82E4C">
        <w:tc>
          <w:tcPr>
            <w:tcW w:w="1814" w:type="pct"/>
          </w:tcPr>
          <w:p w:rsidR="00096FDB" w:rsidRPr="0015709D" w:rsidRDefault="00096FDB" w:rsidP="00E82E4C">
            <w:pPr>
              <w:widowControl w:val="0"/>
              <w:spacing w:line="360" w:lineRule="auto"/>
              <w:ind w:right="793" w:firstLine="284"/>
              <w:jc w:val="both"/>
              <w:rPr>
                <w:snapToGrid w:val="0"/>
                <w:sz w:val="24"/>
                <w:szCs w:val="24"/>
              </w:rPr>
            </w:pPr>
            <w:r w:rsidRPr="0015709D">
              <w:rPr>
                <w:snapToGrid w:val="0"/>
                <w:sz w:val="24"/>
                <w:szCs w:val="24"/>
              </w:rPr>
              <w:t xml:space="preserve">1. </w:t>
            </w:r>
            <w:r w:rsidRPr="00E82E4C">
              <w:rPr>
                <w:snapToGrid w:val="0"/>
                <w:sz w:val="24"/>
                <w:szCs w:val="24"/>
                <w:lang w:val="en-US"/>
              </w:rPr>
              <w:t>lightpen</w:t>
            </w:r>
          </w:p>
          <w:p w:rsidR="00096FDB" w:rsidRPr="0015709D" w:rsidRDefault="00096FDB" w:rsidP="00E82E4C">
            <w:pPr>
              <w:widowControl w:val="0"/>
              <w:spacing w:line="360" w:lineRule="auto"/>
              <w:ind w:right="793" w:firstLine="284"/>
              <w:jc w:val="both"/>
              <w:rPr>
                <w:snapToGrid w:val="0"/>
                <w:sz w:val="24"/>
                <w:szCs w:val="24"/>
              </w:rPr>
            </w:pPr>
            <w:r w:rsidRPr="00E82E4C">
              <w:rPr>
                <w:snapToGrid w:val="0"/>
                <w:sz w:val="24"/>
                <w:szCs w:val="24"/>
              </w:rPr>
              <w:t>световое перо</w:t>
            </w:r>
          </w:p>
          <w:p w:rsidR="00096FDB" w:rsidRPr="00E82E4C" w:rsidRDefault="00096FDB" w:rsidP="00E82E4C">
            <w:pPr>
              <w:widowControl w:val="0"/>
              <w:spacing w:line="360" w:lineRule="auto"/>
              <w:ind w:right="793" w:firstLine="284"/>
              <w:jc w:val="both"/>
              <w:rPr>
                <w:snapToGrid w:val="0"/>
                <w:sz w:val="24"/>
                <w:szCs w:val="24"/>
              </w:rPr>
            </w:pPr>
            <w:r w:rsidRPr="0015709D">
              <w:rPr>
                <w:snapToGrid w:val="0"/>
                <w:sz w:val="24"/>
                <w:szCs w:val="24"/>
              </w:rPr>
              <w:t xml:space="preserve">2. </w:t>
            </w:r>
            <w:r w:rsidRPr="00E82E4C">
              <w:rPr>
                <w:snapToGrid w:val="0"/>
                <w:sz w:val="24"/>
                <w:szCs w:val="24"/>
                <w:lang w:val="en-US"/>
              </w:rPr>
              <w:t>bar</w:t>
            </w:r>
            <w:r w:rsidRPr="0015709D">
              <w:rPr>
                <w:snapToGrid w:val="0"/>
                <w:sz w:val="24"/>
                <w:szCs w:val="24"/>
              </w:rPr>
              <w:t xml:space="preserve"> </w:t>
            </w:r>
            <w:r w:rsidRPr="00E82E4C">
              <w:rPr>
                <w:snapToGrid w:val="0"/>
                <w:sz w:val="24"/>
                <w:szCs w:val="24"/>
                <w:lang w:val="en-US"/>
              </w:rPr>
              <w:t>code</w:t>
            </w:r>
          </w:p>
          <w:p w:rsidR="00096FDB" w:rsidRPr="00E82E4C" w:rsidRDefault="00096FDB" w:rsidP="00E82E4C">
            <w:pPr>
              <w:widowControl w:val="0"/>
              <w:spacing w:line="360" w:lineRule="auto"/>
              <w:ind w:right="793" w:firstLine="284"/>
              <w:jc w:val="both"/>
              <w:rPr>
                <w:snapToGrid w:val="0"/>
                <w:sz w:val="24"/>
                <w:szCs w:val="24"/>
              </w:rPr>
            </w:pPr>
            <w:r w:rsidRPr="00E82E4C">
              <w:rPr>
                <w:snapToGrid w:val="0"/>
                <w:sz w:val="24"/>
                <w:szCs w:val="24"/>
              </w:rPr>
              <w:t>штрих-код</w:t>
            </w:r>
          </w:p>
          <w:p w:rsidR="00096FDB" w:rsidRPr="0015709D" w:rsidRDefault="00096FDB" w:rsidP="00E82E4C">
            <w:pPr>
              <w:widowControl w:val="0"/>
              <w:spacing w:line="360" w:lineRule="auto"/>
              <w:ind w:right="793" w:firstLine="284"/>
              <w:jc w:val="both"/>
              <w:rPr>
                <w:snapToGrid w:val="0"/>
                <w:sz w:val="24"/>
                <w:szCs w:val="24"/>
                <w:lang w:val="en-US"/>
              </w:rPr>
            </w:pPr>
            <w:r w:rsidRPr="00E82E4C">
              <w:rPr>
                <w:snapToGrid w:val="0"/>
                <w:sz w:val="24"/>
                <w:szCs w:val="24"/>
                <w:lang w:val="en-US"/>
              </w:rPr>
              <w:t>3. graphics tablet</w:t>
            </w:r>
          </w:p>
          <w:p w:rsidR="00096FDB" w:rsidRPr="0015709D" w:rsidRDefault="00096FDB" w:rsidP="00E82E4C">
            <w:pPr>
              <w:widowControl w:val="0"/>
              <w:spacing w:line="360" w:lineRule="auto"/>
              <w:ind w:firstLine="284"/>
              <w:jc w:val="both"/>
              <w:rPr>
                <w:snapToGrid w:val="0"/>
                <w:sz w:val="24"/>
                <w:szCs w:val="24"/>
                <w:lang w:val="en-US"/>
              </w:rPr>
            </w:pPr>
            <w:r w:rsidRPr="00E82E4C">
              <w:rPr>
                <w:snapToGrid w:val="0"/>
                <w:sz w:val="24"/>
                <w:szCs w:val="24"/>
              </w:rPr>
              <w:t>графический</w:t>
            </w:r>
            <w:r w:rsidRPr="0015709D">
              <w:rPr>
                <w:snapToGrid w:val="0"/>
                <w:sz w:val="24"/>
                <w:szCs w:val="24"/>
                <w:lang w:val="en-US"/>
              </w:rPr>
              <w:t xml:space="preserve"> </w:t>
            </w:r>
            <w:r w:rsidRPr="00E82E4C">
              <w:rPr>
                <w:snapToGrid w:val="0"/>
                <w:sz w:val="24"/>
                <w:szCs w:val="24"/>
              </w:rPr>
              <w:t>планшет</w:t>
            </w:r>
          </w:p>
          <w:p w:rsidR="00096FDB" w:rsidRPr="0015709D" w:rsidRDefault="00096FDB" w:rsidP="00E82E4C">
            <w:pPr>
              <w:autoSpaceDE/>
              <w:autoSpaceDN/>
              <w:spacing w:line="360" w:lineRule="auto"/>
              <w:ind w:firstLine="284"/>
              <w:rPr>
                <w:snapToGrid w:val="0"/>
                <w:sz w:val="24"/>
                <w:szCs w:val="24"/>
                <w:lang w:val="en-US"/>
              </w:rPr>
            </w:pPr>
            <w:r w:rsidRPr="00E82E4C">
              <w:rPr>
                <w:snapToGrid w:val="0"/>
                <w:sz w:val="24"/>
                <w:szCs w:val="24"/>
                <w:lang w:val="en-US"/>
              </w:rPr>
              <w:t>4. drum plotter</w:t>
            </w:r>
          </w:p>
          <w:p w:rsidR="00096FDB" w:rsidRPr="00E82E4C" w:rsidRDefault="00096FDB" w:rsidP="00E82E4C">
            <w:pPr>
              <w:autoSpaceDE/>
              <w:autoSpaceDN/>
              <w:spacing w:line="360" w:lineRule="auto"/>
              <w:ind w:firstLine="284"/>
              <w:rPr>
                <w:sz w:val="24"/>
                <w:szCs w:val="24"/>
              </w:rPr>
            </w:pPr>
            <w:r w:rsidRPr="00E82E4C">
              <w:rPr>
                <w:snapToGrid w:val="0"/>
                <w:sz w:val="24"/>
                <w:szCs w:val="24"/>
              </w:rPr>
              <w:t>барабанный плоттер</w:t>
            </w:r>
          </w:p>
        </w:tc>
        <w:tc>
          <w:tcPr>
            <w:tcW w:w="3186" w:type="pct"/>
          </w:tcPr>
          <w:p w:rsidR="00096FDB" w:rsidRPr="0015709D" w:rsidRDefault="00096FDB" w:rsidP="00E82E4C">
            <w:pPr>
              <w:widowControl w:val="0"/>
              <w:spacing w:line="360" w:lineRule="auto"/>
              <w:jc w:val="both"/>
              <w:rPr>
                <w:snapToGrid w:val="0"/>
                <w:sz w:val="24"/>
                <w:szCs w:val="24"/>
                <w:lang w:val="en-US"/>
              </w:rPr>
            </w:pPr>
            <w:r w:rsidRPr="00E82E4C">
              <w:rPr>
                <w:snapToGrid w:val="0"/>
                <w:sz w:val="24"/>
                <w:szCs w:val="24"/>
                <w:lang w:val="en-US"/>
              </w:rPr>
              <w:t xml:space="preserve">a pen </w:t>
            </w:r>
            <w:r w:rsidRPr="00E82E4C">
              <w:rPr>
                <w:b/>
                <w:snapToGrid w:val="0"/>
                <w:sz w:val="24"/>
                <w:szCs w:val="24"/>
                <w:lang w:val="en-US"/>
              </w:rPr>
              <w:t>which is sensitive to</w:t>
            </w:r>
            <w:r w:rsidRPr="00E82E4C">
              <w:rPr>
                <w:snapToGrid w:val="0"/>
                <w:sz w:val="24"/>
                <w:szCs w:val="24"/>
                <w:lang w:val="en-US"/>
              </w:rPr>
              <w:t xml:space="preserve"> light</w:t>
            </w:r>
          </w:p>
          <w:p w:rsidR="00096FDB" w:rsidRPr="0015709D" w:rsidRDefault="00096FDB" w:rsidP="00E82E4C">
            <w:pPr>
              <w:widowControl w:val="0"/>
              <w:spacing w:line="360" w:lineRule="auto"/>
              <w:jc w:val="both"/>
              <w:rPr>
                <w:snapToGrid w:val="0"/>
                <w:sz w:val="24"/>
                <w:szCs w:val="24"/>
                <w:lang w:val="en-US"/>
              </w:rPr>
            </w:pPr>
            <w:r w:rsidRPr="00E82E4C">
              <w:rPr>
                <w:snapToGrid w:val="0"/>
                <w:sz w:val="24"/>
                <w:szCs w:val="24"/>
              </w:rPr>
              <w:t>перо</w:t>
            </w:r>
            <w:r w:rsidRPr="0015709D">
              <w:rPr>
                <w:snapToGrid w:val="0"/>
                <w:sz w:val="24"/>
                <w:szCs w:val="24"/>
                <w:lang w:val="en-US"/>
              </w:rPr>
              <w:t xml:space="preserve">, </w:t>
            </w:r>
            <w:r w:rsidRPr="00E82E4C">
              <w:rPr>
                <w:snapToGrid w:val="0"/>
                <w:sz w:val="24"/>
                <w:szCs w:val="24"/>
              </w:rPr>
              <w:t>которое</w:t>
            </w:r>
            <w:r w:rsidRPr="0015709D">
              <w:rPr>
                <w:snapToGrid w:val="0"/>
                <w:sz w:val="24"/>
                <w:szCs w:val="24"/>
                <w:lang w:val="en-US"/>
              </w:rPr>
              <w:t xml:space="preserve"> </w:t>
            </w:r>
            <w:r w:rsidRPr="00E82E4C">
              <w:rPr>
                <w:snapToGrid w:val="0"/>
                <w:sz w:val="24"/>
                <w:szCs w:val="24"/>
              </w:rPr>
              <w:t>чувствительно</w:t>
            </w:r>
            <w:r w:rsidRPr="0015709D">
              <w:rPr>
                <w:snapToGrid w:val="0"/>
                <w:sz w:val="24"/>
                <w:szCs w:val="24"/>
                <w:lang w:val="en-US"/>
              </w:rPr>
              <w:t xml:space="preserve"> </w:t>
            </w:r>
            <w:r w:rsidRPr="00E82E4C">
              <w:rPr>
                <w:snapToGrid w:val="0"/>
                <w:sz w:val="24"/>
                <w:szCs w:val="24"/>
              </w:rPr>
              <w:t>к</w:t>
            </w:r>
            <w:r w:rsidRPr="0015709D">
              <w:rPr>
                <w:snapToGrid w:val="0"/>
                <w:sz w:val="24"/>
                <w:szCs w:val="24"/>
                <w:lang w:val="en-US"/>
              </w:rPr>
              <w:t xml:space="preserve"> </w:t>
            </w:r>
            <w:r w:rsidRPr="00E82E4C">
              <w:rPr>
                <w:snapToGrid w:val="0"/>
                <w:sz w:val="24"/>
                <w:szCs w:val="24"/>
              </w:rPr>
              <w:t>свету</w:t>
            </w:r>
          </w:p>
          <w:p w:rsidR="00096FDB" w:rsidRPr="0015709D" w:rsidRDefault="00096FDB" w:rsidP="00E82E4C">
            <w:pPr>
              <w:widowControl w:val="0"/>
              <w:spacing w:line="360" w:lineRule="auto"/>
              <w:jc w:val="both"/>
              <w:rPr>
                <w:snapToGrid w:val="0"/>
                <w:sz w:val="24"/>
                <w:szCs w:val="24"/>
                <w:lang w:val="en-US"/>
              </w:rPr>
            </w:pPr>
            <w:r w:rsidRPr="00E82E4C">
              <w:rPr>
                <w:snapToGrid w:val="0"/>
                <w:sz w:val="24"/>
                <w:szCs w:val="24"/>
                <w:lang w:val="en-US"/>
              </w:rPr>
              <w:t xml:space="preserve">a code </w:t>
            </w:r>
            <w:r w:rsidRPr="00E82E4C">
              <w:rPr>
                <w:b/>
                <w:snapToGrid w:val="0"/>
                <w:sz w:val="24"/>
                <w:szCs w:val="24"/>
                <w:lang w:val="en-US"/>
              </w:rPr>
              <w:t>which is made up of</w:t>
            </w:r>
            <w:r w:rsidRPr="00E82E4C">
              <w:rPr>
                <w:snapToGrid w:val="0"/>
                <w:sz w:val="24"/>
                <w:szCs w:val="24"/>
                <w:lang w:val="en-US"/>
              </w:rPr>
              <w:t xml:space="preserve"> printed bars</w:t>
            </w:r>
          </w:p>
          <w:p w:rsidR="00096FDB" w:rsidRPr="00E82E4C" w:rsidRDefault="00096FDB" w:rsidP="00E82E4C">
            <w:pPr>
              <w:widowControl w:val="0"/>
              <w:spacing w:line="360" w:lineRule="auto"/>
              <w:jc w:val="both"/>
              <w:rPr>
                <w:snapToGrid w:val="0"/>
                <w:sz w:val="24"/>
                <w:szCs w:val="24"/>
              </w:rPr>
            </w:pPr>
            <w:r w:rsidRPr="00E82E4C">
              <w:rPr>
                <w:snapToGrid w:val="0"/>
                <w:sz w:val="24"/>
                <w:szCs w:val="24"/>
              </w:rPr>
              <w:t>код, которое состоит из "штрихов"</w:t>
            </w:r>
          </w:p>
          <w:p w:rsidR="00096FDB" w:rsidRPr="0015709D" w:rsidRDefault="00096FDB" w:rsidP="00E82E4C">
            <w:pPr>
              <w:widowControl w:val="0"/>
              <w:spacing w:line="360" w:lineRule="auto"/>
              <w:jc w:val="both"/>
              <w:rPr>
                <w:snapToGrid w:val="0"/>
                <w:sz w:val="24"/>
                <w:szCs w:val="24"/>
                <w:lang w:val="en-US"/>
              </w:rPr>
            </w:pPr>
            <w:r w:rsidRPr="00E82E4C">
              <w:rPr>
                <w:snapToGrid w:val="0"/>
                <w:sz w:val="24"/>
                <w:szCs w:val="24"/>
                <w:lang w:val="en-US"/>
              </w:rPr>
              <w:t xml:space="preserve">a tablet </w:t>
            </w:r>
            <w:r w:rsidRPr="00E82E4C">
              <w:rPr>
                <w:b/>
                <w:snapToGrid w:val="0"/>
                <w:sz w:val="24"/>
                <w:szCs w:val="24"/>
                <w:lang w:val="en-US"/>
              </w:rPr>
              <w:t>which is used for</w:t>
            </w:r>
            <w:r w:rsidRPr="00E82E4C">
              <w:rPr>
                <w:snapToGrid w:val="0"/>
                <w:sz w:val="24"/>
                <w:szCs w:val="24"/>
                <w:lang w:val="en-US"/>
              </w:rPr>
              <w:t xml:space="preserve"> drawing graphics</w:t>
            </w:r>
          </w:p>
          <w:p w:rsidR="00096FDB" w:rsidRPr="00E82E4C" w:rsidRDefault="00096FDB" w:rsidP="00E82E4C">
            <w:pPr>
              <w:widowControl w:val="0"/>
              <w:spacing w:line="360" w:lineRule="auto"/>
              <w:jc w:val="both"/>
              <w:rPr>
                <w:snapToGrid w:val="0"/>
                <w:sz w:val="24"/>
                <w:szCs w:val="24"/>
              </w:rPr>
            </w:pPr>
            <w:r w:rsidRPr="00E82E4C">
              <w:rPr>
                <w:snapToGrid w:val="0"/>
                <w:sz w:val="24"/>
                <w:szCs w:val="24"/>
              </w:rPr>
              <w:t>планшет, который применяют для рисования графики</w:t>
            </w:r>
          </w:p>
          <w:p w:rsidR="00096FDB" w:rsidRPr="0015709D" w:rsidRDefault="00096FDB" w:rsidP="00E82E4C">
            <w:pPr>
              <w:autoSpaceDE/>
              <w:autoSpaceDN/>
              <w:spacing w:line="360" w:lineRule="auto"/>
              <w:rPr>
                <w:snapToGrid w:val="0"/>
                <w:sz w:val="24"/>
                <w:szCs w:val="24"/>
                <w:lang w:val="en-US"/>
              </w:rPr>
            </w:pPr>
            <w:r w:rsidRPr="00E82E4C">
              <w:rPr>
                <w:snapToGrid w:val="0"/>
                <w:sz w:val="24"/>
                <w:szCs w:val="24"/>
                <w:lang w:val="en-US"/>
              </w:rPr>
              <w:t>a</w:t>
            </w:r>
            <w:r w:rsidRPr="0015709D">
              <w:rPr>
                <w:snapToGrid w:val="0"/>
                <w:sz w:val="24"/>
                <w:szCs w:val="24"/>
                <w:lang w:val="en-US"/>
              </w:rPr>
              <w:t xml:space="preserve"> </w:t>
            </w:r>
            <w:r w:rsidRPr="00E82E4C">
              <w:rPr>
                <w:snapToGrid w:val="0"/>
                <w:sz w:val="24"/>
                <w:szCs w:val="24"/>
                <w:lang w:val="en-US"/>
              </w:rPr>
              <w:t>plotter</w:t>
            </w:r>
            <w:r w:rsidRPr="0015709D">
              <w:rPr>
                <w:snapToGrid w:val="0"/>
                <w:sz w:val="24"/>
                <w:szCs w:val="24"/>
                <w:lang w:val="en-US"/>
              </w:rPr>
              <w:t xml:space="preserve"> </w:t>
            </w:r>
            <w:r w:rsidRPr="00E82E4C">
              <w:rPr>
                <w:b/>
                <w:snapToGrid w:val="0"/>
                <w:sz w:val="24"/>
                <w:szCs w:val="24"/>
                <w:lang w:val="en-US"/>
              </w:rPr>
              <w:t>which</w:t>
            </w:r>
            <w:r w:rsidRPr="0015709D">
              <w:rPr>
                <w:b/>
                <w:snapToGrid w:val="0"/>
                <w:sz w:val="24"/>
                <w:szCs w:val="24"/>
                <w:lang w:val="en-US"/>
              </w:rPr>
              <w:t xml:space="preserve"> </w:t>
            </w:r>
            <w:r w:rsidRPr="00E82E4C">
              <w:rPr>
                <w:b/>
                <w:snapToGrid w:val="0"/>
                <w:sz w:val="24"/>
                <w:szCs w:val="24"/>
                <w:lang w:val="en-US"/>
              </w:rPr>
              <w:t>has</w:t>
            </w:r>
            <w:r w:rsidRPr="0015709D">
              <w:rPr>
                <w:snapToGrid w:val="0"/>
                <w:sz w:val="24"/>
                <w:szCs w:val="24"/>
                <w:lang w:val="en-US"/>
              </w:rPr>
              <w:t xml:space="preserve"> </w:t>
            </w:r>
            <w:r w:rsidRPr="00E82E4C">
              <w:rPr>
                <w:snapToGrid w:val="0"/>
                <w:sz w:val="24"/>
                <w:szCs w:val="24"/>
                <w:lang w:val="en-US"/>
              </w:rPr>
              <w:t>a</w:t>
            </w:r>
            <w:r w:rsidRPr="0015709D">
              <w:rPr>
                <w:snapToGrid w:val="0"/>
                <w:sz w:val="24"/>
                <w:szCs w:val="24"/>
                <w:lang w:val="en-US"/>
              </w:rPr>
              <w:t xml:space="preserve"> </w:t>
            </w:r>
            <w:r w:rsidRPr="00E82E4C">
              <w:rPr>
                <w:snapToGrid w:val="0"/>
                <w:sz w:val="24"/>
                <w:szCs w:val="24"/>
                <w:lang w:val="en-US"/>
              </w:rPr>
              <w:t>drum</w:t>
            </w:r>
          </w:p>
          <w:p w:rsidR="00096FDB" w:rsidRPr="00E82E4C" w:rsidRDefault="00096FDB" w:rsidP="00E82E4C">
            <w:pPr>
              <w:autoSpaceDE/>
              <w:autoSpaceDN/>
              <w:spacing w:line="360" w:lineRule="auto"/>
              <w:rPr>
                <w:sz w:val="24"/>
                <w:szCs w:val="24"/>
              </w:rPr>
            </w:pPr>
            <w:r w:rsidRPr="00E82E4C">
              <w:rPr>
                <w:snapToGrid w:val="0"/>
                <w:sz w:val="24"/>
                <w:szCs w:val="24"/>
              </w:rPr>
              <w:t>плоттер, который имеет барабан</w:t>
            </w:r>
          </w:p>
        </w:tc>
      </w:tr>
    </w:tbl>
    <w:p w:rsidR="00096FDB" w:rsidRPr="00340701" w:rsidRDefault="00096FDB" w:rsidP="00C812D8">
      <w:pPr>
        <w:autoSpaceDE/>
        <w:autoSpaceDN/>
        <w:spacing w:line="360" w:lineRule="auto"/>
        <w:rPr>
          <w:snapToGrid w:val="0"/>
          <w:sz w:val="28"/>
        </w:rPr>
      </w:pPr>
    </w:p>
    <w:p w:rsidR="00096FDB" w:rsidRDefault="00096FDB" w:rsidP="00C812D8">
      <w:pPr>
        <w:autoSpaceDE/>
        <w:autoSpaceDN/>
        <w:spacing w:line="360" w:lineRule="auto"/>
        <w:jc w:val="both"/>
        <w:rPr>
          <w:snapToGrid w:val="0"/>
          <w:sz w:val="28"/>
        </w:rPr>
      </w:pPr>
      <w:r>
        <w:rPr>
          <w:snapToGrid w:val="0"/>
          <w:sz w:val="28"/>
        </w:rPr>
        <w:t>Определите (объясните) следующие термины, как в моделях.</w:t>
      </w:r>
    </w:p>
    <w:p w:rsidR="00096FDB" w:rsidRPr="00340701" w:rsidRDefault="00096FDB" w:rsidP="00C812D8">
      <w:pPr>
        <w:autoSpaceDE/>
        <w:autoSpaceDN/>
        <w:spacing w:line="360" w:lineRule="auto"/>
        <w:jc w:val="both"/>
        <w:rPr>
          <w:b/>
          <w:i/>
          <w:sz w:val="28"/>
          <w:szCs w:val="28"/>
          <w:lang w:val="en-US"/>
        </w:rPr>
      </w:pPr>
      <w:r w:rsidRPr="00340701">
        <w:rPr>
          <w:b/>
          <w:i/>
          <w:snapToGrid w:val="0"/>
          <w:sz w:val="28"/>
        </w:rPr>
        <w:t>Например</w:t>
      </w:r>
      <w:r w:rsidRPr="00340701">
        <w:rPr>
          <w:b/>
          <w:i/>
          <w:snapToGrid w:val="0"/>
          <w:sz w:val="28"/>
          <w:lang w:val="en-US"/>
        </w:rPr>
        <w:t>,</w:t>
      </w:r>
    </w:p>
    <w:p w:rsidR="00096FDB" w:rsidRPr="00340701" w:rsidRDefault="00096FDB" w:rsidP="00C812D8">
      <w:pPr>
        <w:widowControl w:val="0"/>
        <w:spacing w:line="360" w:lineRule="auto"/>
        <w:ind w:right="793" w:firstLine="284"/>
        <w:jc w:val="both"/>
        <w:rPr>
          <w:b/>
          <w:i/>
          <w:snapToGrid w:val="0"/>
          <w:sz w:val="28"/>
          <w:lang w:val="en-US"/>
        </w:rPr>
      </w:pPr>
      <w:r w:rsidRPr="00340701">
        <w:rPr>
          <w:b/>
          <w:i/>
          <w:snapToGrid w:val="0"/>
          <w:sz w:val="28"/>
          <w:lang w:val="en-US"/>
        </w:rPr>
        <w:t>1. touchpad</w:t>
      </w:r>
      <w:r w:rsidRPr="00340701">
        <w:rPr>
          <w:b/>
          <w:i/>
          <w:snapToGrid w:val="0"/>
          <w:sz w:val="28"/>
          <w:lang w:val="en-US"/>
        </w:rPr>
        <w:tab/>
        <w:t>a pad which is sensitive to touch</w:t>
      </w:r>
    </w:p>
    <w:p w:rsidR="00096FDB" w:rsidRDefault="00096FDB" w:rsidP="00C812D8">
      <w:pPr>
        <w:autoSpaceDE/>
        <w:autoSpaceDN/>
        <w:spacing w:line="360" w:lineRule="auto"/>
        <w:rPr>
          <w:sz w:val="28"/>
          <w:szCs w:val="28"/>
          <w:lang w:val="en-US"/>
        </w:rPr>
      </w:pPr>
    </w:p>
    <w:p w:rsidR="00096FDB" w:rsidRPr="0015709D" w:rsidRDefault="00096FDB" w:rsidP="00C812D8">
      <w:pPr>
        <w:autoSpaceDE/>
        <w:autoSpaceDN/>
        <w:spacing w:line="360" w:lineRule="auto"/>
        <w:rPr>
          <w:b/>
          <w:sz w:val="28"/>
          <w:szCs w:val="28"/>
        </w:rPr>
      </w:pPr>
      <w:r w:rsidRPr="0015709D">
        <w:rPr>
          <w:b/>
          <w:sz w:val="28"/>
          <w:szCs w:val="28"/>
        </w:rPr>
        <w:t xml:space="preserve">2. </w:t>
      </w:r>
      <w:r w:rsidRPr="009C32CE">
        <w:rPr>
          <w:b/>
          <w:sz w:val="28"/>
          <w:szCs w:val="28"/>
          <w:lang w:val="en-US"/>
        </w:rPr>
        <w:t>Classifying</w:t>
      </w:r>
      <w:r w:rsidRPr="0015709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things</w:t>
      </w:r>
    </w:p>
    <w:p w:rsidR="00096FDB" w:rsidRPr="00062732" w:rsidRDefault="00096FDB" w:rsidP="00C812D8">
      <w:pPr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Вставьте в текст информацию из таблицы.</w:t>
      </w:r>
    </w:p>
    <w:p w:rsidR="00096FDB" w:rsidRPr="00484528" w:rsidRDefault="00096FDB" w:rsidP="00C812D8">
      <w:pPr>
        <w:autoSpaceDE/>
        <w:autoSpaceDN/>
        <w:spacing w:line="360" w:lineRule="auto"/>
        <w:jc w:val="both"/>
        <w:rPr>
          <w:b/>
          <w:i/>
          <w:sz w:val="28"/>
          <w:szCs w:val="28"/>
          <w:lang w:val="en-US"/>
        </w:rPr>
      </w:pPr>
      <w:r w:rsidRPr="00484528">
        <w:rPr>
          <w:b/>
          <w:i/>
          <w:sz w:val="28"/>
          <w:szCs w:val="28"/>
        </w:rPr>
        <w:t>Например</w:t>
      </w:r>
      <w:r w:rsidRPr="00484528">
        <w:rPr>
          <w:b/>
          <w:i/>
          <w:sz w:val="28"/>
          <w:szCs w:val="28"/>
          <w:lang w:val="en-US"/>
        </w:rPr>
        <w:t>,</w:t>
      </w:r>
    </w:p>
    <w:p w:rsidR="00096FDB" w:rsidRDefault="00096FDB" w:rsidP="0065289C">
      <w:pPr>
        <w:autoSpaceDE/>
        <w:autoSpaceDN/>
        <w:spacing w:line="360" w:lineRule="auto"/>
        <w:ind w:firstLine="567"/>
        <w:jc w:val="both"/>
        <w:rPr>
          <w:b/>
          <w:sz w:val="28"/>
          <w:szCs w:val="28"/>
          <w:lang w:val="en-US"/>
        </w:rPr>
      </w:pPr>
      <w:r w:rsidRPr="00D340F1">
        <w:rPr>
          <w:sz w:val="28"/>
          <w:szCs w:val="28"/>
          <w:lang w:val="en-US"/>
        </w:rPr>
        <w:t xml:space="preserve">Printers </w:t>
      </w:r>
      <w:r w:rsidRPr="00D340F1">
        <w:rPr>
          <w:b/>
          <w:sz w:val="28"/>
          <w:szCs w:val="28"/>
          <w:lang w:val="en-US"/>
        </w:rPr>
        <w:t>can be divided into</w:t>
      </w:r>
      <w:r w:rsidRPr="00D340F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(1)</w:t>
      </w:r>
      <w:r w:rsidRPr="00484528">
        <w:rPr>
          <w:b/>
          <w:i/>
          <w:color w:val="FF0000"/>
          <w:sz w:val="28"/>
          <w:szCs w:val="28"/>
          <w:u w:val="single"/>
          <w:lang w:val="en-US"/>
        </w:rPr>
        <w:t>impact</w:t>
      </w:r>
      <w:r w:rsidRPr="00D340F1">
        <w:rPr>
          <w:sz w:val="28"/>
          <w:szCs w:val="28"/>
          <w:lang w:val="en-US"/>
        </w:rPr>
        <w:t xml:space="preserve"> and </w:t>
      </w:r>
      <w:r>
        <w:rPr>
          <w:sz w:val="28"/>
          <w:szCs w:val="28"/>
          <w:lang w:val="en-US"/>
        </w:rPr>
        <w:t>(2)</w:t>
      </w:r>
      <w:r w:rsidRPr="00484528">
        <w:rPr>
          <w:b/>
          <w:i/>
          <w:color w:val="FF0000"/>
          <w:sz w:val="28"/>
          <w:szCs w:val="28"/>
          <w:u w:val="single"/>
          <w:lang w:val="en-US"/>
        </w:rPr>
        <w:t>non-impact</w:t>
      </w:r>
      <w:r w:rsidRPr="00D340F1">
        <w:rPr>
          <w:sz w:val="28"/>
          <w:szCs w:val="28"/>
          <w:lang w:val="en-US"/>
        </w:rPr>
        <w:t xml:space="preserve"> printers.</w:t>
      </w:r>
      <w:r>
        <w:rPr>
          <w:sz w:val="28"/>
          <w:szCs w:val="28"/>
          <w:lang w:val="en-US"/>
        </w:rPr>
        <w:t xml:space="preserve"> </w:t>
      </w:r>
    </w:p>
    <w:p w:rsidR="00096FDB" w:rsidRDefault="00096FDB" w:rsidP="00C812D8">
      <w:pPr>
        <w:autoSpaceDE/>
        <w:autoSpaceDN/>
        <w:spacing w:line="360" w:lineRule="auto"/>
        <w:rPr>
          <w:sz w:val="28"/>
          <w:szCs w:val="28"/>
          <w:lang w:val="en-US"/>
        </w:rPr>
      </w:pPr>
    </w:p>
    <w:p w:rsidR="00096FDB" w:rsidRPr="0065289C" w:rsidRDefault="00096FDB" w:rsidP="00C812D8">
      <w:pPr>
        <w:autoSpaceDE/>
        <w:autoSpaceDN/>
        <w:spacing w:line="360" w:lineRule="auto"/>
        <w:rPr>
          <w:b/>
          <w:sz w:val="28"/>
          <w:szCs w:val="28"/>
        </w:rPr>
      </w:pPr>
      <w:r w:rsidRPr="0065289C">
        <w:rPr>
          <w:b/>
          <w:sz w:val="28"/>
          <w:szCs w:val="28"/>
        </w:rPr>
        <w:t xml:space="preserve">3. </w:t>
      </w:r>
      <w:r>
        <w:rPr>
          <w:b/>
          <w:sz w:val="28"/>
          <w:szCs w:val="28"/>
          <w:lang w:val="en-US"/>
        </w:rPr>
        <w:t>Contrast</w:t>
      </w:r>
      <w:r w:rsidRPr="009C32CE">
        <w:rPr>
          <w:b/>
          <w:sz w:val="28"/>
          <w:szCs w:val="28"/>
          <w:lang w:val="en-US"/>
        </w:rPr>
        <w:t>ing</w:t>
      </w:r>
      <w:r w:rsidRPr="006528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things</w:t>
      </w:r>
    </w:p>
    <w:p w:rsidR="00096FDB" w:rsidRPr="00062732" w:rsidRDefault="00096FDB" w:rsidP="0065289C">
      <w:pPr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Вставьте в текст информацию из таблицы</w:t>
      </w:r>
      <w:r w:rsidRPr="0065289C">
        <w:rPr>
          <w:sz w:val="28"/>
          <w:szCs w:val="28"/>
        </w:rPr>
        <w:t xml:space="preserve"> </w:t>
      </w:r>
      <w:r>
        <w:rPr>
          <w:sz w:val="28"/>
          <w:szCs w:val="28"/>
        </w:rPr>
        <w:t>и упражнения 2.</w:t>
      </w:r>
    </w:p>
    <w:p w:rsidR="00096FDB" w:rsidRPr="00484528" w:rsidRDefault="00096FDB" w:rsidP="0065289C">
      <w:pPr>
        <w:autoSpaceDE/>
        <w:autoSpaceDN/>
        <w:spacing w:line="360" w:lineRule="auto"/>
        <w:jc w:val="both"/>
        <w:rPr>
          <w:b/>
          <w:i/>
          <w:sz w:val="28"/>
          <w:szCs w:val="28"/>
          <w:lang w:val="en-US"/>
        </w:rPr>
      </w:pPr>
      <w:r w:rsidRPr="00484528">
        <w:rPr>
          <w:b/>
          <w:i/>
          <w:sz w:val="28"/>
          <w:szCs w:val="28"/>
        </w:rPr>
        <w:t>Например</w:t>
      </w:r>
      <w:r w:rsidRPr="00484528">
        <w:rPr>
          <w:b/>
          <w:i/>
          <w:sz w:val="28"/>
          <w:szCs w:val="28"/>
          <w:lang w:val="en-US"/>
        </w:rPr>
        <w:t>,</w:t>
      </w:r>
    </w:p>
    <w:p w:rsidR="00096FDB" w:rsidRDefault="00096FDB" w:rsidP="00C812D8">
      <w:pPr>
        <w:autoSpaceDE/>
        <w:autoSpaceDN/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CE10A8">
        <w:rPr>
          <w:sz w:val="28"/>
          <w:szCs w:val="28"/>
          <w:lang w:val="en-US"/>
        </w:rPr>
        <w:t xml:space="preserve">Printers can also be </w:t>
      </w:r>
      <w:r>
        <w:rPr>
          <w:sz w:val="28"/>
          <w:szCs w:val="28"/>
          <w:lang w:val="en-US"/>
        </w:rPr>
        <w:t>(1)</w:t>
      </w:r>
      <w:r w:rsidRPr="0065289C">
        <w:rPr>
          <w:b/>
          <w:i/>
          <w:color w:val="FF0000"/>
          <w:sz w:val="28"/>
          <w:szCs w:val="28"/>
          <w:u w:val="single"/>
          <w:lang w:val="en-US"/>
        </w:rPr>
        <w:t>divided</w:t>
      </w:r>
      <w:r w:rsidRPr="00CE10A8">
        <w:rPr>
          <w:sz w:val="28"/>
          <w:szCs w:val="28"/>
          <w:lang w:val="en-US"/>
        </w:rPr>
        <w:t xml:space="preserve"> into </w:t>
      </w:r>
      <w:r>
        <w:rPr>
          <w:sz w:val="28"/>
          <w:szCs w:val="28"/>
          <w:lang w:val="en-US"/>
        </w:rPr>
        <w:t>(2)</w:t>
      </w:r>
      <w:r w:rsidRPr="0065289C">
        <w:rPr>
          <w:b/>
          <w:i/>
          <w:color w:val="FF0000"/>
          <w:sz w:val="28"/>
          <w:szCs w:val="28"/>
          <w:u w:val="single"/>
          <w:lang w:val="en-US"/>
        </w:rPr>
        <w:t>fast</w:t>
      </w:r>
      <w:r w:rsidRPr="00CE10A8">
        <w:rPr>
          <w:sz w:val="28"/>
          <w:szCs w:val="28"/>
          <w:lang w:val="en-US"/>
        </w:rPr>
        <w:t xml:space="preserve"> and slow printers.</w:t>
      </w:r>
    </w:p>
    <w:p w:rsidR="00096FDB" w:rsidRDefault="00096FDB" w:rsidP="00C812D8">
      <w:pPr>
        <w:autoSpaceDE/>
        <w:autoSpaceDN/>
        <w:spacing w:line="360" w:lineRule="auto"/>
        <w:rPr>
          <w:sz w:val="28"/>
          <w:szCs w:val="28"/>
          <w:lang w:val="en-US"/>
        </w:rPr>
      </w:pPr>
    </w:p>
    <w:p w:rsidR="00096FDB" w:rsidRPr="0065289C" w:rsidRDefault="00096FDB" w:rsidP="00C812D8">
      <w:pPr>
        <w:autoSpaceDE/>
        <w:autoSpaceDN/>
        <w:spacing w:line="360" w:lineRule="auto"/>
        <w:rPr>
          <w:b/>
          <w:sz w:val="28"/>
          <w:szCs w:val="28"/>
        </w:rPr>
      </w:pPr>
      <w:r w:rsidRPr="0065289C">
        <w:rPr>
          <w:b/>
          <w:sz w:val="28"/>
          <w:szCs w:val="28"/>
        </w:rPr>
        <w:t xml:space="preserve">4. </w:t>
      </w:r>
      <w:r>
        <w:rPr>
          <w:b/>
          <w:sz w:val="28"/>
          <w:szCs w:val="28"/>
          <w:lang w:val="en-US"/>
        </w:rPr>
        <w:t>Compar</w:t>
      </w:r>
      <w:r w:rsidRPr="009C32CE">
        <w:rPr>
          <w:b/>
          <w:sz w:val="28"/>
          <w:szCs w:val="28"/>
          <w:lang w:val="en-US"/>
        </w:rPr>
        <w:t>ing</w:t>
      </w:r>
      <w:r w:rsidRPr="0065289C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things</w:t>
      </w:r>
    </w:p>
    <w:p w:rsidR="00096FDB" w:rsidRPr="00062732" w:rsidRDefault="00096FDB" w:rsidP="0065289C">
      <w:pPr>
        <w:autoSpaceDE/>
        <w:autoSpaceDN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Вставьте в предложения информацию из таблицы. Используйте слова и выражения из упражнений 2 и 3.</w:t>
      </w:r>
    </w:p>
    <w:p w:rsidR="00096FDB" w:rsidRPr="0065289C" w:rsidRDefault="00096FDB" w:rsidP="0065289C">
      <w:pPr>
        <w:autoSpaceDE/>
        <w:autoSpaceDN/>
        <w:spacing w:line="360" w:lineRule="auto"/>
        <w:jc w:val="both"/>
        <w:rPr>
          <w:b/>
          <w:i/>
          <w:sz w:val="28"/>
          <w:szCs w:val="28"/>
          <w:lang w:val="en-US"/>
        </w:rPr>
      </w:pPr>
      <w:r w:rsidRPr="00484528">
        <w:rPr>
          <w:b/>
          <w:i/>
          <w:sz w:val="28"/>
          <w:szCs w:val="28"/>
        </w:rPr>
        <w:t>Например</w:t>
      </w:r>
      <w:r w:rsidRPr="0065289C">
        <w:rPr>
          <w:b/>
          <w:i/>
          <w:sz w:val="28"/>
          <w:szCs w:val="28"/>
          <w:lang w:val="en-US"/>
        </w:rPr>
        <w:t>,</w:t>
      </w:r>
    </w:p>
    <w:p w:rsidR="00096FDB" w:rsidRDefault="00096FDB" w:rsidP="00C812D8">
      <w:pPr>
        <w:autoSpaceDE/>
        <w:autoSpaceDN/>
        <w:spacing w:line="360" w:lineRule="auto"/>
        <w:ind w:firstLine="567"/>
        <w:jc w:val="both"/>
        <w:rPr>
          <w:sz w:val="28"/>
          <w:szCs w:val="28"/>
          <w:lang w:val="en-US"/>
        </w:rPr>
      </w:pPr>
      <w:r w:rsidRPr="000A7558">
        <w:rPr>
          <w:sz w:val="28"/>
          <w:szCs w:val="28"/>
          <w:lang w:val="en-US"/>
        </w:rPr>
        <w:t>1)</w:t>
      </w:r>
      <w:r>
        <w:rPr>
          <w:sz w:val="28"/>
          <w:szCs w:val="28"/>
          <w:lang w:val="en-US"/>
        </w:rPr>
        <w:t xml:space="preserve"> </w:t>
      </w:r>
      <w:r w:rsidRPr="0065289C">
        <w:rPr>
          <w:b/>
          <w:i/>
          <w:color w:val="FF0000"/>
          <w:sz w:val="28"/>
          <w:szCs w:val="28"/>
          <w:u w:val="single"/>
          <w:lang w:val="en-US"/>
        </w:rPr>
        <w:t>Plotters</w:t>
      </w:r>
      <w:r w:rsidRPr="000A7558">
        <w:rPr>
          <w:sz w:val="28"/>
          <w:szCs w:val="28"/>
          <w:lang w:val="en-US"/>
        </w:rPr>
        <w:t xml:space="preserve"> can be divided into </w:t>
      </w:r>
      <w:r w:rsidRPr="0065289C">
        <w:rPr>
          <w:b/>
          <w:i/>
          <w:color w:val="FF0000"/>
          <w:sz w:val="28"/>
          <w:szCs w:val="28"/>
          <w:u w:val="single"/>
          <w:lang w:val="en-US"/>
        </w:rPr>
        <w:t>drum</w:t>
      </w:r>
      <w:r w:rsidRPr="000A7558">
        <w:rPr>
          <w:sz w:val="28"/>
          <w:szCs w:val="28"/>
          <w:lang w:val="en-US"/>
        </w:rPr>
        <w:t xml:space="preserve"> and </w:t>
      </w:r>
      <w:r w:rsidRPr="0065289C">
        <w:rPr>
          <w:b/>
          <w:i/>
          <w:color w:val="FF0000"/>
          <w:sz w:val="28"/>
          <w:szCs w:val="28"/>
          <w:u w:val="single"/>
          <w:lang w:val="en-US"/>
        </w:rPr>
        <w:t>flatbed plotters</w:t>
      </w:r>
      <w:r w:rsidRPr="000A7558">
        <w:rPr>
          <w:sz w:val="28"/>
          <w:szCs w:val="28"/>
          <w:lang w:val="en-US"/>
        </w:rPr>
        <w:t>.</w:t>
      </w:r>
    </w:p>
    <w:p w:rsidR="00096FDB" w:rsidRDefault="00096FDB" w:rsidP="00C812D8">
      <w:pPr>
        <w:autoSpaceDE/>
        <w:autoSpaceDN/>
        <w:spacing w:line="360" w:lineRule="auto"/>
        <w:rPr>
          <w:sz w:val="28"/>
          <w:szCs w:val="28"/>
          <w:lang w:val="en-US"/>
        </w:rPr>
      </w:pPr>
    </w:p>
    <w:p w:rsidR="00096FDB" w:rsidRPr="00477B4B" w:rsidRDefault="00096FDB" w:rsidP="00C812D8">
      <w:pPr>
        <w:autoSpaceDE/>
        <w:autoSpaceDN/>
        <w:spacing w:line="360" w:lineRule="auto"/>
        <w:rPr>
          <w:b/>
          <w:sz w:val="28"/>
          <w:szCs w:val="28"/>
        </w:rPr>
      </w:pPr>
      <w:r w:rsidRPr="00477B4B">
        <w:rPr>
          <w:b/>
          <w:sz w:val="28"/>
          <w:szCs w:val="28"/>
        </w:rPr>
        <w:t xml:space="preserve">5. </w:t>
      </w:r>
      <w:r w:rsidRPr="00083359">
        <w:rPr>
          <w:b/>
          <w:sz w:val="28"/>
          <w:szCs w:val="28"/>
          <w:lang w:val="en-US"/>
        </w:rPr>
        <w:t>Organizing</w:t>
      </w:r>
      <w:r w:rsidRPr="00477B4B">
        <w:rPr>
          <w:b/>
          <w:sz w:val="28"/>
          <w:szCs w:val="28"/>
        </w:rPr>
        <w:t xml:space="preserve"> </w:t>
      </w:r>
      <w:r w:rsidRPr="00083359">
        <w:rPr>
          <w:b/>
          <w:sz w:val="28"/>
          <w:szCs w:val="28"/>
          <w:lang w:val="en-US"/>
        </w:rPr>
        <w:t>information</w:t>
      </w:r>
    </w:p>
    <w:p w:rsidR="00096FDB" w:rsidRDefault="00096FDB" w:rsidP="00477B4B">
      <w:pPr>
        <w:autoSpaceDE/>
        <w:autoSpaceDN/>
        <w:jc w:val="both"/>
        <w:rPr>
          <w:sz w:val="28"/>
          <w:szCs w:val="28"/>
        </w:rPr>
      </w:pPr>
      <w:r>
        <w:rPr>
          <w:sz w:val="28"/>
          <w:szCs w:val="28"/>
        </w:rPr>
        <w:t>Выберите из текста предложения, которые передают основную идею текста. Объем</w:t>
      </w:r>
      <w:r w:rsidRPr="00D9392E">
        <w:rPr>
          <w:sz w:val="28"/>
          <w:szCs w:val="28"/>
        </w:rPr>
        <w:t xml:space="preserve"> – </w:t>
      </w:r>
      <w:r>
        <w:rPr>
          <w:sz w:val="28"/>
          <w:szCs w:val="28"/>
        </w:rPr>
        <w:t>6</w:t>
      </w:r>
      <w:r w:rsidRPr="00D9392E">
        <w:rPr>
          <w:sz w:val="28"/>
          <w:szCs w:val="28"/>
        </w:rPr>
        <w:t>-</w:t>
      </w:r>
      <w:r>
        <w:rPr>
          <w:sz w:val="28"/>
          <w:szCs w:val="28"/>
        </w:rPr>
        <w:t>7</w:t>
      </w:r>
      <w:r w:rsidRPr="00D9392E">
        <w:rPr>
          <w:sz w:val="28"/>
          <w:szCs w:val="28"/>
        </w:rPr>
        <w:t xml:space="preserve"> </w:t>
      </w:r>
      <w:r>
        <w:rPr>
          <w:sz w:val="28"/>
          <w:szCs w:val="28"/>
        </w:rPr>
        <w:t>предложений</w:t>
      </w:r>
      <w:r w:rsidRPr="00D9392E">
        <w:rPr>
          <w:sz w:val="28"/>
          <w:szCs w:val="28"/>
        </w:rPr>
        <w:t xml:space="preserve">. </w:t>
      </w:r>
      <w:r>
        <w:rPr>
          <w:sz w:val="28"/>
          <w:szCs w:val="28"/>
        </w:rPr>
        <w:t>Предложения</w:t>
      </w:r>
      <w:r w:rsidRPr="00D9392E">
        <w:rPr>
          <w:sz w:val="28"/>
          <w:szCs w:val="28"/>
        </w:rPr>
        <w:t xml:space="preserve"> </w:t>
      </w:r>
      <w:r>
        <w:rPr>
          <w:sz w:val="28"/>
          <w:szCs w:val="28"/>
        </w:rPr>
        <w:t>пронумеруйте</w:t>
      </w:r>
      <w:r w:rsidRPr="00D9392E">
        <w:rPr>
          <w:sz w:val="28"/>
          <w:szCs w:val="28"/>
        </w:rPr>
        <w:t>.</w:t>
      </w:r>
    </w:p>
    <w:p w:rsidR="00096FDB" w:rsidRDefault="00096FDB" w:rsidP="00477B4B">
      <w:pPr>
        <w:autoSpaceDE/>
        <w:autoSpaceDN/>
        <w:jc w:val="both"/>
        <w:rPr>
          <w:sz w:val="28"/>
          <w:szCs w:val="28"/>
        </w:rPr>
      </w:pPr>
    </w:p>
    <w:p w:rsidR="00096FDB" w:rsidRPr="0015709D" w:rsidRDefault="00096FDB" w:rsidP="00477B4B">
      <w:pPr>
        <w:autoSpaceDE/>
        <w:autoSpaceDN/>
        <w:spacing w:after="200"/>
        <w:rPr>
          <w:b/>
          <w:i/>
          <w:sz w:val="28"/>
          <w:szCs w:val="28"/>
        </w:rPr>
      </w:pPr>
      <w:r w:rsidRPr="00D9392E">
        <w:rPr>
          <w:b/>
          <w:i/>
          <w:sz w:val="28"/>
          <w:szCs w:val="28"/>
        </w:rPr>
        <w:t>Начните</w:t>
      </w:r>
      <w:r w:rsidRPr="00C812D8">
        <w:rPr>
          <w:b/>
          <w:i/>
          <w:sz w:val="28"/>
          <w:szCs w:val="28"/>
        </w:rPr>
        <w:t>:</w:t>
      </w:r>
      <w:r w:rsidRPr="00C812D8">
        <w:rPr>
          <w:b/>
          <w:i/>
          <w:sz w:val="28"/>
          <w:szCs w:val="28"/>
        </w:rPr>
        <w:tab/>
        <w:t xml:space="preserve">1. </w:t>
      </w:r>
      <w:r w:rsidRPr="00477B4B">
        <w:rPr>
          <w:b/>
          <w:i/>
          <w:snapToGrid w:val="0"/>
          <w:sz w:val="28"/>
          <w:lang w:val="en-US"/>
        </w:rPr>
        <w:t>The</w:t>
      </w:r>
      <w:r w:rsidRPr="0015709D">
        <w:rPr>
          <w:b/>
          <w:i/>
          <w:snapToGrid w:val="0"/>
          <w:sz w:val="28"/>
        </w:rPr>
        <w:t xml:space="preserve"> </w:t>
      </w:r>
      <w:r w:rsidRPr="00477B4B">
        <w:rPr>
          <w:b/>
          <w:i/>
          <w:snapToGrid w:val="0"/>
          <w:sz w:val="28"/>
          <w:lang w:val="en-US"/>
        </w:rPr>
        <w:t>most</w:t>
      </w:r>
      <w:r w:rsidRPr="0015709D">
        <w:rPr>
          <w:b/>
          <w:i/>
          <w:snapToGrid w:val="0"/>
          <w:sz w:val="28"/>
        </w:rPr>
        <w:t xml:space="preserve"> </w:t>
      </w:r>
      <w:r w:rsidRPr="00477B4B">
        <w:rPr>
          <w:b/>
          <w:i/>
          <w:snapToGrid w:val="0"/>
          <w:sz w:val="28"/>
          <w:lang w:val="en-US"/>
        </w:rPr>
        <w:t>commonly</w:t>
      </w:r>
      <w:r w:rsidRPr="0015709D">
        <w:rPr>
          <w:b/>
          <w:i/>
          <w:snapToGrid w:val="0"/>
          <w:sz w:val="28"/>
        </w:rPr>
        <w:t xml:space="preserve"> </w:t>
      </w:r>
      <w:r w:rsidRPr="00477B4B">
        <w:rPr>
          <w:b/>
          <w:i/>
          <w:snapToGrid w:val="0"/>
          <w:sz w:val="28"/>
          <w:lang w:val="en-US"/>
        </w:rPr>
        <w:t>used</w:t>
      </w:r>
      <w:r w:rsidRPr="0015709D">
        <w:rPr>
          <w:b/>
          <w:i/>
          <w:snapToGrid w:val="0"/>
          <w:sz w:val="28"/>
        </w:rPr>
        <w:t xml:space="preserve"> </w:t>
      </w:r>
      <w:r w:rsidRPr="00477B4B">
        <w:rPr>
          <w:b/>
          <w:i/>
          <w:snapToGrid w:val="0"/>
          <w:sz w:val="28"/>
          <w:lang w:val="en-US"/>
        </w:rPr>
        <w:t>output</w:t>
      </w:r>
      <w:r w:rsidRPr="0015709D">
        <w:rPr>
          <w:b/>
          <w:i/>
          <w:snapToGrid w:val="0"/>
          <w:sz w:val="28"/>
        </w:rPr>
        <w:t xml:space="preserve"> </w:t>
      </w:r>
      <w:r w:rsidRPr="00477B4B">
        <w:rPr>
          <w:b/>
          <w:i/>
          <w:snapToGrid w:val="0"/>
          <w:sz w:val="28"/>
          <w:lang w:val="en-US"/>
        </w:rPr>
        <w:t>device</w:t>
      </w:r>
      <w:r w:rsidRPr="0015709D">
        <w:rPr>
          <w:b/>
          <w:i/>
          <w:snapToGrid w:val="0"/>
          <w:sz w:val="28"/>
        </w:rPr>
        <w:t xml:space="preserve"> </w:t>
      </w:r>
      <w:r w:rsidRPr="00477B4B">
        <w:rPr>
          <w:b/>
          <w:i/>
          <w:snapToGrid w:val="0"/>
          <w:sz w:val="28"/>
          <w:lang w:val="en-US"/>
        </w:rPr>
        <w:t>is</w:t>
      </w:r>
      <w:r w:rsidRPr="0015709D">
        <w:rPr>
          <w:b/>
          <w:i/>
          <w:snapToGrid w:val="0"/>
          <w:sz w:val="28"/>
        </w:rPr>
        <w:t xml:space="preserve"> </w:t>
      </w:r>
      <w:r w:rsidRPr="00477B4B">
        <w:rPr>
          <w:b/>
          <w:i/>
          <w:snapToGrid w:val="0"/>
          <w:sz w:val="28"/>
          <w:lang w:val="en-US"/>
        </w:rPr>
        <w:t>a</w:t>
      </w:r>
      <w:r w:rsidRPr="0015709D">
        <w:rPr>
          <w:b/>
          <w:i/>
          <w:snapToGrid w:val="0"/>
          <w:sz w:val="28"/>
        </w:rPr>
        <w:t xml:space="preserve"> </w:t>
      </w:r>
      <w:r w:rsidRPr="00477B4B">
        <w:rPr>
          <w:b/>
          <w:i/>
          <w:snapToGrid w:val="0"/>
          <w:sz w:val="28"/>
          <w:lang w:val="en-US"/>
        </w:rPr>
        <w:t>VDU</w:t>
      </w:r>
      <w:r w:rsidRPr="0015709D">
        <w:rPr>
          <w:b/>
          <w:i/>
          <w:snapToGrid w:val="0"/>
          <w:sz w:val="28"/>
        </w:rPr>
        <w:t>.</w:t>
      </w:r>
    </w:p>
    <w:p w:rsidR="00096FDB" w:rsidRDefault="00096FDB" w:rsidP="00C812D8">
      <w:pPr>
        <w:autoSpaceDE/>
        <w:autoSpaceDN/>
        <w:spacing w:line="360" w:lineRule="auto"/>
        <w:rPr>
          <w:sz w:val="28"/>
          <w:szCs w:val="28"/>
        </w:rPr>
      </w:pPr>
    </w:p>
    <w:p w:rsidR="00096FDB" w:rsidRPr="00F90435" w:rsidRDefault="00096FDB" w:rsidP="00C812D8">
      <w:pPr>
        <w:autoSpaceDE/>
        <w:autoSpaceDN/>
        <w:spacing w:line="360" w:lineRule="auto"/>
        <w:rPr>
          <w:sz w:val="28"/>
          <w:szCs w:val="28"/>
        </w:rPr>
      </w:pPr>
    </w:p>
    <w:sectPr w:rsidR="00096FDB" w:rsidRPr="00F90435" w:rsidSect="00B03404">
      <w:footerReference w:type="default" r:id="rId7"/>
      <w:pgSz w:w="11906" w:h="16838" w:code="9"/>
      <w:pgMar w:top="1134" w:right="1418" w:bottom="1134" w:left="1418" w:header="709" w:footer="97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6FDB" w:rsidRDefault="00096FDB" w:rsidP="00512693">
      <w:r>
        <w:separator/>
      </w:r>
    </w:p>
  </w:endnote>
  <w:endnote w:type="continuationSeparator" w:id="0">
    <w:p w:rsidR="00096FDB" w:rsidRDefault="00096FDB" w:rsidP="005126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6FDB" w:rsidRDefault="00096FDB">
    <w:pPr>
      <w:pStyle w:val="Footer"/>
      <w:jc w:val="center"/>
    </w:pPr>
    <w:r w:rsidRPr="00157D78">
      <w:rPr>
        <w:sz w:val="28"/>
        <w:szCs w:val="28"/>
      </w:rPr>
      <w:fldChar w:fldCharType="begin"/>
    </w:r>
    <w:r w:rsidRPr="00157D78">
      <w:rPr>
        <w:sz w:val="28"/>
        <w:szCs w:val="28"/>
      </w:rPr>
      <w:instrText xml:space="preserve"> PAGE   \* MERGEFORMAT </w:instrText>
    </w:r>
    <w:r w:rsidRPr="00157D78">
      <w:rPr>
        <w:sz w:val="28"/>
        <w:szCs w:val="28"/>
      </w:rPr>
      <w:fldChar w:fldCharType="separate"/>
    </w:r>
    <w:r>
      <w:rPr>
        <w:noProof/>
        <w:sz w:val="28"/>
        <w:szCs w:val="28"/>
      </w:rPr>
      <w:t>3</w:t>
    </w:r>
    <w:r w:rsidRPr="00157D78">
      <w:rPr>
        <w:sz w:val="28"/>
        <w:szCs w:val="28"/>
      </w:rPr>
      <w:fldChar w:fldCharType="end"/>
    </w:r>
  </w:p>
  <w:p w:rsidR="00096FDB" w:rsidRDefault="00096FD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6FDB" w:rsidRDefault="00096FDB" w:rsidP="00512693">
      <w:r>
        <w:separator/>
      </w:r>
    </w:p>
  </w:footnote>
  <w:footnote w:type="continuationSeparator" w:id="0">
    <w:p w:rsidR="00096FDB" w:rsidRDefault="00096FDB" w:rsidP="005126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D076F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">
    <w:nsid w:val="0B6F4E73"/>
    <w:multiLevelType w:val="hybridMultilevel"/>
    <w:tmpl w:val="994448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0CC17F82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3">
    <w:nsid w:val="12FB4A37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4">
    <w:nsid w:val="13141E2F"/>
    <w:multiLevelType w:val="singleLevel"/>
    <w:tmpl w:val="4136047E"/>
    <w:lvl w:ilvl="0">
      <w:start w:val="1"/>
      <w:numFmt w:val="decimal"/>
      <w:lvlText w:val="%1."/>
      <w:lvlJc w:val="left"/>
      <w:pPr>
        <w:tabs>
          <w:tab w:val="num" w:pos="380"/>
        </w:tabs>
        <w:ind w:left="380" w:hanging="360"/>
      </w:pPr>
      <w:rPr>
        <w:rFonts w:cs="Times New Roman" w:hint="default"/>
      </w:rPr>
    </w:lvl>
  </w:abstractNum>
  <w:abstractNum w:abstractNumId="5">
    <w:nsid w:val="137E7426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6">
    <w:nsid w:val="1B1D6B49"/>
    <w:multiLevelType w:val="singleLevel"/>
    <w:tmpl w:val="484A91EE"/>
    <w:lvl w:ilvl="0">
      <w:start w:val="1"/>
      <w:numFmt w:val="decimal"/>
      <w:lvlText w:val="%1."/>
      <w:lvlJc w:val="left"/>
      <w:pPr>
        <w:tabs>
          <w:tab w:val="num" w:pos="969"/>
        </w:tabs>
        <w:ind w:left="969" w:hanging="360"/>
      </w:pPr>
      <w:rPr>
        <w:rFonts w:cs="Times New Roman" w:hint="default"/>
      </w:rPr>
    </w:lvl>
  </w:abstractNum>
  <w:abstractNum w:abstractNumId="7">
    <w:nsid w:val="1D5922B8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8">
    <w:nsid w:val="21AF7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2C560F82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0">
    <w:nsid w:val="2F342145"/>
    <w:multiLevelType w:val="singleLevel"/>
    <w:tmpl w:val="D9064180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cs="Times New Roman"/>
      </w:rPr>
    </w:lvl>
  </w:abstractNum>
  <w:abstractNum w:abstractNumId="11">
    <w:nsid w:val="365F17DC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2">
    <w:nsid w:val="38194A19"/>
    <w:multiLevelType w:val="hybridMultilevel"/>
    <w:tmpl w:val="CCC65C6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BBC58CF"/>
    <w:multiLevelType w:val="singleLevel"/>
    <w:tmpl w:val="A8A676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</w:abstractNum>
  <w:abstractNum w:abstractNumId="14">
    <w:nsid w:val="3D4831BF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15">
    <w:nsid w:val="3ED0623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6">
    <w:nsid w:val="49340AFD"/>
    <w:multiLevelType w:val="singleLevel"/>
    <w:tmpl w:val="5B66ADAE"/>
    <w:lvl w:ilvl="0">
      <w:start w:val="2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abstractNum w:abstractNumId="17">
    <w:nsid w:val="4C0F104C"/>
    <w:multiLevelType w:val="hybridMultilevel"/>
    <w:tmpl w:val="AD84215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51CF392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>
    <w:nsid w:val="52524EA7"/>
    <w:multiLevelType w:val="singleLevel"/>
    <w:tmpl w:val="59EE80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</w:abstractNum>
  <w:abstractNum w:abstractNumId="20">
    <w:nsid w:val="54EB762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1">
    <w:nsid w:val="57035F66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22">
    <w:nsid w:val="57996394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23">
    <w:nsid w:val="59625C44"/>
    <w:multiLevelType w:val="singleLevel"/>
    <w:tmpl w:val="D9064180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cs="Times New Roman"/>
      </w:rPr>
    </w:lvl>
  </w:abstractNum>
  <w:abstractNum w:abstractNumId="24">
    <w:nsid w:val="5F6A4174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>
    <w:nsid w:val="617F08EE"/>
    <w:multiLevelType w:val="singleLevel"/>
    <w:tmpl w:val="9334BBD4"/>
    <w:lvl w:ilvl="0">
      <w:start w:val="40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>
    <w:nsid w:val="6392331E"/>
    <w:multiLevelType w:val="hybridMultilevel"/>
    <w:tmpl w:val="6162784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66DB3CFB"/>
    <w:multiLevelType w:val="hybridMultilevel"/>
    <w:tmpl w:val="754A300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74103AA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29">
    <w:nsid w:val="67754F46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30">
    <w:nsid w:val="6803152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1">
    <w:nsid w:val="68A2527E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2">
    <w:nsid w:val="747916CE"/>
    <w:multiLevelType w:val="singleLevel"/>
    <w:tmpl w:val="D9064180"/>
    <w:lvl w:ilvl="0">
      <w:start w:val="1"/>
      <w:numFmt w:val="decimal"/>
      <w:lvlText w:val="%1)"/>
      <w:lvlJc w:val="left"/>
      <w:pPr>
        <w:tabs>
          <w:tab w:val="num" w:pos="454"/>
        </w:tabs>
        <w:ind w:left="454" w:hanging="454"/>
      </w:pPr>
      <w:rPr>
        <w:rFonts w:cs="Times New Roman"/>
      </w:rPr>
    </w:lvl>
  </w:abstractNum>
  <w:abstractNum w:abstractNumId="33">
    <w:nsid w:val="74A76C1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34">
    <w:nsid w:val="75365D1A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447B03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6">
    <w:nsid w:val="763469FF"/>
    <w:multiLevelType w:val="singleLevel"/>
    <w:tmpl w:val="95AEA9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  <w:b w:val="0"/>
        <w:i w:val="0"/>
        <w:strike w:val="0"/>
        <w:dstrike w:val="0"/>
        <w:shadow w:val="0"/>
        <w:emboss w:val="0"/>
        <w:imprint w:val="0"/>
        <w:vertAlign w:val="baseline"/>
      </w:rPr>
    </w:lvl>
  </w:abstractNum>
  <w:abstractNum w:abstractNumId="37">
    <w:nsid w:val="77B5345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8">
    <w:nsid w:val="7BA711C8"/>
    <w:multiLevelType w:val="hybridMultilevel"/>
    <w:tmpl w:val="B4802B40"/>
    <w:lvl w:ilvl="0" w:tplc="59EE80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6"/>
  </w:num>
  <w:num w:numId="2">
    <w:abstractNumId w:val="29"/>
  </w:num>
  <w:num w:numId="3">
    <w:abstractNumId w:val="8"/>
  </w:num>
  <w:num w:numId="4">
    <w:abstractNumId w:val="3"/>
  </w:num>
  <w:num w:numId="5">
    <w:abstractNumId w:val="36"/>
  </w:num>
  <w:num w:numId="6">
    <w:abstractNumId w:val="9"/>
  </w:num>
  <w:num w:numId="7">
    <w:abstractNumId w:val="15"/>
  </w:num>
  <w:num w:numId="8">
    <w:abstractNumId w:val="30"/>
  </w:num>
  <w:num w:numId="9">
    <w:abstractNumId w:val="20"/>
  </w:num>
  <w:num w:numId="10">
    <w:abstractNumId w:val="31"/>
  </w:num>
  <w:num w:numId="11">
    <w:abstractNumId w:val="35"/>
  </w:num>
  <w:num w:numId="12">
    <w:abstractNumId w:val="18"/>
  </w:num>
  <w:num w:numId="13">
    <w:abstractNumId w:val="13"/>
  </w:num>
  <w:num w:numId="14">
    <w:abstractNumId w:val="4"/>
  </w:num>
  <w:num w:numId="15">
    <w:abstractNumId w:val="33"/>
  </w:num>
  <w:num w:numId="16">
    <w:abstractNumId w:val="6"/>
  </w:num>
  <w:num w:numId="17">
    <w:abstractNumId w:val="24"/>
  </w:num>
  <w:num w:numId="18">
    <w:abstractNumId w:val="25"/>
  </w:num>
  <w:num w:numId="19">
    <w:abstractNumId w:val="21"/>
  </w:num>
  <w:num w:numId="20">
    <w:abstractNumId w:val="22"/>
  </w:num>
  <w:num w:numId="21">
    <w:abstractNumId w:val="27"/>
  </w:num>
  <w:num w:numId="22">
    <w:abstractNumId w:val="2"/>
  </w:num>
  <w:num w:numId="23">
    <w:abstractNumId w:val="1"/>
  </w:num>
  <w:num w:numId="24">
    <w:abstractNumId w:val="0"/>
  </w:num>
  <w:num w:numId="25">
    <w:abstractNumId w:val="23"/>
  </w:num>
  <w:num w:numId="26">
    <w:abstractNumId w:val="28"/>
  </w:num>
  <w:num w:numId="27">
    <w:abstractNumId w:val="19"/>
  </w:num>
  <w:num w:numId="28">
    <w:abstractNumId w:val="5"/>
  </w:num>
  <w:num w:numId="29">
    <w:abstractNumId w:val="7"/>
  </w:num>
  <w:num w:numId="30">
    <w:abstractNumId w:val="32"/>
  </w:num>
  <w:num w:numId="31">
    <w:abstractNumId w:val="14"/>
  </w:num>
  <w:num w:numId="32">
    <w:abstractNumId w:val="16"/>
  </w:num>
  <w:num w:numId="33">
    <w:abstractNumId w:val="10"/>
  </w:num>
  <w:num w:numId="34">
    <w:abstractNumId w:val="11"/>
  </w:num>
  <w:num w:numId="35">
    <w:abstractNumId w:val="34"/>
  </w:num>
  <w:num w:numId="36">
    <w:abstractNumId w:val="37"/>
  </w:num>
  <w:num w:numId="37">
    <w:abstractNumId w:val="38"/>
  </w:num>
  <w:num w:numId="38">
    <w:abstractNumId w:val="12"/>
  </w:num>
  <w:num w:numId="39">
    <w:abstractNumId w:val="17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3167"/>
    <w:rsid w:val="00000830"/>
    <w:rsid w:val="00005762"/>
    <w:rsid w:val="00015B54"/>
    <w:rsid w:val="00021342"/>
    <w:rsid w:val="000250AB"/>
    <w:rsid w:val="00025F72"/>
    <w:rsid w:val="0002653B"/>
    <w:rsid w:val="00031CA3"/>
    <w:rsid w:val="00031DCD"/>
    <w:rsid w:val="00031EB8"/>
    <w:rsid w:val="0003592E"/>
    <w:rsid w:val="000369D6"/>
    <w:rsid w:val="00041F38"/>
    <w:rsid w:val="00042489"/>
    <w:rsid w:val="00051CAA"/>
    <w:rsid w:val="00062732"/>
    <w:rsid w:val="00077A3B"/>
    <w:rsid w:val="00083359"/>
    <w:rsid w:val="000871D9"/>
    <w:rsid w:val="0009052B"/>
    <w:rsid w:val="000909BA"/>
    <w:rsid w:val="00092531"/>
    <w:rsid w:val="00093583"/>
    <w:rsid w:val="00094433"/>
    <w:rsid w:val="00096FDB"/>
    <w:rsid w:val="00097BE2"/>
    <w:rsid w:val="000A206C"/>
    <w:rsid w:val="000A2454"/>
    <w:rsid w:val="000A33CF"/>
    <w:rsid w:val="000A561C"/>
    <w:rsid w:val="000A6F13"/>
    <w:rsid w:val="000A7558"/>
    <w:rsid w:val="000B4333"/>
    <w:rsid w:val="000B51C8"/>
    <w:rsid w:val="000B5317"/>
    <w:rsid w:val="000C3B0E"/>
    <w:rsid w:val="000D18E4"/>
    <w:rsid w:val="000D27DA"/>
    <w:rsid w:val="000D447C"/>
    <w:rsid w:val="000E4194"/>
    <w:rsid w:val="000E5ACA"/>
    <w:rsid w:val="000F1BAB"/>
    <w:rsid w:val="000F3C34"/>
    <w:rsid w:val="000F637E"/>
    <w:rsid w:val="000F7D75"/>
    <w:rsid w:val="0010341E"/>
    <w:rsid w:val="00115F9E"/>
    <w:rsid w:val="00120CA5"/>
    <w:rsid w:val="001229A6"/>
    <w:rsid w:val="001240CB"/>
    <w:rsid w:val="001275BE"/>
    <w:rsid w:val="00132E89"/>
    <w:rsid w:val="00136F5D"/>
    <w:rsid w:val="00137983"/>
    <w:rsid w:val="0014189F"/>
    <w:rsid w:val="00151768"/>
    <w:rsid w:val="0015709D"/>
    <w:rsid w:val="00157D78"/>
    <w:rsid w:val="00157DF5"/>
    <w:rsid w:val="00160586"/>
    <w:rsid w:val="0016222D"/>
    <w:rsid w:val="0016469E"/>
    <w:rsid w:val="00171E3C"/>
    <w:rsid w:val="00182F3E"/>
    <w:rsid w:val="001865F0"/>
    <w:rsid w:val="00187D9E"/>
    <w:rsid w:val="00191352"/>
    <w:rsid w:val="001969FB"/>
    <w:rsid w:val="001A3904"/>
    <w:rsid w:val="001A46CC"/>
    <w:rsid w:val="001A7A10"/>
    <w:rsid w:val="001A7AFF"/>
    <w:rsid w:val="001B3936"/>
    <w:rsid w:val="001C1FE0"/>
    <w:rsid w:val="001C536D"/>
    <w:rsid w:val="001D0C9C"/>
    <w:rsid w:val="001D668E"/>
    <w:rsid w:val="001E48AE"/>
    <w:rsid w:val="001E5190"/>
    <w:rsid w:val="001F04D3"/>
    <w:rsid w:val="00200520"/>
    <w:rsid w:val="00210730"/>
    <w:rsid w:val="00213216"/>
    <w:rsid w:val="00213666"/>
    <w:rsid w:val="00222E44"/>
    <w:rsid w:val="00225446"/>
    <w:rsid w:val="00231EA7"/>
    <w:rsid w:val="00233B60"/>
    <w:rsid w:val="00233F24"/>
    <w:rsid w:val="00250D01"/>
    <w:rsid w:val="00253B0D"/>
    <w:rsid w:val="00265AC5"/>
    <w:rsid w:val="00270939"/>
    <w:rsid w:val="00293D01"/>
    <w:rsid w:val="002955E2"/>
    <w:rsid w:val="002A3AF6"/>
    <w:rsid w:val="002B1439"/>
    <w:rsid w:val="002B5791"/>
    <w:rsid w:val="002B677C"/>
    <w:rsid w:val="002C51DA"/>
    <w:rsid w:val="002D22A5"/>
    <w:rsid w:val="002D449A"/>
    <w:rsid w:val="002E1049"/>
    <w:rsid w:val="002E1252"/>
    <w:rsid w:val="002E1580"/>
    <w:rsid w:val="002E3F29"/>
    <w:rsid w:val="002E700B"/>
    <w:rsid w:val="002F09CE"/>
    <w:rsid w:val="002F207C"/>
    <w:rsid w:val="002F4312"/>
    <w:rsid w:val="002F43EF"/>
    <w:rsid w:val="003022E1"/>
    <w:rsid w:val="00305F9C"/>
    <w:rsid w:val="00306304"/>
    <w:rsid w:val="00307420"/>
    <w:rsid w:val="003129BD"/>
    <w:rsid w:val="0032022C"/>
    <w:rsid w:val="00325264"/>
    <w:rsid w:val="003278B7"/>
    <w:rsid w:val="00327A01"/>
    <w:rsid w:val="00334A12"/>
    <w:rsid w:val="00335DAF"/>
    <w:rsid w:val="00340701"/>
    <w:rsid w:val="00343631"/>
    <w:rsid w:val="00343DD7"/>
    <w:rsid w:val="003459BE"/>
    <w:rsid w:val="00347E40"/>
    <w:rsid w:val="00352694"/>
    <w:rsid w:val="00362ADD"/>
    <w:rsid w:val="00373264"/>
    <w:rsid w:val="0037524B"/>
    <w:rsid w:val="00381186"/>
    <w:rsid w:val="003928BF"/>
    <w:rsid w:val="0039355B"/>
    <w:rsid w:val="003939AF"/>
    <w:rsid w:val="00394AE5"/>
    <w:rsid w:val="00395462"/>
    <w:rsid w:val="00396A8C"/>
    <w:rsid w:val="00396F96"/>
    <w:rsid w:val="00397E9E"/>
    <w:rsid w:val="003A1FAC"/>
    <w:rsid w:val="003A6FFE"/>
    <w:rsid w:val="003B0AA8"/>
    <w:rsid w:val="003C1509"/>
    <w:rsid w:val="003C1896"/>
    <w:rsid w:val="003D0A7E"/>
    <w:rsid w:val="003D0A97"/>
    <w:rsid w:val="003D1824"/>
    <w:rsid w:val="003D6636"/>
    <w:rsid w:val="003D7F16"/>
    <w:rsid w:val="003E0589"/>
    <w:rsid w:val="003E764D"/>
    <w:rsid w:val="003F01C2"/>
    <w:rsid w:val="003F4399"/>
    <w:rsid w:val="003F6743"/>
    <w:rsid w:val="004014A5"/>
    <w:rsid w:val="0040480D"/>
    <w:rsid w:val="004119D0"/>
    <w:rsid w:val="004134D6"/>
    <w:rsid w:val="0042006A"/>
    <w:rsid w:val="004267EA"/>
    <w:rsid w:val="00427A4D"/>
    <w:rsid w:val="00427A7D"/>
    <w:rsid w:val="0043135A"/>
    <w:rsid w:val="004411D8"/>
    <w:rsid w:val="0044767F"/>
    <w:rsid w:val="00451944"/>
    <w:rsid w:val="004544A7"/>
    <w:rsid w:val="00460276"/>
    <w:rsid w:val="00473D92"/>
    <w:rsid w:val="00477B4B"/>
    <w:rsid w:val="00484528"/>
    <w:rsid w:val="004862B3"/>
    <w:rsid w:val="00492E8A"/>
    <w:rsid w:val="004A03E2"/>
    <w:rsid w:val="004A3E13"/>
    <w:rsid w:val="004B0860"/>
    <w:rsid w:val="004B17E3"/>
    <w:rsid w:val="004B6778"/>
    <w:rsid w:val="004B7739"/>
    <w:rsid w:val="004C0AA1"/>
    <w:rsid w:val="004C1A0D"/>
    <w:rsid w:val="004C2736"/>
    <w:rsid w:val="004C3848"/>
    <w:rsid w:val="004C6010"/>
    <w:rsid w:val="004C73E3"/>
    <w:rsid w:val="004D1A9C"/>
    <w:rsid w:val="004D2ACE"/>
    <w:rsid w:val="004D4063"/>
    <w:rsid w:val="004D4557"/>
    <w:rsid w:val="004E0874"/>
    <w:rsid w:val="004F16B9"/>
    <w:rsid w:val="00504BD0"/>
    <w:rsid w:val="005051AB"/>
    <w:rsid w:val="005072C2"/>
    <w:rsid w:val="00512693"/>
    <w:rsid w:val="0051575E"/>
    <w:rsid w:val="00517044"/>
    <w:rsid w:val="0051762E"/>
    <w:rsid w:val="00522D98"/>
    <w:rsid w:val="00527894"/>
    <w:rsid w:val="0053063B"/>
    <w:rsid w:val="00532BC2"/>
    <w:rsid w:val="005340A7"/>
    <w:rsid w:val="005404E1"/>
    <w:rsid w:val="00542032"/>
    <w:rsid w:val="00556412"/>
    <w:rsid w:val="0056078A"/>
    <w:rsid w:val="00561A66"/>
    <w:rsid w:val="0056358F"/>
    <w:rsid w:val="005638ED"/>
    <w:rsid w:val="005747AF"/>
    <w:rsid w:val="005769B0"/>
    <w:rsid w:val="0058648A"/>
    <w:rsid w:val="0059276B"/>
    <w:rsid w:val="00594A31"/>
    <w:rsid w:val="005971AB"/>
    <w:rsid w:val="005A200B"/>
    <w:rsid w:val="005A300C"/>
    <w:rsid w:val="005B2B2C"/>
    <w:rsid w:val="005B3C54"/>
    <w:rsid w:val="005C2505"/>
    <w:rsid w:val="005D1C40"/>
    <w:rsid w:val="005D1F8E"/>
    <w:rsid w:val="005D42DD"/>
    <w:rsid w:val="005D4541"/>
    <w:rsid w:val="005D4624"/>
    <w:rsid w:val="005D6ABA"/>
    <w:rsid w:val="005E29A3"/>
    <w:rsid w:val="005E3644"/>
    <w:rsid w:val="005E7236"/>
    <w:rsid w:val="00602ECA"/>
    <w:rsid w:val="00616E44"/>
    <w:rsid w:val="00620F04"/>
    <w:rsid w:val="00624862"/>
    <w:rsid w:val="00625BD0"/>
    <w:rsid w:val="00626236"/>
    <w:rsid w:val="00627303"/>
    <w:rsid w:val="006311BF"/>
    <w:rsid w:val="00632491"/>
    <w:rsid w:val="0063304F"/>
    <w:rsid w:val="006348B5"/>
    <w:rsid w:val="00641EEF"/>
    <w:rsid w:val="00641FB9"/>
    <w:rsid w:val="0064694E"/>
    <w:rsid w:val="0065289C"/>
    <w:rsid w:val="00656667"/>
    <w:rsid w:val="006568AB"/>
    <w:rsid w:val="006573CE"/>
    <w:rsid w:val="00662E99"/>
    <w:rsid w:val="006642E8"/>
    <w:rsid w:val="00664C08"/>
    <w:rsid w:val="006678EE"/>
    <w:rsid w:val="006716B6"/>
    <w:rsid w:val="00676AFA"/>
    <w:rsid w:val="00681299"/>
    <w:rsid w:val="00690710"/>
    <w:rsid w:val="00696CFA"/>
    <w:rsid w:val="006A1EE9"/>
    <w:rsid w:val="006A1F68"/>
    <w:rsid w:val="006A5F9E"/>
    <w:rsid w:val="006A6A81"/>
    <w:rsid w:val="006B2451"/>
    <w:rsid w:val="006B33BD"/>
    <w:rsid w:val="006B6670"/>
    <w:rsid w:val="006B6FEA"/>
    <w:rsid w:val="006B7F18"/>
    <w:rsid w:val="006C2AB5"/>
    <w:rsid w:val="006C52A0"/>
    <w:rsid w:val="006C5651"/>
    <w:rsid w:val="006D308B"/>
    <w:rsid w:val="006D5CE2"/>
    <w:rsid w:val="006D745C"/>
    <w:rsid w:val="006D7F17"/>
    <w:rsid w:val="006E06E9"/>
    <w:rsid w:val="006E0D50"/>
    <w:rsid w:val="006E3F13"/>
    <w:rsid w:val="006E69DC"/>
    <w:rsid w:val="006F5786"/>
    <w:rsid w:val="00702DBC"/>
    <w:rsid w:val="00711497"/>
    <w:rsid w:val="00733193"/>
    <w:rsid w:val="00737DAC"/>
    <w:rsid w:val="00740ACE"/>
    <w:rsid w:val="007410E1"/>
    <w:rsid w:val="00741FB3"/>
    <w:rsid w:val="007454E6"/>
    <w:rsid w:val="00754336"/>
    <w:rsid w:val="00755BF5"/>
    <w:rsid w:val="007577B6"/>
    <w:rsid w:val="00764195"/>
    <w:rsid w:val="00764FC0"/>
    <w:rsid w:val="0077252B"/>
    <w:rsid w:val="007902D8"/>
    <w:rsid w:val="00797B53"/>
    <w:rsid w:val="007A1652"/>
    <w:rsid w:val="007A37CB"/>
    <w:rsid w:val="007A45F5"/>
    <w:rsid w:val="007A5A5E"/>
    <w:rsid w:val="007A64D0"/>
    <w:rsid w:val="007A7701"/>
    <w:rsid w:val="007D2D9D"/>
    <w:rsid w:val="007D34E4"/>
    <w:rsid w:val="007D7083"/>
    <w:rsid w:val="007E4593"/>
    <w:rsid w:val="007E5252"/>
    <w:rsid w:val="007E6200"/>
    <w:rsid w:val="007E7244"/>
    <w:rsid w:val="007F1096"/>
    <w:rsid w:val="00810B58"/>
    <w:rsid w:val="008117EC"/>
    <w:rsid w:val="00813A0E"/>
    <w:rsid w:val="0082163C"/>
    <w:rsid w:val="00821FBC"/>
    <w:rsid w:val="00825003"/>
    <w:rsid w:val="008328F7"/>
    <w:rsid w:val="0083424B"/>
    <w:rsid w:val="0084305D"/>
    <w:rsid w:val="0087420E"/>
    <w:rsid w:val="00874BA8"/>
    <w:rsid w:val="00882631"/>
    <w:rsid w:val="00885F0F"/>
    <w:rsid w:val="00893D80"/>
    <w:rsid w:val="00896106"/>
    <w:rsid w:val="008A2890"/>
    <w:rsid w:val="008A362A"/>
    <w:rsid w:val="008A7CEA"/>
    <w:rsid w:val="008B6167"/>
    <w:rsid w:val="008B7460"/>
    <w:rsid w:val="008C66D4"/>
    <w:rsid w:val="008D156A"/>
    <w:rsid w:val="008D17D3"/>
    <w:rsid w:val="008E03E5"/>
    <w:rsid w:val="008E0F4B"/>
    <w:rsid w:val="008E5591"/>
    <w:rsid w:val="00907F3C"/>
    <w:rsid w:val="009124A0"/>
    <w:rsid w:val="00921497"/>
    <w:rsid w:val="00921877"/>
    <w:rsid w:val="00921A98"/>
    <w:rsid w:val="0094061D"/>
    <w:rsid w:val="00942231"/>
    <w:rsid w:val="009424E8"/>
    <w:rsid w:val="00951535"/>
    <w:rsid w:val="00954A3C"/>
    <w:rsid w:val="00955BCD"/>
    <w:rsid w:val="00957157"/>
    <w:rsid w:val="009671AD"/>
    <w:rsid w:val="009707AB"/>
    <w:rsid w:val="009760CC"/>
    <w:rsid w:val="0098022A"/>
    <w:rsid w:val="0098251D"/>
    <w:rsid w:val="00987CD9"/>
    <w:rsid w:val="00990191"/>
    <w:rsid w:val="009914E2"/>
    <w:rsid w:val="0099557D"/>
    <w:rsid w:val="009965D2"/>
    <w:rsid w:val="009A0418"/>
    <w:rsid w:val="009B24E8"/>
    <w:rsid w:val="009B2E62"/>
    <w:rsid w:val="009C2025"/>
    <w:rsid w:val="009C32CE"/>
    <w:rsid w:val="009C795B"/>
    <w:rsid w:val="009D3A78"/>
    <w:rsid w:val="009E65BF"/>
    <w:rsid w:val="009F0F9B"/>
    <w:rsid w:val="009F5E94"/>
    <w:rsid w:val="00A01B5E"/>
    <w:rsid w:val="00A033EF"/>
    <w:rsid w:val="00A075A7"/>
    <w:rsid w:val="00A126C3"/>
    <w:rsid w:val="00A1417B"/>
    <w:rsid w:val="00A200DE"/>
    <w:rsid w:val="00A30159"/>
    <w:rsid w:val="00A36F31"/>
    <w:rsid w:val="00A43B2A"/>
    <w:rsid w:val="00A50BCE"/>
    <w:rsid w:val="00A5698C"/>
    <w:rsid w:val="00A639EA"/>
    <w:rsid w:val="00A6466D"/>
    <w:rsid w:val="00A65BF2"/>
    <w:rsid w:val="00A714B2"/>
    <w:rsid w:val="00A77807"/>
    <w:rsid w:val="00A81E7A"/>
    <w:rsid w:val="00A84A53"/>
    <w:rsid w:val="00A8566B"/>
    <w:rsid w:val="00A865FE"/>
    <w:rsid w:val="00A904B9"/>
    <w:rsid w:val="00A94E0C"/>
    <w:rsid w:val="00A96BCC"/>
    <w:rsid w:val="00A97594"/>
    <w:rsid w:val="00AA26B3"/>
    <w:rsid w:val="00AB26E3"/>
    <w:rsid w:val="00AD212E"/>
    <w:rsid w:val="00AD40F8"/>
    <w:rsid w:val="00AE051F"/>
    <w:rsid w:val="00AE0C82"/>
    <w:rsid w:val="00AE4B4F"/>
    <w:rsid w:val="00AE6353"/>
    <w:rsid w:val="00AE6B72"/>
    <w:rsid w:val="00AF2298"/>
    <w:rsid w:val="00AF37DB"/>
    <w:rsid w:val="00AF7A88"/>
    <w:rsid w:val="00B03404"/>
    <w:rsid w:val="00B0727C"/>
    <w:rsid w:val="00B07C57"/>
    <w:rsid w:val="00B23954"/>
    <w:rsid w:val="00B355C2"/>
    <w:rsid w:val="00B373C5"/>
    <w:rsid w:val="00B40673"/>
    <w:rsid w:val="00B41A2F"/>
    <w:rsid w:val="00B41B48"/>
    <w:rsid w:val="00B51FDD"/>
    <w:rsid w:val="00B571F2"/>
    <w:rsid w:val="00B63E76"/>
    <w:rsid w:val="00B645B1"/>
    <w:rsid w:val="00B766C3"/>
    <w:rsid w:val="00B77A39"/>
    <w:rsid w:val="00B8589C"/>
    <w:rsid w:val="00B858FB"/>
    <w:rsid w:val="00B91B8E"/>
    <w:rsid w:val="00B93DAF"/>
    <w:rsid w:val="00B95C31"/>
    <w:rsid w:val="00B9690C"/>
    <w:rsid w:val="00BA3337"/>
    <w:rsid w:val="00BA3A6C"/>
    <w:rsid w:val="00BA5748"/>
    <w:rsid w:val="00BA5781"/>
    <w:rsid w:val="00BC3DF7"/>
    <w:rsid w:val="00BD2BDE"/>
    <w:rsid w:val="00BE3159"/>
    <w:rsid w:val="00BE32F1"/>
    <w:rsid w:val="00C059DF"/>
    <w:rsid w:val="00C05F9A"/>
    <w:rsid w:val="00C2198A"/>
    <w:rsid w:val="00C2796A"/>
    <w:rsid w:val="00C320B4"/>
    <w:rsid w:val="00C3227D"/>
    <w:rsid w:val="00C377C4"/>
    <w:rsid w:val="00C40DFB"/>
    <w:rsid w:val="00C43EB2"/>
    <w:rsid w:val="00C452B9"/>
    <w:rsid w:val="00C4717A"/>
    <w:rsid w:val="00C50745"/>
    <w:rsid w:val="00C50F18"/>
    <w:rsid w:val="00C71DE4"/>
    <w:rsid w:val="00C72629"/>
    <w:rsid w:val="00C77EC7"/>
    <w:rsid w:val="00C80BE1"/>
    <w:rsid w:val="00C812D8"/>
    <w:rsid w:val="00C815DD"/>
    <w:rsid w:val="00C83633"/>
    <w:rsid w:val="00C83F3B"/>
    <w:rsid w:val="00C876EA"/>
    <w:rsid w:val="00C903F1"/>
    <w:rsid w:val="00C92478"/>
    <w:rsid w:val="00C93205"/>
    <w:rsid w:val="00C938F4"/>
    <w:rsid w:val="00C95805"/>
    <w:rsid w:val="00C963C7"/>
    <w:rsid w:val="00C975EC"/>
    <w:rsid w:val="00CA2308"/>
    <w:rsid w:val="00CB2A9A"/>
    <w:rsid w:val="00CB699C"/>
    <w:rsid w:val="00CB7438"/>
    <w:rsid w:val="00CC1D7E"/>
    <w:rsid w:val="00CC7CFE"/>
    <w:rsid w:val="00CD346B"/>
    <w:rsid w:val="00CD364F"/>
    <w:rsid w:val="00CD555C"/>
    <w:rsid w:val="00CE05AF"/>
    <w:rsid w:val="00CE0A72"/>
    <w:rsid w:val="00CE10A8"/>
    <w:rsid w:val="00D0353A"/>
    <w:rsid w:val="00D07421"/>
    <w:rsid w:val="00D079E2"/>
    <w:rsid w:val="00D23ACB"/>
    <w:rsid w:val="00D24412"/>
    <w:rsid w:val="00D32332"/>
    <w:rsid w:val="00D340F1"/>
    <w:rsid w:val="00D47AAD"/>
    <w:rsid w:val="00D552B5"/>
    <w:rsid w:val="00D5554A"/>
    <w:rsid w:val="00D55849"/>
    <w:rsid w:val="00D60525"/>
    <w:rsid w:val="00D61138"/>
    <w:rsid w:val="00D649AF"/>
    <w:rsid w:val="00D67DD5"/>
    <w:rsid w:val="00D72B18"/>
    <w:rsid w:val="00D73E7F"/>
    <w:rsid w:val="00D82ADB"/>
    <w:rsid w:val="00D83C6F"/>
    <w:rsid w:val="00D9392E"/>
    <w:rsid w:val="00D94366"/>
    <w:rsid w:val="00D9485F"/>
    <w:rsid w:val="00DA0469"/>
    <w:rsid w:val="00DA1613"/>
    <w:rsid w:val="00DA1617"/>
    <w:rsid w:val="00DA3960"/>
    <w:rsid w:val="00DA4557"/>
    <w:rsid w:val="00DA468B"/>
    <w:rsid w:val="00DB08B0"/>
    <w:rsid w:val="00DD0D84"/>
    <w:rsid w:val="00DD5651"/>
    <w:rsid w:val="00DD67CA"/>
    <w:rsid w:val="00DE51B1"/>
    <w:rsid w:val="00E068CC"/>
    <w:rsid w:val="00E10558"/>
    <w:rsid w:val="00E1442F"/>
    <w:rsid w:val="00E24FD4"/>
    <w:rsid w:val="00E37ED9"/>
    <w:rsid w:val="00E407B0"/>
    <w:rsid w:val="00E42593"/>
    <w:rsid w:val="00E45A90"/>
    <w:rsid w:val="00E4717B"/>
    <w:rsid w:val="00E50320"/>
    <w:rsid w:val="00E60E0C"/>
    <w:rsid w:val="00E6443B"/>
    <w:rsid w:val="00E71F55"/>
    <w:rsid w:val="00E81A78"/>
    <w:rsid w:val="00E82E4C"/>
    <w:rsid w:val="00E92554"/>
    <w:rsid w:val="00E92F28"/>
    <w:rsid w:val="00EA23C3"/>
    <w:rsid w:val="00EA4C8F"/>
    <w:rsid w:val="00EB68C9"/>
    <w:rsid w:val="00EC6178"/>
    <w:rsid w:val="00ED1016"/>
    <w:rsid w:val="00ED13D8"/>
    <w:rsid w:val="00ED21A6"/>
    <w:rsid w:val="00ED2A47"/>
    <w:rsid w:val="00ED3A57"/>
    <w:rsid w:val="00ED704F"/>
    <w:rsid w:val="00EE0FD1"/>
    <w:rsid w:val="00EE391B"/>
    <w:rsid w:val="00EF0B0E"/>
    <w:rsid w:val="00EF203C"/>
    <w:rsid w:val="00F003DE"/>
    <w:rsid w:val="00F043EA"/>
    <w:rsid w:val="00F160ED"/>
    <w:rsid w:val="00F17F13"/>
    <w:rsid w:val="00F209B0"/>
    <w:rsid w:val="00F20D14"/>
    <w:rsid w:val="00F214CE"/>
    <w:rsid w:val="00F24D58"/>
    <w:rsid w:val="00F45C5D"/>
    <w:rsid w:val="00F47DAD"/>
    <w:rsid w:val="00F50C78"/>
    <w:rsid w:val="00F53C4A"/>
    <w:rsid w:val="00F556C0"/>
    <w:rsid w:val="00F560C1"/>
    <w:rsid w:val="00F641DF"/>
    <w:rsid w:val="00F6748F"/>
    <w:rsid w:val="00F67EA4"/>
    <w:rsid w:val="00F71F67"/>
    <w:rsid w:val="00F72526"/>
    <w:rsid w:val="00F77A5C"/>
    <w:rsid w:val="00F81701"/>
    <w:rsid w:val="00F826E2"/>
    <w:rsid w:val="00F863F1"/>
    <w:rsid w:val="00F90435"/>
    <w:rsid w:val="00F90B16"/>
    <w:rsid w:val="00F911F6"/>
    <w:rsid w:val="00F94FA4"/>
    <w:rsid w:val="00F96309"/>
    <w:rsid w:val="00FA3167"/>
    <w:rsid w:val="00FA4D1F"/>
    <w:rsid w:val="00FB14AE"/>
    <w:rsid w:val="00FB558B"/>
    <w:rsid w:val="00FB6D18"/>
    <w:rsid w:val="00FC23D1"/>
    <w:rsid w:val="00FE2981"/>
    <w:rsid w:val="00FE2FEE"/>
    <w:rsid w:val="00FE79DB"/>
    <w:rsid w:val="00FF043A"/>
    <w:rsid w:val="00FF0FED"/>
    <w:rsid w:val="00FF16A4"/>
    <w:rsid w:val="00FF2C1E"/>
    <w:rsid w:val="00FF3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 Inde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Plai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77C"/>
    <w:pPr>
      <w:autoSpaceDE w:val="0"/>
      <w:autoSpaceDN w:val="0"/>
    </w:pPr>
    <w:rPr>
      <w:rFonts w:ascii="Times New Roman" w:eastAsia="Times New Roman" w:hAnsi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12693"/>
    <w:pPr>
      <w:keepNext/>
      <w:jc w:val="center"/>
      <w:outlineLvl w:val="1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9"/>
    <w:qFormat/>
    <w:rsid w:val="00676AFA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76AFA"/>
    <w:pPr>
      <w:keepNext/>
      <w:keepLines/>
      <w:spacing w:before="200"/>
      <w:outlineLvl w:val="4"/>
    </w:pPr>
    <w:rPr>
      <w:rFonts w:ascii="Cambria" w:hAnsi="Cambria"/>
      <w:color w:val="243F6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512693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676AFA"/>
    <w:rPr>
      <w:rFonts w:ascii="Cambria" w:hAnsi="Cambria" w:cs="Times New Roman"/>
      <w:b/>
      <w:bCs/>
      <w:i/>
      <w:iCs/>
      <w:color w:val="4F81BD"/>
      <w:sz w:val="20"/>
      <w:szCs w:val="20"/>
      <w:lang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676AFA"/>
    <w:rPr>
      <w:rFonts w:ascii="Cambria" w:hAnsi="Cambria" w:cs="Times New Roman"/>
      <w:color w:val="243F60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rsid w:val="0051269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12693"/>
    <w:rPr>
      <w:rFonts w:cs="Times New Roman"/>
    </w:rPr>
  </w:style>
  <w:style w:type="paragraph" w:styleId="Footer">
    <w:name w:val="footer"/>
    <w:basedOn w:val="Normal"/>
    <w:link w:val="FooterChar"/>
    <w:uiPriority w:val="99"/>
    <w:rsid w:val="0051269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512693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512693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512693"/>
    <w:rPr>
      <w:rFonts w:ascii="Courier New" w:hAnsi="Courier New" w:cs="Courier New"/>
      <w:sz w:val="20"/>
      <w:szCs w:val="20"/>
      <w:lang w:eastAsia="ru-RU"/>
    </w:rPr>
  </w:style>
  <w:style w:type="paragraph" w:customStyle="1" w:styleId="2">
    <w:name w:val="заголовок 2"/>
    <w:basedOn w:val="Normal"/>
    <w:next w:val="Normal"/>
    <w:uiPriority w:val="99"/>
    <w:rsid w:val="00512693"/>
    <w:pPr>
      <w:keepNext/>
      <w:adjustRightInd w:val="0"/>
    </w:pPr>
    <w:rPr>
      <w:sz w:val="28"/>
      <w:szCs w:val="28"/>
    </w:rPr>
  </w:style>
  <w:style w:type="paragraph" w:customStyle="1" w:styleId="1">
    <w:name w:val="заголовок 1"/>
    <w:basedOn w:val="Normal"/>
    <w:next w:val="Normal"/>
    <w:uiPriority w:val="99"/>
    <w:rsid w:val="00512693"/>
    <w:pPr>
      <w:keepNext/>
      <w:adjustRightInd w:val="0"/>
      <w:jc w:val="center"/>
    </w:pPr>
    <w:rPr>
      <w:sz w:val="28"/>
      <w:szCs w:val="28"/>
    </w:rPr>
  </w:style>
  <w:style w:type="paragraph" w:styleId="BodyTextIndent">
    <w:name w:val="Body Text Indent"/>
    <w:basedOn w:val="Normal"/>
    <w:link w:val="BodyTextIndentChar"/>
    <w:uiPriority w:val="99"/>
    <w:rsid w:val="0016469E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16469E"/>
    <w:rPr>
      <w:rFonts w:ascii="Times New Roman" w:hAnsi="Times New Roman" w:cs="Times New Roman"/>
      <w:sz w:val="20"/>
      <w:szCs w:val="20"/>
      <w:lang w:eastAsia="ru-RU"/>
    </w:rPr>
  </w:style>
  <w:style w:type="paragraph" w:styleId="Title">
    <w:name w:val="Title"/>
    <w:basedOn w:val="Normal"/>
    <w:link w:val="TitleChar"/>
    <w:uiPriority w:val="99"/>
    <w:qFormat/>
    <w:rsid w:val="005E29A3"/>
    <w:pPr>
      <w:widowControl w:val="0"/>
      <w:autoSpaceDE/>
      <w:autoSpaceDN/>
      <w:ind w:left="80"/>
      <w:jc w:val="center"/>
    </w:pPr>
    <w:rPr>
      <w:b/>
      <w:i/>
      <w:sz w:val="32"/>
      <w:lang w:val="en-GB"/>
    </w:rPr>
  </w:style>
  <w:style w:type="character" w:customStyle="1" w:styleId="TitleChar">
    <w:name w:val="Title Char"/>
    <w:basedOn w:val="DefaultParagraphFont"/>
    <w:link w:val="Title"/>
    <w:uiPriority w:val="99"/>
    <w:locked/>
    <w:rsid w:val="005E29A3"/>
    <w:rPr>
      <w:rFonts w:ascii="Times New Roman" w:hAnsi="Times New Roman" w:cs="Times New Roman"/>
      <w:b/>
      <w:i/>
      <w:snapToGrid w:val="0"/>
      <w:sz w:val="20"/>
      <w:szCs w:val="20"/>
      <w:lang w:val="en-GB" w:eastAsia="ru-RU"/>
    </w:rPr>
  </w:style>
  <w:style w:type="table" w:styleId="TableGrid">
    <w:name w:val="Table Grid"/>
    <w:basedOn w:val="TableNormal"/>
    <w:uiPriority w:val="99"/>
    <w:rsid w:val="00764FC0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1D66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81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1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158</TotalTime>
  <Pages>3</Pages>
  <Words>534</Words>
  <Characters>3046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2014-07-03T20:06:00Z</cp:lastPrinted>
  <dcterms:created xsi:type="dcterms:W3CDTF">2020-03-23T08:49:00Z</dcterms:created>
  <dcterms:modified xsi:type="dcterms:W3CDTF">2020-03-25T17:16:00Z</dcterms:modified>
</cp:coreProperties>
</file>