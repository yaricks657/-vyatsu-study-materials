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7B" w:rsidRPr="00C975EC" w:rsidRDefault="0008127B" w:rsidP="00821FBC">
      <w:pPr>
        <w:autoSpaceDE/>
        <w:autoSpaceDN/>
        <w:rPr>
          <w:b/>
          <w:sz w:val="28"/>
          <w:szCs w:val="28"/>
          <w:lang w:val="en-US"/>
        </w:rPr>
      </w:pPr>
      <w:r w:rsidRPr="00C975EC">
        <w:rPr>
          <w:b/>
          <w:sz w:val="28"/>
          <w:szCs w:val="28"/>
          <w:lang w:val="en-US"/>
        </w:rPr>
        <w:t>SECTION 1</w:t>
      </w:r>
    </w:p>
    <w:p w:rsidR="0008127B" w:rsidRPr="00C975EC" w:rsidRDefault="0008127B" w:rsidP="00821FBC">
      <w:pPr>
        <w:autoSpaceDE/>
        <w:autoSpaceDN/>
        <w:rPr>
          <w:b/>
          <w:sz w:val="28"/>
          <w:szCs w:val="28"/>
          <w:lang w:val="en-US"/>
        </w:rPr>
      </w:pPr>
      <w:r w:rsidRPr="00C975EC">
        <w:rPr>
          <w:b/>
          <w:sz w:val="28"/>
          <w:szCs w:val="28"/>
          <w:lang w:val="en-US"/>
        </w:rPr>
        <w:t>HARDWARE</w:t>
      </w:r>
    </w:p>
    <w:p w:rsidR="0008127B" w:rsidRPr="00C975EC" w:rsidRDefault="0008127B" w:rsidP="00821FBC">
      <w:pPr>
        <w:pStyle w:val="Title"/>
        <w:ind w:left="0"/>
        <w:rPr>
          <w:i w:val="0"/>
          <w:sz w:val="28"/>
          <w:szCs w:val="28"/>
        </w:rPr>
      </w:pPr>
      <w:r w:rsidRPr="00C975EC">
        <w:rPr>
          <w:i w:val="0"/>
          <w:sz w:val="28"/>
          <w:szCs w:val="28"/>
        </w:rPr>
        <w:t>UNIT 1</w:t>
      </w:r>
    </w:p>
    <w:p w:rsidR="0008127B" w:rsidRPr="00C975EC" w:rsidRDefault="0008127B" w:rsidP="00821FBC">
      <w:pPr>
        <w:pStyle w:val="Title"/>
        <w:ind w:left="0"/>
        <w:rPr>
          <w:sz w:val="28"/>
          <w:szCs w:val="28"/>
        </w:rPr>
      </w:pPr>
      <w:r w:rsidRPr="00C975EC">
        <w:rPr>
          <w:sz w:val="28"/>
          <w:szCs w:val="28"/>
        </w:rPr>
        <w:t>Computer System</w:t>
      </w:r>
    </w:p>
    <w:p w:rsidR="0008127B" w:rsidRPr="008C66D4" w:rsidRDefault="0008127B" w:rsidP="00821FBC">
      <w:pPr>
        <w:autoSpaceDE/>
        <w:autoSpaceDN/>
        <w:rPr>
          <w:sz w:val="28"/>
          <w:szCs w:val="28"/>
          <w:lang w:val="en-US"/>
        </w:rPr>
      </w:pPr>
    </w:p>
    <w:p w:rsidR="0008127B" w:rsidRPr="00E458EE" w:rsidRDefault="0008127B" w:rsidP="00821FBC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Прочитайте</w:t>
      </w:r>
      <w:r w:rsidRPr="00E45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</w:t>
      </w:r>
      <w:r w:rsidRPr="00E458E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Переведите с помощью словаря. Выполните задания на понимание текста, заполнив следующую таблицу.</w:t>
      </w:r>
    </w:p>
    <w:p w:rsidR="0008127B" w:rsidRPr="00E458EE" w:rsidRDefault="0008127B" w:rsidP="00821FBC">
      <w:pPr>
        <w:autoSpaceDE/>
        <w:autoSpaceDN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62"/>
        <w:gridCol w:w="5367"/>
        <w:gridCol w:w="2657"/>
      </w:tblGrid>
      <w:tr w:rsidR="0008127B" w:rsidTr="00977DEB">
        <w:tc>
          <w:tcPr>
            <w:tcW w:w="1262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</w:rPr>
            </w:pPr>
            <w:r w:rsidRPr="00977DEB">
              <w:rPr>
                <w:sz w:val="28"/>
                <w:szCs w:val="28"/>
              </w:rPr>
              <w:t>Задание</w:t>
            </w:r>
          </w:p>
        </w:tc>
        <w:tc>
          <w:tcPr>
            <w:tcW w:w="5367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</w:rPr>
            </w:pPr>
            <w:r w:rsidRPr="00977DEB">
              <w:rPr>
                <w:sz w:val="28"/>
                <w:szCs w:val="28"/>
              </w:rPr>
              <w:t>Ответы</w:t>
            </w:r>
          </w:p>
        </w:tc>
        <w:tc>
          <w:tcPr>
            <w:tcW w:w="2657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</w:rPr>
            </w:pPr>
            <w:r w:rsidRPr="00977DEB">
              <w:rPr>
                <w:b/>
                <w:i/>
                <w:sz w:val="28"/>
                <w:szCs w:val="28"/>
              </w:rPr>
              <w:t>Например</w:t>
            </w:r>
          </w:p>
        </w:tc>
      </w:tr>
      <w:tr w:rsidR="0008127B" w:rsidTr="00977DEB">
        <w:tc>
          <w:tcPr>
            <w:tcW w:w="1262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</w:rPr>
            </w:pPr>
            <w:r w:rsidRPr="00977DEB">
              <w:rPr>
                <w:sz w:val="28"/>
                <w:szCs w:val="28"/>
              </w:rPr>
              <w:t>1</w:t>
            </w:r>
          </w:p>
        </w:tc>
        <w:tc>
          <w:tcPr>
            <w:tcW w:w="5367" w:type="dxa"/>
          </w:tcPr>
          <w:p w:rsidR="0008127B" w:rsidRPr="00C74DEA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57" w:type="dxa"/>
          </w:tcPr>
          <w:p w:rsidR="0008127B" w:rsidRPr="00977DEB" w:rsidRDefault="0008127B" w:rsidP="00977DEB">
            <w:pPr>
              <w:autoSpaceDE/>
              <w:autoSpaceDN/>
              <w:rPr>
                <w:b/>
                <w:i/>
                <w:color w:val="FF0000"/>
                <w:sz w:val="28"/>
                <w:szCs w:val="28"/>
              </w:rPr>
            </w:pPr>
            <w:r w:rsidRPr="00977DEB">
              <w:rPr>
                <w:b/>
                <w:i/>
                <w:color w:val="FF0000"/>
                <w:sz w:val="28"/>
                <w:szCs w:val="28"/>
              </w:rPr>
              <w:t xml:space="preserve">1 </w:t>
            </w:r>
            <w:r w:rsidRPr="00977DEB">
              <w:rPr>
                <w:i/>
                <w:color w:val="FF0000"/>
                <w:sz w:val="18"/>
                <w:szCs w:val="18"/>
              </w:rPr>
              <w:t>(ответ необязательно правильный)</w:t>
            </w:r>
          </w:p>
        </w:tc>
      </w:tr>
      <w:tr w:rsidR="0008127B" w:rsidTr="00977DEB">
        <w:tc>
          <w:tcPr>
            <w:tcW w:w="1262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</w:rPr>
            </w:pPr>
            <w:r w:rsidRPr="00977DEB">
              <w:rPr>
                <w:sz w:val="28"/>
                <w:szCs w:val="28"/>
              </w:rPr>
              <w:t>2</w:t>
            </w:r>
          </w:p>
        </w:tc>
        <w:tc>
          <w:tcPr>
            <w:tcW w:w="5367" w:type="dxa"/>
          </w:tcPr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070CB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- computer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070CB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 information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070CB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- operations and processes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070CB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- processor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070CB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- main memory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070CB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- peripherals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070CB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- printer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070CB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- storage device</w:t>
            </w:r>
          </w:p>
        </w:tc>
        <w:tc>
          <w:tcPr>
            <w:tcW w:w="2657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</w:rPr>
            </w:pPr>
            <w:r w:rsidRPr="00977DEB">
              <w:rPr>
                <w:b/>
                <w:i/>
                <w:sz w:val="28"/>
                <w:szCs w:val="28"/>
              </w:rPr>
              <w:t xml:space="preserve">1- </w:t>
            </w:r>
            <w:r w:rsidRPr="00977DEB">
              <w:rPr>
                <w:b/>
                <w:i/>
                <w:sz w:val="28"/>
                <w:szCs w:val="28"/>
                <w:lang w:val="en-US"/>
              </w:rPr>
              <w:t>computer</w:t>
            </w:r>
          </w:p>
        </w:tc>
      </w:tr>
      <w:tr w:rsidR="0008127B" w:rsidTr="00977DEB">
        <w:tc>
          <w:tcPr>
            <w:tcW w:w="1262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67" w:type="dxa"/>
          </w:tcPr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- b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- a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- d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- b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- d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- c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- b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- d</w:t>
            </w:r>
          </w:p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- c</w:t>
            </w:r>
          </w:p>
        </w:tc>
        <w:tc>
          <w:tcPr>
            <w:tcW w:w="2657" w:type="dxa"/>
          </w:tcPr>
          <w:p w:rsidR="0008127B" w:rsidRPr="00977DEB" w:rsidRDefault="0008127B" w:rsidP="00977DEB">
            <w:pPr>
              <w:autoSpaceDE/>
              <w:autoSpaceDN/>
              <w:rPr>
                <w:b/>
                <w:i/>
                <w:sz w:val="28"/>
                <w:szCs w:val="28"/>
              </w:rPr>
            </w:pPr>
            <w:r w:rsidRPr="00977DEB">
              <w:rPr>
                <w:b/>
                <w:bCs/>
                <w:i/>
                <w:noProof/>
                <w:snapToGrid w:val="0"/>
                <w:sz w:val="28"/>
                <w:lang w:val="en-US"/>
              </w:rPr>
              <w:t>1</w:t>
            </w:r>
            <w:r w:rsidRPr="00977DEB">
              <w:rPr>
                <w:b/>
                <w:i/>
                <w:noProof/>
                <w:snapToGrid w:val="0"/>
                <w:sz w:val="28"/>
                <w:lang w:val="en-US"/>
              </w:rPr>
              <w:t xml:space="preserve"> - b</w:t>
            </w:r>
          </w:p>
        </w:tc>
      </w:tr>
      <w:tr w:rsidR="0008127B" w:rsidTr="00977DEB">
        <w:tc>
          <w:tcPr>
            <w:tcW w:w="1262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</w:rPr>
            </w:pPr>
            <w:r w:rsidRPr="00977DEB">
              <w:rPr>
                <w:sz w:val="28"/>
                <w:szCs w:val="28"/>
              </w:rPr>
              <w:t>4</w:t>
            </w:r>
          </w:p>
        </w:tc>
        <w:tc>
          <w:tcPr>
            <w:tcW w:w="5367" w:type="dxa"/>
          </w:tcPr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82421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-  hardware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824212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 central processor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82421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- input, output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824212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- keyboard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824212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- software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- storage</w:t>
            </w:r>
          </w:p>
        </w:tc>
        <w:tc>
          <w:tcPr>
            <w:tcW w:w="2657" w:type="dxa"/>
          </w:tcPr>
          <w:p w:rsidR="0008127B" w:rsidRPr="00977DEB" w:rsidRDefault="0008127B" w:rsidP="00977DEB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  <w:lang w:val="en-US"/>
              </w:rPr>
            </w:pPr>
            <w:r w:rsidRPr="00977DEB">
              <w:rPr>
                <w:b/>
                <w:i/>
                <w:sz w:val="28"/>
                <w:szCs w:val="28"/>
              </w:rPr>
              <w:t xml:space="preserve">1- </w:t>
            </w:r>
            <w:r w:rsidRPr="00977DEB">
              <w:rPr>
                <w:b/>
                <w:i/>
                <w:sz w:val="28"/>
                <w:szCs w:val="28"/>
                <w:lang w:val="en-US"/>
              </w:rPr>
              <w:t>hardware</w:t>
            </w:r>
          </w:p>
        </w:tc>
      </w:tr>
      <w:tr w:rsidR="0008127B" w:rsidRPr="006653CE" w:rsidTr="00977DEB">
        <w:tc>
          <w:tcPr>
            <w:tcW w:w="1262" w:type="dxa"/>
          </w:tcPr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</w:rPr>
            </w:pPr>
            <w:r w:rsidRPr="00977DEB">
              <w:rPr>
                <w:sz w:val="28"/>
                <w:szCs w:val="28"/>
              </w:rPr>
              <w:t>5</w:t>
            </w:r>
          </w:p>
        </w:tc>
        <w:tc>
          <w:tcPr>
            <w:tcW w:w="5367" w:type="dxa"/>
          </w:tcPr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-  e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- d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- a</w:t>
            </w:r>
          </w:p>
          <w:p w:rsidR="0008127B" w:rsidRPr="006653CE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- b</w:t>
            </w:r>
          </w:p>
          <w:p w:rsidR="0008127B" w:rsidRPr="00977DEB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977DE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-  c</w:t>
            </w:r>
          </w:p>
        </w:tc>
        <w:tc>
          <w:tcPr>
            <w:tcW w:w="2657" w:type="dxa"/>
          </w:tcPr>
          <w:p w:rsidR="0008127B" w:rsidRPr="00977DEB" w:rsidRDefault="0008127B" w:rsidP="00977DEB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  <w:lang w:val="en-US"/>
              </w:rPr>
            </w:pPr>
            <w:r w:rsidRPr="00FF350E">
              <w:rPr>
                <w:b/>
                <w:i/>
                <w:sz w:val="28"/>
                <w:szCs w:val="28"/>
              </w:rPr>
              <w:t xml:space="preserve">1 - </w:t>
            </w:r>
            <w:r w:rsidRPr="00FF350E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</w:tr>
      <w:tr w:rsidR="0008127B" w:rsidRPr="006653CE" w:rsidTr="00977DEB">
        <w:tc>
          <w:tcPr>
            <w:tcW w:w="1262" w:type="dxa"/>
          </w:tcPr>
          <w:p w:rsidR="0008127B" w:rsidRPr="00C74DEA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67" w:type="dxa"/>
          </w:tcPr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 </w:t>
            </w:r>
            <w:r w:rsidRPr="00BD39B9">
              <w:rPr>
                <w:sz w:val="28"/>
                <w:szCs w:val="28"/>
                <w:lang w:val="en-US"/>
              </w:rPr>
              <w:t>A computer can do very little until it is given some information.</w:t>
            </w:r>
          </w:p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smartTag w:uri="urn:schemas-microsoft-com:office:smarttags" w:element="metricconverter">
              <w:smartTagPr>
                <w:attr w:name="ProductID" w:val="2. A"/>
              </w:smartTagPr>
              <w:r>
                <w:rPr>
                  <w:sz w:val="28"/>
                  <w:szCs w:val="28"/>
                  <w:lang w:val="en-US"/>
                </w:rPr>
                <w:t xml:space="preserve">2. </w:t>
              </w:r>
              <w:r w:rsidRPr="00BD39B9">
                <w:rPr>
                  <w:sz w:val="28"/>
                  <w:szCs w:val="28"/>
                  <w:lang w:val="en-US"/>
                </w:rPr>
                <w:t>A</w:t>
              </w:r>
            </w:smartTag>
            <w:r w:rsidRPr="00BD39B9">
              <w:rPr>
                <w:sz w:val="28"/>
                <w:szCs w:val="28"/>
                <w:lang w:val="en-US"/>
              </w:rPr>
              <w:t xml:space="preserve"> program is a set of instructions, written</w:t>
            </w:r>
            <w:r>
              <w:rPr>
                <w:sz w:val="28"/>
                <w:szCs w:val="28"/>
                <w:lang w:val="en-US"/>
              </w:rPr>
              <w:t xml:space="preserve"> in a special computer language.</w:t>
            </w:r>
          </w:p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Pr="00BD39B9">
              <w:rPr>
                <w:sz w:val="28"/>
                <w:szCs w:val="28"/>
                <w:lang w:val="en-US"/>
              </w:rPr>
              <w:t xml:space="preserve">Information in the form of programs and </w:t>
            </w:r>
            <w:r>
              <w:rPr>
                <w:sz w:val="28"/>
                <w:szCs w:val="28"/>
                <w:lang w:val="en-US"/>
              </w:rPr>
              <w:t xml:space="preserve">data is called software. </w:t>
            </w:r>
          </w:p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Pr="00BD39B9">
              <w:rPr>
                <w:sz w:val="28"/>
                <w:szCs w:val="28"/>
                <w:lang w:val="en-US"/>
              </w:rPr>
              <w:t>The pieces of equipment making up the computer system are known as hardware.</w:t>
            </w:r>
          </w:p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Pr="00BD39B9">
              <w:rPr>
                <w:sz w:val="28"/>
                <w:szCs w:val="28"/>
                <w:lang w:val="en-US"/>
              </w:rPr>
              <w:t>The processor is the brain of the computer.</w:t>
            </w:r>
          </w:p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Pr="00BD39B9">
              <w:rPr>
                <w:sz w:val="28"/>
                <w:szCs w:val="28"/>
                <w:lang w:val="en-US"/>
              </w:rPr>
              <w:t>All the other devices in the computer system which can be connected to the CPU are known as peripherals.</w:t>
            </w:r>
          </w:p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Pr="00BD39B9">
              <w:rPr>
                <w:sz w:val="28"/>
                <w:szCs w:val="28"/>
                <w:lang w:val="en-US"/>
              </w:rPr>
              <w:t>The most commonly used input device is a keyboard.</w:t>
            </w:r>
          </w:p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Pr="00BD39B9">
              <w:rPr>
                <w:sz w:val="28"/>
                <w:szCs w:val="28"/>
                <w:lang w:val="en-US"/>
              </w:rPr>
              <w:t>The most commonly used output device is a specially adapted television known as a monitor or VDU</w:t>
            </w:r>
          </w:p>
          <w:p w:rsidR="0008127B" w:rsidRPr="00BD39B9" w:rsidRDefault="0008127B" w:rsidP="00977DEB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9.  </w:t>
            </w:r>
            <w:r w:rsidRPr="00BD39B9">
              <w:rPr>
                <w:sz w:val="28"/>
                <w:szCs w:val="28"/>
                <w:lang w:val="en-US"/>
              </w:rPr>
              <w:t>A storage device is a peripheral used for the permanent storage of information.</w:t>
            </w:r>
          </w:p>
        </w:tc>
        <w:tc>
          <w:tcPr>
            <w:tcW w:w="2657" w:type="dxa"/>
          </w:tcPr>
          <w:p w:rsidR="0008127B" w:rsidRPr="00977DEB" w:rsidRDefault="0008127B" w:rsidP="00977DEB">
            <w:pPr>
              <w:autoSpaceDE/>
              <w:autoSpaceDN/>
              <w:rPr>
                <w:b/>
                <w:i/>
                <w:sz w:val="28"/>
                <w:szCs w:val="28"/>
                <w:lang w:val="en-US"/>
              </w:rPr>
            </w:pPr>
            <w:smartTag w:uri="urn:schemas-microsoft-com:office:smarttags" w:element="metricconverter">
              <w:smartTagPr>
                <w:attr w:name="ProductID" w:val="1. A"/>
              </w:smartTagPr>
              <w:r w:rsidRPr="00977DEB">
                <w:rPr>
                  <w:b/>
                  <w:i/>
                  <w:sz w:val="28"/>
                  <w:szCs w:val="28"/>
                  <w:lang w:val="en-US"/>
                </w:rPr>
                <w:t xml:space="preserve">1. </w:t>
              </w:r>
              <w:r w:rsidRPr="00977DEB">
                <w:rPr>
                  <w:b/>
                  <w:i/>
                  <w:snapToGrid w:val="0"/>
                  <w:sz w:val="28"/>
                  <w:lang w:val="en-US"/>
                </w:rPr>
                <w:t>A</w:t>
              </w:r>
            </w:smartTag>
            <w:r w:rsidRPr="00977DEB">
              <w:rPr>
                <w:b/>
                <w:i/>
                <w:snapToGrid w:val="0"/>
                <w:sz w:val="28"/>
                <w:lang w:val="en-US"/>
              </w:rPr>
              <w:t xml:space="preserve"> computer can do very little until it is given some information.</w:t>
            </w:r>
          </w:p>
        </w:tc>
      </w:tr>
    </w:tbl>
    <w:p w:rsidR="0008127B" w:rsidRPr="00FF350E" w:rsidRDefault="0008127B" w:rsidP="00821FBC">
      <w:pPr>
        <w:autoSpaceDE/>
        <w:autoSpaceDN/>
        <w:rPr>
          <w:sz w:val="28"/>
          <w:szCs w:val="28"/>
          <w:lang w:val="en-US"/>
        </w:rPr>
      </w:pPr>
    </w:p>
    <w:p w:rsidR="0008127B" w:rsidRPr="00BD39B9" w:rsidRDefault="0008127B" w:rsidP="00821FBC">
      <w:pPr>
        <w:autoSpaceDE/>
        <w:autoSpaceDN/>
        <w:jc w:val="center"/>
        <w:rPr>
          <w:b/>
          <w:sz w:val="28"/>
          <w:szCs w:val="28"/>
          <w:lang w:val="en-US"/>
        </w:rPr>
      </w:pPr>
      <w:r w:rsidRPr="001D668E">
        <w:rPr>
          <w:b/>
          <w:sz w:val="28"/>
          <w:szCs w:val="28"/>
          <w:lang w:val="en-US"/>
        </w:rPr>
        <w:t>Exercises</w:t>
      </w:r>
    </w:p>
    <w:p w:rsidR="0008127B" w:rsidRPr="00BD39B9" w:rsidRDefault="0008127B" w:rsidP="00821FBC">
      <w:pPr>
        <w:autoSpaceDE/>
        <w:autoSpaceDN/>
        <w:rPr>
          <w:b/>
          <w:sz w:val="28"/>
          <w:szCs w:val="28"/>
          <w:lang w:val="en-US"/>
        </w:rPr>
      </w:pPr>
      <w:r w:rsidRPr="00BD39B9">
        <w:rPr>
          <w:b/>
          <w:sz w:val="28"/>
          <w:szCs w:val="28"/>
          <w:lang w:val="en-US"/>
        </w:rPr>
        <w:t xml:space="preserve">1. </w:t>
      </w:r>
      <w:r w:rsidRPr="001D668E">
        <w:rPr>
          <w:b/>
          <w:sz w:val="28"/>
          <w:szCs w:val="28"/>
          <w:lang w:val="en-US"/>
        </w:rPr>
        <w:t>Main</w:t>
      </w:r>
      <w:r w:rsidRPr="00BD39B9">
        <w:rPr>
          <w:b/>
          <w:sz w:val="28"/>
          <w:szCs w:val="28"/>
          <w:lang w:val="en-US"/>
        </w:rPr>
        <w:t xml:space="preserve"> </w:t>
      </w:r>
      <w:r w:rsidRPr="001D668E">
        <w:rPr>
          <w:b/>
          <w:sz w:val="28"/>
          <w:szCs w:val="28"/>
          <w:lang w:val="en-US"/>
        </w:rPr>
        <w:t>idea</w:t>
      </w:r>
    </w:p>
    <w:p w:rsidR="0008127B" w:rsidRDefault="0008127B" w:rsidP="00821FBC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Выберите</w:t>
      </w:r>
      <w:r w:rsidRPr="00BD39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утверждение</w:t>
      </w:r>
      <w:r w:rsidRPr="00BD39B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передающую основную идею текста.</w:t>
      </w:r>
    </w:p>
    <w:p w:rsidR="0008127B" w:rsidRDefault="0008127B" w:rsidP="00821FBC">
      <w:pPr>
        <w:autoSpaceDE/>
        <w:autoSpaceDN/>
        <w:rPr>
          <w:sz w:val="28"/>
          <w:szCs w:val="28"/>
        </w:rPr>
      </w:pPr>
    </w:p>
    <w:p w:rsidR="0008127B" w:rsidRPr="00D55849" w:rsidRDefault="0008127B" w:rsidP="00821FBC">
      <w:pPr>
        <w:autoSpaceDE/>
        <w:autoSpaceDN/>
        <w:rPr>
          <w:b/>
          <w:i/>
          <w:sz w:val="28"/>
          <w:szCs w:val="28"/>
        </w:rPr>
      </w:pPr>
      <w:r w:rsidRPr="00D55849">
        <w:rPr>
          <w:b/>
          <w:i/>
          <w:sz w:val="28"/>
          <w:szCs w:val="28"/>
        </w:rPr>
        <w:t>Например</w:t>
      </w:r>
      <w:r>
        <w:rPr>
          <w:b/>
          <w:sz w:val="28"/>
          <w:szCs w:val="28"/>
        </w:rPr>
        <w:t>:</w:t>
      </w:r>
      <w:r w:rsidRPr="00E458EE">
        <w:rPr>
          <w:b/>
          <w:sz w:val="28"/>
          <w:szCs w:val="28"/>
        </w:rPr>
        <w:tab/>
      </w:r>
      <w:r w:rsidRPr="00E458EE">
        <w:rPr>
          <w:b/>
          <w:sz w:val="28"/>
          <w:szCs w:val="28"/>
        </w:rPr>
        <w:tab/>
      </w:r>
      <w:r w:rsidRPr="00D55849">
        <w:rPr>
          <w:b/>
          <w:i/>
          <w:sz w:val="28"/>
          <w:szCs w:val="28"/>
        </w:rPr>
        <w:t>1</w:t>
      </w:r>
    </w:p>
    <w:p w:rsidR="0008127B" w:rsidRDefault="0008127B" w:rsidP="00821FBC">
      <w:pPr>
        <w:autoSpaceDE/>
        <w:autoSpaceDN/>
        <w:rPr>
          <w:sz w:val="28"/>
          <w:szCs w:val="28"/>
        </w:rPr>
      </w:pPr>
    </w:p>
    <w:p w:rsidR="0008127B" w:rsidRPr="00E458EE" w:rsidRDefault="0008127B" w:rsidP="00821FBC">
      <w:pPr>
        <w:autoSpaceDE/>
        <w:autoSpaceDN/>
        <w:rPr>
          <w:b/>
          <w:sz w:val="28"/>
          <w:szCs w:val="28"/>
        </w:rPr>
      </w:pPr>
      <w:r w:rsidRPr="00E458EE">
        <w:rPr>
          <w:b/>
          <w:sz w:val="28"/>
          <w:szCs w:val="28"/>
        </w:rPr>
        <w:t xml:space="preserve">2. </w:t>
      </w:r>
      <w:r w:rsidRPr="00041F38">
        <w:rPr>
          <w:b/>
          <w:sz w:val="28"/>
          <w:szCs w:val="28"/>
          <w:lang w:val="en-US"/>
        </w:rPr>
        <w:t>Contextual</w:t>
      </w:r>
      <w:r w:rsidRPr="00E458EE">
        <w:rPr>
          <w:b/>
          <w:sz w:val="28"/>
          <w:szCs w:val="28"/>
        </w:rPr>
        <w:t xml:space="preserve"> </w:t>
      </w:r>
      <w:r w:rsidRPr="00041F38">
        <w:rPr>
          <w:b/>
          <w:sz w:val="28"/>
          <w:szCs w:val="28"/>
          <w:lang w:val="en-US"/>
        </w:rPr>
        <w:t>reference</w:t>
      </w:r>
    </w:p>
    <w:p w:rsidR="0008127B" w:rsidRDefault="0008127B" w:rsidP="00821FBC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Pr="00D5584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55849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тексте слово или слова, которые заменяют выделенные жирным шрифтом местоимения. В скобках указан номер строки текста, в которой встречается приведенный отрывок.</w:t>
      </w:r>
    </w:p>
    <w:p w:rsidR="0008127B" w:rsidRDefault="0008127B" w:rsidP="00821FBC">
      <w:pPr>
        <w:autoSpaceDE/>
        <w:autoSpaceDN/>
        <w:jc w:val="both"/>
        <w:rPr>
          <w:sz w:val="28"/>
          <w:szCs w:val="28"/>
        </w:rPr>
      </w:pPr>
    </w:p>
    <w:p w:rsidR="0008127B" w:rsidRPr="00E458EE" w:rsidRDefault="0008127B" w:rsidP="00821FBC">
      <w:pPr>
        <w:autoSpaceDE/>
        <w:autoSpaceDN/>
        <w:jc w:val="both"/>
        <w:rPr>
          <w:b/>
          <w:i/>
          <w:sz w:val="28"/>
          <w:szCs w:val="28"/>
        </w:rPr>
      </w:pPr>
      <w:r w:rsidRPr="00D55849">
        <w:rPr>
          <w:b/>
          <w:i/>
          <w:sz w:val="28"/>
          <w:szCs w:val="28"/>
        </w:rPr>
        <w:t>Например:</w:t>
      </w:r>
      <w:r w:rsidRPr="00E458EE">
        <w:rPr>
          <w:b/>
          <w:i/>
          <w:sz w:val="28"/>
          <w:szCs w:val="28"/>
        </w:rPr>
        <w:tab/>
      </w:r>
      <w:r w:rsidRPr="00E458EE">
        <w:rPr>
          <w:b/>
          <w:i/>
          <w:sz w:val="28"/>
          <w:szCs w:val="28"/>
        </w:rPr>
        <w:tab/>
      </w:r>
      <w:r w:rsidRPr="00D55849">
        <w:rPr>
          <w:b/>
          <w:i/>
          <w:sz w:val="28"/>
          <w:szCs w:val="28"/>
        </w:rPr>
        <w:t xml:space="preserve">1- </w:t>
      </w:r>
      <w:r w:rsidRPr="00D55849">
        <w:rPr>
          <w:b/>
          <w:i/>
          <w:sz w:val="28"/>
          <w:szCs w:val="28"/>
          <w:lang w:val="en-US"/>
        </w:rPr>
        <w:t>computer</w:t>
      </w:r>
    </w:p>
    <w:p w:rsidR="0008127B" w:rsidRPr="00E458EE" w:rsidRDefault="0008127B" w:rsidP="00821FBC">
      <w:pPr>
        <w:autoSpaceDE/>
        <w:autoSpaceDN/>
        <w:rPr>
          <w:sz w:val="28"/>
          <w:szCs w:val="28"/>
        </w:rPr>
      </w:pPr>
    </w:p>
    <w:p w:rsidR="0008127B" w:rsidRPr="00E458EE" w:rsidRDefault="0008127B" w:rsidP="00821FBC">
      <w:pPr>
        <w:autoSpaceDE/>
        <w:autoSpaceDN/>
        <w:rPr>
          <w:b/>
          <w:sz w:val="28"/>
          <w:szCs w:val="28"/>
        </w:rPr>
      </w:pPr>
      <w:r w:rsidRPr="00E458EE">
        <w:rPr>
          <w:b/>
          <w:sz w:val="28"/>
          <w:szCs w:val="28"/>
        </w:rPr>
        <w:t xml:space="preserve">3. </w:t>
      </w:r>
      <w:r w:rsidRPr="001C1FE0">
        <w:rPr>
          <w:b/>
          <w:sz w:val="28"/>
          <w:szCs w:val="28"/>
          <w:lang w:val="en-US"/>
        </w:rPr>
        <w:t>Understanding</w:t>
      </w:r>
      <w:r w:rsidRPr="00E458EE">
        <w:rPr>
          <w:b/>
          <w:sz w:val="28"/>
          <w:szCs w:val="28"/>
        </w:rPr>
        <w:t xml:space="preserve"> </w:t>
      </w:r>
      <w:r w:rsidRPr="001C1FE0">
        <w:rPr>
          <w:b/>
          <w:sz w:val="28"/>
          <w:szCs w:val="28"/>
          <w:lang w:val="en-US"/>
        </w:rPr>
        <w:t>words</w:t>
      </w:r>
    </w:p>
    <w:p w:rsidR="0008127B" w:rsidRDefault="0008127B" w:rsidP="00821FBC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D55849">
        <w:rPr>
          <w:sz w:val="28"/>
          <w:szCs w:val="28"/>
        </w:rPr>
        <w:t xml:space="preserve"> </w:t>
      </w:r>
      <w:r>
        <w:rPr>
          <w:sz w:val="28"/>
          <w:szCs w:val="28"/>
        </w:rPr>
        <w:t>одного</w:t>
      </w:r>
      <w:r w:rsidRPr="00D55849">
        <w:rPr>
          <w:sz w:val="28"/>
          <w:szCs w:val="28"/>
        </w:rPr>
        <w:t xml:space="preserve"> </w:t>
      </w:r>
      <w:r>
        <w:rPr>
          <w:sz w:val="28"/>
          <w:szCs w:val="28"/>
        </w:rPr>
        <w:t>и того же компонента системы используется несколько терминов. Определите</w:t>
      </w:r>
      <w:r w:rsidRPr="00E458EE">
        <w:rPr>
          <w:sz w:val="28"/>
          <w:szCs w:val="28"/>
        </w:rPr>
        <w:t xml:space="preserve">, </w:t>
      </w:r>
      <w:r>
        <w:rPr>
          <w:sz w:val="28"/>
          <w:szCs w:val="28"/>
        </w:rPr>
        <w:t>их</w:t>
      </w:r>
      <w:r w:rsidRPr="00E458EE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соответствие.</w:t>
      </w:r>
    </w:p>
    <w:p w:rsidR="0008127B" w:rsidRDefault="0008127B" w:rsidP="00821FBC">
      <w:pPr>
        <w:autoSpaceDE/>
        <w:autoSpaceDN/>
        <w:jc w:val="both"/>
        <w:rPr>
          <w:sz w:val="28"/>
          <w:szCs w:val="28"/>
        </w:rPr>
      </w:pPr>
    </w:p>
    <w:p w:rsidR="0008127B" w:rsidRPr="00E458EE" w:rsidRDefault="0008127B" w:rsidP="00821FBC">
      <w:pPr>
        <w:autoSpaceDE/>
        <w:autoSpaceDN/>
        <w:jc w:val="both"/>
        <w:rPr>
          <w:b/>
          <w:i/>
          <w:sz w:val="28"/>
          <w:szCs w:val="28"/>
        </w:rPr>
      </w:pPr>
      <w:r w:rsidRPr="006A6A81">
        <w:rPr>
          <w:b/>
          <w:i/>
          <w:sz w:val="28"/>
          <w:szCs w:val="28"/>
        </w:rPr>
        <w:t>Например</w:t>
      </w:r>
      <w:r w:rsidRPr="00E458EE">
        <w:rPr>
          <w:b/>
          <w:i/>
          <w:sz w:val="28"/>
          <w:szCs w:val="28"/>
        </w:rPr>
        <w:t>:</w:t>
      </w:r>
      <w:r w:rsidRPr="00E458EE">
        <w:rPr>
          <w:b/>
          <w:i/>
          <w:sz w:val="28"/>
          <w:szCs w:val="28"/>
        </w:rPr>
        <w:tab/>
      </w:r>
      <w:r w:rsidRPr="00E458EE">
        <w:rPr>
          <w:b/>
          <w:i/>
          <w:sz w:val="28"/>
          <w:szCs w:val="28"/>
        </w:rPr>
        <w:tab/>
      </w:r>
      <w:r w:rsidRPr="00E458EE">
        <w:rPr>
          <w:b/>
          <w:bCs/>
          <w:i/>
          <w:noProof/>
          <w:snapToGrid w:val="0"/>
          <w:sz w:val="28"/>
        </w:rPr>
        <w:t>1</w:t>
      </w:r>
      <w:r w:rsidRPr="00E458EE">
        <w:rPr>
          <w:b/>
          <w:i/>
          <w:noProof/>
          <w:snapToGrid w:val="0"/>
          <w:sz w:val="28"/>
        </w:rPr>
        <w:t xml:space="preserve"> - </w:t>
      </w:r>
      <w:r w:rsidRPr="006A6A81">
        <w:rPr>
          <w:b/>
          <w:i/>
          <w:noProof/>
          <w:snapToGrid w:val="0"/>
          <w:sz w:val="28"/>
          <w:lang w:val="en-US"/>
        </w:rPr>
        <w:t>b</w:t>
      </w:r>
    </w:p>
    <w:p w:rsidR="0008127B" w:rsidRPr="00E458EE" w:rsidRDefault="0008127B" w:rsidP="00821FBC">
      <w:pPr>
        <w:autoSpaceDE/>
        <w:autoSpaceDN/>
        <w:rPr>
          <w:sz w:val="28"/>
          <w:szCs w:val="28"/>
        </w:rPr>
      </w:pPr>
    </w:p>
    <w:p w:rsidR="0008127B" w:rsidRPr="006A6A81" w:rsidRDefault="0008127B" w:rsidP="00821FBC">
      <w:pPr>
        <w:autoSpaceDE/>
        <w:autoSpaceDN/>
        <w:rPr>
          <w:b/>
          <w:sz w:val="28"/>
          <w:szCs w:val="28"/>
        </w:rPr>
      </w:pPr>
      <w:r w:rsidRPr="00E458EE">
        <w:rPr>
          <w:b/>
          <w:strike/>
          <w:sz w:val="28"/>
          <w:szCs w:val="28"/>
        </w:rPr>
        <w:t>3</w:t>
      </w:r>
      <w:r w:rsidRPr="00E458EE">
        <w:rPr>
          <w:b/>
          <w:sz w:val="28"/>
          <w:szCs w:val="28"/>
        </w:rPr>
        <w:t xml:space="preserve">. 4. </w:t>
      </w:r>
      <w:r w:rsidRPr="001C1FE0">
        <w:rPr>
          <w:b/>
          <w:sz w:val="28"/>
          <w:szCs w:val="28"/>
          <w:lang w:val="en-US"/>
        </w:rPr>
        <w:t>Understanding</w:t>
      </w:r>
      <w:r w:rsidRPr="006A6A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the</w:t>
      </w:r>
      <w:r w:rsidRPr="006A6A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concept</w:t>
      </w:r>
      <w:r w:rsidRPr="006A6A81">
        <w:rPr>
          <w:sz w:val="28"/>
          <w:szCs w:val="28"/>
        </w:rPr>
        <w:t xml:space="preserve"> </w:t>
      </w:r>
      <w:r w:rsidRPr="00FF350E">
        <w:rPr>
          <w:color w:val="FF0000"/>
          <w:sz w:val="28"/>
          <w:szCs w:val="28"/>
        </w:rPr>
        <w:t>(здесь опечатка в номере задания)</w:t>
      </w:r>
    </w:p>
    <w:p w:rsidR="0008127B" w:rsidRDefault="0008127B" w:rsidP="00821FBC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Определите</w:t>
      </w:r>
      <w:r w:rsidRPr="006A6A81">
        <w:rPr>
          <w:sz w:val="28"/>
          <w:szCs w:val="28"/>
        </w:rPr>
        <w:t xml:space="preserve">, </w:t>
      </w:r>
      <w:r>
        <w:rPr>
          <w:sz w:val="28"/>
          <w:szCs w:val="28"/>
        </w:rPr>
        <w:t>какой термин описывается в следующих утверждениях.</w:t>
      </w:r>
    </w:p>
    <w:p w:rsidR="0008127B" w:rsidRDefault="0008127B" w:rsidP="00821FBC">
      <w:pPr>
        <w:autoSpaceDE/>
        <w:autoSpaceDN/>
        <w:jc w:val="both"/>
        <w:rPr>
          <w:sz w:val="28"/>
          <w:szCs w:val="28"/>
        </w:rPr>
      </w:pPr>
    </w:p>
    <w:p w:rsidR="0008127B" w:rsidRPr="00E458EE" w:rsidRDefault="0008127B" w:rsidP="00821FBC">
      <w:pPr>
        <w:autoSpaceDE/>
        <w:autoSpaceDN/>
        <w:jc w:val="both"/>
        <w:rPr>
          <w:b/>
          <w:i/>
          <w:sz w:val="28"/>
          <w:szCs w:val="28"/>
        </w:rPr>
      </w:pPr>
      <w:r w:rsidRPr="006A6A81">
        <w:rPr>
          <w:b/>
          <w:i/>
          <w:sz w:val="28"/>
          <w:szCs w:val="28"/>
        </w:rPr>
        <w:t>Например:</w:t>
      </w:r>
      <w:r w:rsidRPr="006A6A81">
        <w:rPr>
          <w:b/>
          <w:i/>
          <w:sz w:val="28"/>
          <w:szCs w:val="28"/>
        </w:rPr>
        <w:tab/>
      </w:r>
      <w:r w:rsidRPr="006A6A81">
        <w:rPr>
          <w:b/>
          <w:i/>
          <w:sz w:val="28"/>
          <w:szCs w:val="28"/>
        </w:rPr>
        <w:tab/>
        <w:t xml:space="preserve">1- </w:t>
      </w:r>
      <w:r w:rsidRPr="006A6A81">
        <w:rPr>
          <w:b/>
          <w:i/>
          <w:sz w:val="28"/>
          <w:szCs w:val="28"/>
          <w:lang w:val="en-US"/>
        </w:rPr>
        <w:t>hardware</w:t>
      </w:r>
    </w:p>
    <w:p w:rsidR="0008127B" w:rsidRPr="00E458EE" w:rsidRDefault="0008127B" w:rsidP="00821FBC">
      <w:pPr>
        <w:autoSpaceDE/>
        <w:autoSpaceDN/>
        <w:rPr>
          <w:sz w:val="28"/>
          <w:szCs w:val="28"/>
        </w:rPr>
      </w:pPr>
    </w:p>
    <w:p w:rsidR="0008127B" w:rsidRPr="00FF350E" w:rsidRDefault="0008127B" w:rsidP="00821FBC">
      <w:pPr>
        <w:autoSpaceDE/>
        <w:autoSpaceDN/>
        <w:rPr>
          <w:b/>
          <w:sz w:val="28"/>
          <w:szCs w:val="28"/>
        </w:rPr>
      </w:pPr>
      <w:r w:rsidRPr="00FF350E">
        <w:rPr>
          <w:b/>
          <w:sz w:val="28"/>
          <w:szCs w:val="28"/>
        </w:rPr>
        <w:t xml:space="preserve">5. </w:t>
      </w:r>
      <w:r w:rsidRPr="004119D0">
        <w:rPr>
          <w:b/>
          <w:sz w:val="28"/>
          <w:szCs w:val="28"/>
          <w:lang w:val="en-US"/>
        </w:rPr>
        <w:t>Content</w:t>
      </w:r>
      <w:r w:rsidRPr="00FF350E">
        <w:rPr>
          <w:b/>
          <w:sz w:val="28"/>
          <w:szCs w:val="28"/>
        </w:rPr>
        <w:t xml:space="preserve"> </w:t>
      </w:r>
      <w:r w:rsidRPr="004119D0">
        <w:rPr>
          <w:b/>
          <w:sz w:val="28"/>
          <w:szCs w:val="28"/>
          <w:lang w:val="en-US"/>
        </w:rPr>
        <w:t>review</w:t>
      </w:r>
    </w:p>
    <w:p w:rsidR="0008127B" w:rsidRDefault="0008127B" w:rsidP="00821FBC">
      <w:pPr>
        <w:autoSpaceDE/>
        <w:autoSpaceDN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Соотнесите каждый компонент из колонки А с его функцией из колонки В.</w:t>
      </w:r>
    </w:p>
    <w:p w:rsidR="0008127B" w:rsidRPr="00FF350E" w:rsidRDefault="0008127B" w:rsidP="00821FBC">
      <w:pPr>
        <w:autoSpaceDE/>
        <w:autoSpaceDN/>
        <w:jc w:val="both"/>
        <w:rPr>
          <w:iCs/>
          <w:sz w:val="28"/>
          <w:szCs w:val="28"/>
        </w:rPr>
      </w:pPr>
    </w:p>
    <w:p w:rsidR="0008127B" w:rsidRPr="00E458EE" w:rsidRDefault="0008127B" w:rsidP="00821FBC">
      <w:pPr>
        <w:autoSpaceDE/>
        <w:autoSpaceDN/>
        <w:rPr>
          <w:b/>
          <w:i/>
          <w:sz w:val="28"/>
          <w:szCs w:val="28"/>
        </w:rPr>
      </w:pPr>
      <w:r w:rsidRPr="00FF350E">
        <w:rPr>
          <w:b/>
          <w:i/>
          <w:sz w:val="28"/>
          <w:szCs w:val="28"/>
        </w:rPr>
        <w:t>Например:</w:t>
      </w:r>
      <w:r w:rsidRPr="00FF350E">
        <w:rPr>
          <w:b/>
          <w:i/>
          <w:sz w:val="28"/>
          <w:szCs w:val="28"/>
        </w:rPr>
        <w:tab/>
      </w:r>
      <w:r w:rsidRPr="00FF350E">
        <w:rPr>
          <w:b/>
          <w:i/>
          <w:sz w:val="28"/>
          <w:szCs w:val="28"/>
        </w:rPr>
        <w:tab/>
        <w:t xml:space="preserve">1 - </w:t>
      </w:r>
      <w:r w:rsidRPr="00FF350E">
        <w:rPr>
          <w:b/>
          <w:i/>
          <w:sz w:val="28"/>
          <w:szCs w:val="28"/>
          <w:lang w:val="en-US"/>
        </w:rPr>
        <w:t>e</w:t>
      </w:r>
    </w:p>
    <w:p w:rsidR="0008127B" w:rsidRPr="00E458EE" w:rsidRDefault="0008127B" w:rsidP="00821FBC">
      <w:pPr>
        <w:autoSpaceDE/>
        <w:autoSpaceDN/>
        <w:rPr>
          <w:sz w:val="28"/>
          <w:szCs w:val="28"/>
        </w:rPr>
      </w:pPr>
    </w:p>
    <w:p w:rsidR="0008127B" w:rsidRPr="00E458EE" w:rsidRDefault="0008127B" w:rsidP="00821FBC">
      <w:pPr>
        <w:autoSpaceDE/>
        <w:autoSpaceDN/>
        <w:rPr>
          <w:b/>
          <w:sz w:val="28"/>
          <w:szCs w:val="28"/>
        </w:rPr>
      </w:pPr>
      <w:r w:rsidRPr="00E458EE">
        <w:rPr>
          <w:b/>
          <w:sz w:val="28"/>
          <w:szCs w:val="28"/>
        </w:rPr>
        <w:t xml:space="preserve">6. </w:t>
      </w:r>
      <w:r w:rsidRPr="004D2ACE">
        <w:rPr>
          <w:b/>
          <w:sz w:val="28"/>
          <w:szCs w:val="28"/>
          <w:lang w:val="en-US"/>
        </w:rPr>
        <w:t>Organizing</w:t>
      </w:r>
      <w:r w:rsidRPr="00E458EE">
        <w:rPr>
          <w:b/>
          <w:sz w:val="28"/>
          <w:szCs w:val="28"/>
        </w:rPr>
        <w:t xml:space="preserve"> </w:t>
      </w:r>
      <w:r w:rsidRPr="004D2ACE">
        <w:rPr>
          <w:b/>
          <w:sz w:val="28"/>
          <w:szCs w:val="28"/>
          <w:lang w:val="en-US"/>
        </w:rPr>
        <w:t>information</w:t>
      </w:r>
    </w:p>
    <w:p w:rsidR="0008127B" w:rsidRPr="00E458EE" w:rsidRDefault="0008127B" w:rsidP="00821FBC">
      <w:pPr>
        <w:autoSpaceDE/>
        <w:autoSpaceDN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Выберите из текста предложения, которые передают основную идею текста. Объем</w:t>
      </w:r>
      <w:r w:rsidRPr="00FF350E">
        <w:rPr>
          <w:sz w:val="28"/>
          <w:szCs w:val="28"/>
          <w:lang w:val="en-US"/>
        </w:rPr>
        <w:t xml:space="preserve"> – 7-9 </w:t>
      </w:r>
      <w:r>
        <w:rPr>
          <w:sz w:val="28"/>
          <w:szCs w:val="28"/>
        </w:rPr>
        <w:t>предложений</w:t>
      </w:r>
      <w:r w:rsidRPr="00FF350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Предложения</w:t>
      </w:r>
      <w:r w:rsidRPr="00FF35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пронумеруйте</w:t>
      </w:r>
      <w:r w:rsidRPr="00FF350E">
        <w:rPr>
          <w:sz w:val="28"/>
          <w:szCs w:val="28"/>
          <w:lang w:val="en-US"/>
        </w:rPr>
        <w:t>.</w:t>
      </w:r>
    </w:p>
    <w:p w:rsidR="0008127B" w:rsidRPr="00E458EE" w:rsidRDefault="0008127B" w:rsidP="00821FBC">
      <w:pPr>
        <w:autoSpaceDE/>
        <w:autoSpaceDN/>
        <w:jc w:val="both"/>
        <w:rPr>
          <w:sz w:val="28"/>
          <w:szCs w:val="28"/>
          <w:lang w:val="en-US"/>
        </w:rPr>
      </w:pPr>
    </w:p>
    <w:p w:rsidR="0008127B" w:rsidRPr="00FF350E" w:rsidRDefault="0008127B" w:rsidP="00821FBC">
      <w:pPr>
        <w:autoSpaceDE/>
        <w:autoSpaceDN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Начните</w:t>
      </w:r>
      <w:r w:rsidRPr="00FF350E">
        <w:rPr>
          <w:b/>
          <w:i/>
          <w:sz w:val="28"/>
          <w:szCs w:val="28"/>
          <w:lang w:val="en-US"/>
        </w:rPr>
        <w:t>:</w:t>
      </w:r>
      <w:r w:rsidRPr="00E458EE">
        <w:rPr>
          <w:b/>
          <w:i/>
          <w:sz w:val="28"/>
          <w:szCs w:val="28"/>
          <w:lang w:val="en-US"/>
        </w:rPr>
        <w:tab/>
      </w:r>
      <w:smartTag w:uri="urn:schemas-microsoft-com:office:smarttags" w:element="metricconverter">
        <w:smartTagPr>
          <w:attr w:name="ProductID" w:val="1. A"/>
        </w:smartTagPr>
        <w:r w:rsidRPr="00FF350E">
          <w:rPr>
            <w:b/>
            <w:i/>
            <w:sz w:val="28"/>
            <w:szCs w:val="28"/>
            <w:lang w:val="en-US"/>
          </w:rPr>
          <w:t xml:space="preserve">1. </w:t>
        </w:r>
        <w:r w:rsidRPr="00FF350E">
          <w:rPr>
            <w:b/>
            <w:i/>
            <w:snapToGrid w:val="0"/>
            <w:sz w:val="28"/>
            <w:lang w:val="en-US"/>
          </w:rPr>
          <w:t>A</w:t>
        </w:r>
      </w:smartTag>
      <w:r w:rsidRPr="00FF350E">
        <w:rPr>
          <w:b/>
          <w:i/>
          <w:snapToGrid w:val="0"/>
          <w:sz w:val="28"/>
          <w:lang w:val="en-US"/>
        </w:rPr>
        <w:t xml:space="preserve"> computer can do very little until it is given some information.</w:t>
      </w:r>
    </w:p>
    <w:p w:rsidR="0008127B" w:rsidRPr="00A27ED7" w:rsidRDefault="0008127B" w:rsidP="00821FBC">
      <w:pPr>
        <w:autoSpaceDE/>
        <w:autoSpaceDN/>
        <w:jc w:val="both"/>
        <w:rPr>
          <w:sz w:val="28"/>
          <w:szCs w:val="28"/>
          <w:lang w:val="en-US"/>
        </w:rPr>
      </w:pPr>
    </w:p>
    <w:sectPr w:rsidR="0008127B" w:rsidRPr="00A27ED7" w:rsidSect="00B03404">
      <w:footerReference w:type="default" r:id="rId7"/>
      <w:pgSz w:w="11906" w:h="16838" w:code="9"/>
      <w:pgMar w:top="1134" w:right="1418" w:bottom="1134" w:left="1418" w:header="709" w:footer="9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27B" w:rsidRDefault="0008127B" w:rsidP="00512693">
      <w:r>
        <w:separator/>
      </w:r>
    </w:p>
  </w:endnote>
  <w:endnote w:type="continuationSeparator" w:id="0">
    <w:p w:rsidR="0008127B" w:rsidRDefault="0008127B" w:rsidP="0051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27B" w:rsidRDefault="0008127B">
    <w:pPr>
      <w:pStyle w:val="Footer"/>
      <w:jc w:val="center"/>
    </w:pPr>
    <w:r w:rsidRPr="00157D78">
      <w:rPr>
        <w:sz w:val="28"/>
        <w:szCs w:val="28"/>
      </w:rPr>
      <w:fldChar w:fldCharType="begin"/>
    </w:r>
    <w:r w:rsidRPr="00157D78">
      <w:rPr>
        <w:sz w:val="28"/>
        <w:szCs w:val="28"/>
      </w:rPr>
      <w:instrText xml:space="preserve"> PAGE   \* MERGEFORMAT </w:instrText>
    </w:r>
    <w:r w:rsidRPr="00157D78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157D78">
      <w:rPr>
        <w:sz w:val="28"/>
        <w:szCs w:val="28"/>
      </w:rPr>
      <w:fldChar w:fldCharType="end"/>
    </w:r>
  </w:p>
  <w:p w:rsidR="0008127B" w:rsidRDefault="000812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27B" w:rsidRDefault="0008127B" w:rsidP="00512693">
      <w:r>
        <w:separator/>
      </w:r>
    </w:p>
  </w:footnote>
  <w:footnote w:type="continuationSeparator" w:id="0">
    <w:p w:rsidR="0008127B" w:rsidRDefault="0008127B" w:rsidP="00512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76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">
    <w:nsid w:val="0B6F4E73"/>
    <w:multiLevelType w:val="hybridMultilevel"/>
    <w:tmpl w:val="99444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C17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">
    <w:nsid w:val="12FB4A37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4">
    <w:nsid w:val="13141E2F"/>
    <w:multiLevelType w:val="singleLevel"/>
    <w:tmpl w:val="4136047E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cs="Times New Roman" w:hint="default"/>
      </w:rPr>
    </w:lvl>
  </w:abstractNum>
  <w:abstractNum w:abstractNumId="5">
    <w:nsid w:val="137E742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6">
    <w:nsid w:val="1B1D6B49"/>
    <w:multiLevelType w:val="singleLevel"/>
    <w:tmpl w:val="484A91EE"/>
    <w:lvl w:ilvl="0">
      <w:start w:val="1"/>
      <w:numFmt w:val="decimal"/>
      <w:lvlText w:val="%1."/>
      <w:lvlJc w:val="left"/>
      <w:pPr>
        <w:tabs>
          <w:tab w:val="num" w:pos="969"/>
        </w:tabs>
        <w:ind w:left="969" w:hanging="360"/>
      </w:pPr>
      <w:rPr>
        <w:rFonts w:cs="Times New Roman" w:hint="default"/>
      </w:rPr>
    </w:lvl>
  </w:abstractNum>
  <w:abstractNum w:abstractNumId="7">
    <w:nsid w:val="1D5922B8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8">
    <w:nsid w:val="21AF7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2C560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0">
    <w:nsid w:val="2F342145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11">
    <w:nsid w:val="365F17DC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2">
    <w:nsid w:val="38194A19"/>
    <w:multiLevelType w:val="hybridMultilevel"/>
    <w:tmpl w:val="CCC6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BBC58CF"/>
    <w:multiLevelType w:val="singleLevel"/>
    <w:tmpl w:val="A8A67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</w:abstractNum>
  <w:abstractNum w:abstractNumId="14">
    <w:nsid w:val="3D4831B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5">
    <w:nsid w:val="3ED062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49340AFD"/>
    <w:multiLevelType w:val="singleLevel"/>
    <w:tmpl w:val="5B66ADAE"/>
    <w:lvl w:ilvl="0">
      <w:start w:val="2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7">
    <w:nsid w:val="4C0F104C"/>
    <w:multiLevelType w:val="hybridMultilevel"/>
    <w:tmpl w:val="AD84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1CF39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52524EA7"/>
    <w:multiLevelType w:val="singleLevel"/>
    <w:tmpl w:val="59EE8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</w:abstractNum>
  <w:abstractNum w:abstractNumId="20">
    <w:nsid w:val="54EB76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>
    <w:nsid w:val="57035F6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2">
    <w:nsid w:val="57996394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3">
    <w:nsid w:val="59625C44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24">
    <w:nsid w:val="5F6A417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617F08EE"/>
    <w:multiLevelType w:val="singleLevel"/>
    <w:tmpl w:val="9334BBD4"/>
    <w:lvl w:ilvl="0">
      <w:start w:val="4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392331E"/>
    <w:multiLevelType w:val="hybridMultilevel"/>
    <w:tmpl w:val="6162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6DB3CFB"/>
    <w:multiLevelType w:val="hybridMultilevel"/>
    <w:tmpl w:val="754A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74103AA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9">
    <w:nsid w:val="67754F4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0">
    <w:nsid w:val="6803152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68A2527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747916CE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33">
    <w:nsid w:val="74A76C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>
    <w:nsid w:val="75365D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447B0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63469F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7">
    <w:nsid w:val="77B534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8">
    <w:nsid w:val="7BA711C8"/>
    <w:multiLevelType w:val="hybridMultilevel"/>
    <w:tmpl w:val="B4802B40"/>
    <w:lvl w:ilvl="0" w:tplc="59EE80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29"/>
  </w:num>
  <w:num w:numId="3">
    <w:abstractNumId w:val="8"/>
  </w:num>
  <w:num w:numId="4">
    <w:abstractNumId w:val="3"/>
  </w:num>
  <w:num w:numId="5">
    <w:abstractNumId w:val="36"/>
  </w:num>
  <w:num w:numId="6">
    <w:abstractNumId w:val="9"/>
  </w:num>
  <w:num w:numId="7">
    <w:abstractNumId w:val="15"/>
  </w:num>
  <w:num w:numId="8">
    <w:abstractNumId w:val="30"/>
  </w:num>
  <w:num w:numId="9">
    <w:abstractNumId w:val="20"/>
  </w:num>
  <w:num w:numId="10">
    <w:abstractNumId w:val="31"/>
  </w:num>
  <w:num w:numId="11">
    <w:abstractNumId w:val="35"/>
  </w:num>
  <w:num w:numId="12">
    <w:abstractNumId w:val="18"/>
  </w:num>
  <w:num w:numId="13">
    <w:abstractNumId w:val="13"/>
  </w:num>
  <w:num w:numId="14">
    <w:abstractNumId w:val="4"/>
  </w:num>
  <w:num w:numId="15">
    <w:abstractNumId w:val="33"/>
  </w:num>
  <w:num w:numId="16">
    <w:abstractNumId w:val="6"/>
  </w:num>
  <w:num w:numId="17">
    <w:abstractNumId w:val="24"/>
  </w:num>
  <w:num w:numId="18">
    <w:abstractNumId w:val="25"/>
  </w:num>
  <w:num w:numId="19">
    <w:abstractNumId w:val="21"/>
  </w:num>
  <w:num w:numId="20">
    <w:abstractNumId w:val="22"/>
  </w:num>
  <w:num w:numId="21">
    <w:abstractNumId w:val="27"/>
  </w:num>
  <w:num w:numId="22">
    <w:abstractNumId w:val="2"/>
  </w:num>
  <w:num w:numId="23">
    <w:abstractNumId w:val="1"/>
  </w:num>
  <w:num w:numId="24">
    <w:abstractNumId w:val="0"/>
  </w:num>
  <w:num w:numId="25">
    <w:abstractNumId w:val="23"/>
  </w:num>
  <w:num w:numId="26">
    <w:abstractNumId w:val="28"/>
  </w:num>
  <w:num w:numId="27">
    <w:abstractNumId w:val="19"/>
  </w:num>
  <w:num w:numId="28">
    <w:abstractNumId w:val="5"/>
  </w:num>
  <w:num w:numId="29">
    <w:abstractNumId w:val="7"/>
  </w:num>
  <w:num w:numId="30">
    <w:abstractNumId w:val="32"/>
  </w:num>
  <w:num w:numId="31">
    <w:abstractNumId w:val="14"/>
  </w:num>
  <w:num w:numId="32">
    <w:abstractNumId w:val="16"/>
  </w:num>
  <w:num w:numId="33">
    <w:abstractNumId w:val="10"/>
  </w:num>
  <w:num w:numId="34">
    <w:abstractNumId w:val="11"/>
  </w:num>
  <w:num w:numId="35">
    <w:abstractNumId w:val="34"/>
  </w:num>
  <w:num w:numId="36">
    <w:abstractNumId w:val="37"/>
  </w:num>
  <w:num w:numId="37">
    <w:abstractNumId w:val="38"/>
  </w:num>
  <w:num w:numId="38">
    <w:abstractNumId w:val="12"/>
  </w:num>
  <w:num w:numId="39">
    <w:abstractNumId w:val="17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167"/>
    <w:rsid w:val="00000830"/>
    <w:rsid w:val="00005762"/>
    <w:rsid w:val="00015B54"/>
    <w:rsid w:val="000250AB"/>
    <w:rsid w:val="00025F72"/>
    <w:rsid w:val="0002653B"/>
    <w:rsid w:val="00031CA3"/>
    <w:rsid w:val="00031DCD"/>
    <w:rsid w:val="00031EB8"/>
    <w:rsid w:val="0003592E"/>
    <w:rsid w:val="000369D6"/>
    <w:rsid w:val="00041F38"/>
    <w:rsid w:val="00042489"/>
    <w:rsid w:val="00051CAA"/>
    <w:rsid w:val="00077A3B"/>
    <w:rsid w:val="0008127B"/>
    <w:rsid w:val="00083359"/>
    <w:rsid w:val="000871D9"/>
    <w:rsid w:val="0009052B"/>
    <w:rsid w:val="000909BA"/>
    <w:rsid w:val="00092531"/>
    <w:rsid w:val="00093583"/>
    <w:rsid w:val="00094433"/>
    <w:rsid w:val="00097BE2"/>
    <w:rsid w:val="000A206C"/>
    <w:rsid w:val="000A2454"/>
    <w:rsid w:val="000A33CF"/>
    <w:rsid w:val="000A4EE8"/>
    <w:rsid w:val="000A561C"/>
    <w:rsid w:val="000A6F13"/>
    <w:rsid w:val="000A7558"/>
    <w:rsid w:val="000B4333"/>
    <w:rsid w:val="000B51C8"/>
    <w:rsid w:val="000B5317"/>
    <w:rsid w:val="000C3B0E"/>
    <w:rsid w:val="000D18E4"/>
    <w:rsid w:val="000D27DA"/>
    <w:rsid w:val="000D447C"/>
    <w:rsid w:val="000E4194"/>
    <w:rsid w:val="000E5ACA"/>
    <w:rsid w:val="000F1BAB"/>
    <w:rsid w:val="000F3C34"/>
    <w:rsid w:val="000F637E"/>
    <w:rsid w:val="000F685C"/>
    <w:rsid w:val="000F7D75"/>
    <w:rsid w:val="0010341E"/>
    <w:rsid w:val="00106695"/>
    <w:rsid w:val="00115F9E"/>
    <w:rsid w:val="00120CA5"/>
    <w:rsid w:val="001229A6"/>
    <w:rsid w:val="001240CB"/>
    <w:rsid w:val="001275BE"/>
    <w:rsid w:val="00132E89"/>
    <w:rsid w:val="00136F5D"/>
    <w:rsid w:val="00137983"/>
    <w:rsid w:val="0014189F"/>
    <w:rsid w:val="00151768"/>
    <w:rsid w:val="00157D78"/>
    <w:rsid w:val="00160586"/>
    <w:rsid w:val="0016222D"/>
    <w:rsid w:val="0016469E"/>
    <w:rsid w:val="00171E3C"/>
    <w:rsid w:val="00182F3E"/>
    <w:rsid w:val="001865F0"/>
    <w:rsid w:val="00187D9E"/>
    <w:rsid w:val="00191352"/>
    <w:rsid w:val="001969FB"/>
    <w:rsid w:val="001A3904"/>
    <w:rsid w:val="001A46CC"/>
    <w:rsid w:val="001A7A10"/>
    <w:rsid w:val="001A7AFF"/>
    <w:rsid w:val="001B3936"/>
    <w:rsid w:val="001C1FE0"/>
    <w:rsid w:val="001C536D"/>
    <w:rsid w:val="001D0C9C"/>
    <w:rsid w:val="001D668E"/>
    <w:rsid w:val="001E5190"/>
    <w:rsid w:val="001F04D3"/>
    <w:rsid w:val="00200520"/>
    <w:rsid w:val="002070CB"/>
    <w:rsid w:val="00210730"/>
    <w:rsid w:val="00213216"/>
    <w:rsid w:val="00213666"/>
    <w:rsid w:val="00222E44"/>
    <w:rsid w:val="00225446"/>
    <w:rsid w:val="00231EA7"/>
    <w:rsid w:val="00233B60"/>
    <w:rsid w:val="00233F24"/>
    <w:rsid w:val="00250D01"/>
    <w:rsid w:val="00253B0D"/>
    <w:rsid w:val="00265AC5"/>
    <w:rsid w:val="00270939"/>
    <w:rsid w:val="002955E2"/>
    <w:rsid w:val="002A3AF6"/>
    <w:rsid w:val="002B1439"/>
    <w:rsid w:val="002B5791"/>
    <w:rsid w:val="002B677C"/>
    <w:rsid w:val="002C51DA"/>
    <w:rsid w:val="002D22A5"/>
    <w:rsid w:val="002D449A"/>
    <w:rsid w:val="002E1049"/>
    <w:rsid w:val="002E1252"/>
    <w:rsid w:val="002E1580"/>
    <w:rsid w:val="002E3F29"/>
    <w:rsid w:val="002E700B"/>
    <w:rsid w:val="002F09CE"/>
    <w:rsid w:val="002F207C"/>
    <w:rsid w:val="002F43EF"/>
    <w:rsid w:val="003022E1"/>
    <w:rsid w:val="00305F9C"/>
    <w:rsid w:val="00306304"/>
    <w:rsid w:val="003129BD"/>
    <w:rsid w:val="0032022C"/>
    <w:rsid w:val="00325264"/>
    <w:rsid w:val="00327A01"/>
    <w:rsid w:val="00334A12"/>
    <w:rsid w:val="00335DAF"/>
    <w:rsid w:val="00343631"/>
    <w:rsid w:val="00343DD7"/>
    <w:rsid w:val="003459BE"/>
    <w:rsid w:val="00347E40"/>
    <w:rsid w:val="00352694"/>
    <w:rsid w:val="00362ADD"/>
    <w:rsid w:val="00373264"/>
    <w:rsid w:val="0037524B"/>
    <w:rsid w:val="00381186"/>
    <w:rsid w:val="003928BF"/>
    <w:rsid w:val="0039355B"/>
    <w:rsid w:val="003939AF"/>
    <w:rsid w:val="00394AE5"/>
    <w:rsid w:val="00395462"/>
    <w:rsid w:val="003961E8"/>
    <w:rsid w:val="00396F96"/>
    <w:rsid w:val="00397E9E"/>
    <w:rsid w:val="003A1FAC"/>
    <w:rsid w:val="003A6FFE"/>
    <w:rsid w:val="003B0AA8"/>
    <w:rsid w:val="003C1509"/>
    <w:rsid w:val="003C1896"/>
    <w:rsid w:val="003D0A7E"/>
    <w:rsid w:val="003D0A97"/>
    <w:rsid w:val="003D6636"/>
    <w:rsid w:val="003D7F16"/>
    <w:rsid w:val="003E764D"/>
    <w:rsid w:val="003F01C2"/>
    <w:rsid w:val="003F4399"/>
    <w:rsid w:val="003F6743"/>
    <w:rsid w:val="004014A5"/>
    <w:rsid w:val="0040480D"/>
    <w:rsid w:val="004119D0"/>
    <w:rsid w:val="004134D6"/>
    <w:rsid w:val="0042006A"/>
    <w:rsid w:val="004267EA"/>
    <w:rsid w:val="00427A4D"/>
    <w:rsid w:val="00427A7D"/>
    <w:rsid w:val="0043135A"/>
    <w:rsid w:val="004411D8"/>
    <w:rsid w:val="0044767F"/>
    <w:rsid w:val="00451944"/>
    <w:rsid w:val="004544A7"/>
    <w:rsid w:val="00460276"/>
    <w:rsid w:val="004862B3"/>
    <w:rsid w:val="00492E8A"/>
    <w:rsid w:val="004A03E2"/>
    <w:rsid w:val="004A2467"/>
    <w:rsid w:val="004A3E13"/>
    <w:rsid w:val="004B0860"/>
    <w:rsid w:val="004B17E3"/>
    <w:rsid w:val="004B6778"/>
    <w:rsid w:val="004B7739"/>
    <w:rsid w:val="004C0AA1"/>
    <w:rsid w:val="004C1A0D"/>
    <w:rsid w:val="004C2736"/>
    <w:rsid w:val="004C3848"/>
    <w:rsid w:val="004C6010"/>
    <w:rsid w:val="004C73E3"/>
    <w:rsid w:val="004D1A9C"/>
    <w:rsid w:val="004D2ACE"/>
    <w:rsid w:val="004D4063"/>
    <w:rsid w:val="004D4557"/>
    <w:rsid w:val="004E0874"/>
    <w:rsid w:val="004F16B9"/>
    <w:rsid w:val="00504BD0"/>
    <w:rsid w:val="005051AB"/>
    <w:rsid w:val="005072C2"/>
    <w:rsid w:val="00512693"/>
    <w:rsid w:val="00517044"/>
    <w:rsid w:val="0051762E"/>
    <w:rsid w:val="00517C51"/>
    <w:rsid w:val="00522D98"/>
    <w:rsid w:val="00527894"/>
    <w:rsid w:val="0053063B"/>
    <w:rsid w:val="00532BC2"/>
    <w:rsid w:val="005340A7"/>
    <w:rsid w:val="005404E1"/>
    <w:rsid w:val="00542032"/>
    <w:rsid w:val="00556412"/>
    <w:rsid w:val="0056078A"/>
    <w:rsid w:val="00561A66"/>
    <w:rsid w:val="0056358F"/>
    <w:rsid w:val="005638ED"/>
    <w:rsid w:val="005747AF"/>
    <w:rsid w:val="005769B0"/>
    <w:rsid w:val="0058648A"/>
    <w:rsid w:val="0059276B"/>
    <w:rsid w:val="00594A31"/>
    <w:rsid w:val="005971AB"/>
    <w:rsid w:val="005A200B"/>
    <w:rsid w:val="005A300C"/>
    <w:rsid w:val="005B2B2C"/>
    <w:rsid w:val="005B3C54"/>
    <w:rsid w:val="005C2505"/>
    <w:rsid w:val="005D1C40"/>
    <w:rsid w:val="005D1F8E"/>
    <w:rsid w:val="005D42DD"/>
    <w:rsid w:val="005D4541"/>
    <w:rsid w:val="005D4624"/>
    <w:rsid w:val="005D6ABA"/>
    <w:rsid w:val="005E29A3"/>
    <w:rsid w:val="005E3644"/>
    <w:rsid w:val="005E7236"/>
    <w:rsid w:val="00602ECA"/>
    <w:rsid w:val="00616E44"/>
    <w:rsid w:val="00620F04"/>
    <w:rsid w:val="00624862"/>
    <w:rsid w:val="00625BD0"/>
    <w:rsid w:val="00626236"/>
    <w:rsid w:val="00627303"/>
    <w:rsid w:val="006311BF"/>
    <w:rsid w:val="00632491"/>
    <w:rsid w:val="0063304F"/>
    <w:rsid w:val="006348B5"/>
    <w:rsid w:val="00641EEF"/>
    <w:rsid w:val="00641FB9"/>
    <w:rsid w:val="0064694E"/>
    <w:rsid w:val="00656667"/>
    <w:rsid w:val="006568AB"/>
    <w:rsid w:val="006573CE"/>
    <w:rsid w:val="00662E99"/>
    <w:rsid w:val="006642E8"/>
    <w:rsid w:val="00664C08"/>
    <w:rsid w:val="006653CE"/>
    <w:rsid w:val="006678EE"/>
    <w:rsid w:val="006716B6"/>
    <w:rsid w:val="00676AFA"/>
    <w:rsid w:val="00681299"/>
    <w:rsid w:val="00690710"/>
    <w:rsid w:val="006A1EE9"/>
    <w:rsid w:val="006A1F68"/>
    <w:rsid w:val="006A5F9E"/>
    <w:rsid w:val="006A6A81"/>
    <w:rsid w:val="006B2451"/>
    <w:rsid w:val="006B33BD"/>
    <w:rsid w:val="006B6670"/>
    <w:rsid w:val="006B6FEA"/>
    <w:rsid w:val="006B7F18"/>
    <w:rsid w:val="006C52A0"/>
    <w:rsid w:val="006D308B"/>
    <w:rsid w:val="006D745C"/>
    <w:rsid w:val="006D7F17"/>
    <w:rsid w:val="006E06E9"/>
    <w:rsid w:val="006E0D50"/>
    <w:rsid w:val="006E3F13"/>
    <w:rsid w:val="006E69DC"/>
    <w:rsid w:val="006F5786"/>
    <w:rsid w:val="00702DBC"/>
    <w:rsid w:val="00707EDE"/>
    <w:rsid w:val="00711497"/>
    <w:rsid w:val="00733193"/>
    <w:rsid w:val="00737DAC"/>
    <w:rsid w:val="00740ACE"/>
    <w:rsid w:val="007410E1"/>
    <w:rsid w:val="00741FB3"/>
    <w:rsid w:val="007454E6"/>
    <w:rsid w:val="00754336"/>
    <w:rsid w:val="00755BF5"/>
    <w:rsid w:val="007577B6"/>
    <w:rsid w:val="00764195"/>
    <w:rsid w:val="00764FC0"/>
    <w:rsid w:val="0077252B"/>
    <w:rsid w:val="007902D8"/>
    <w:rsid w:val="00797B53"/>
    <w:rsid w:val="007A1652"/>
    <w:rsid w:val="007A37CB"/>
    <w:rsid w:val="007A45F5"/>
    <w:rsid w:val="007A5A5E"/>
    <w:rsid w:val="007A7701"/>
    <w:rsid w:val="007D2D9D"/>
    <w:rsid w:val="007D34E4"/>
    <w:rsid w:val="007D7083"/>
    <w:rsid w:val="007E4593"/>
    <w:rsid w:val="007E5252"/>
    <w:rsid w:val="007E6200"/>
    <w:rsid w:val="007E7244"/>
    <w:rsid w:val="007F1096"/>
    <w:rsid w:val="00810B58"/>
    <w:rsid w:val="008117EC"/>
    <w:rsid w:val="00813A0E"/>
    <w:rsid w:val="0082163C"/>
    <w:rsid w:val="00821FBC"/>
    <w:rsid w:val="00824212"/>
    <w:rsid w:val="00825003"/>
    <w:rsid w:val="008328F7"/>
    <w:rsid w:val="0083424B"/>
    <w:rsid w:val="0084305D"/>
    <w:rsid w:val="0087420E"/>
    <w:rsid w:val="00874BA8"/>
    <w:rsid w:val="00882631"/>
    <w:rsid w:val="00885F0F"/>
    <w:rsid w:val="00893D80"/>
    <w:rsid w:val="00896106"/>
    <w:rsid w:val="008A2890"/>
    <w:rsid w:val="008A362A"/>
    <w:rsid w:val="008A7CEA"/>
    <w:rsid w:val="008B6167"/>
    <w:rsid w:val="008B7460"/>
    <w:rsid w:val="008C66D4"/>
    <w:rsid w:val="008D156A"/>
    <w:rsid w:val="008D17D3"/>
    <w:rsid w:val="008E03E5"/>
    <w:rsid w:val="008E0F4B"/>
    <w:rsid w:val="008E5591"/>
    <w:rsid w:val="009013B6"/>
    <w:rsid w:val="00907F3C"/>
    <w:rsid w:val="009124A0"/>
    <w:rsid w:val="00921497"/>
    <w:rsid w:val="00921877"/>
    <w:rsid w:val="00921A98"/>
    <w:rsid w:val="0094061D"/>
    <w:rsid w:val="00942231"/>
    <w:rsid w:val="009424E8"/>
    <w:rsid w:val="00951535"/>
    <w:rsid w:val="00954A3C"/>
    <w:rsid w:val="00955BCD"/>
    <w:rsid w:val="00957157"/>
    <w:rsid w:val="009671AD"/>
    <w:rsid w:val="009707AB"/>
    <w:rsid w:val="009760CC"/>
    <w:rsid w:val="00977DEB"/>
    <w:rsid w:val="0098022A"/>
    <w:rsid w:val="0098251D"/>
    <w:rsid w:val="00987CD9"/>
    <w:rsid w:val="00990191"/>
    <w:rsid w:val="009914E2"/>
    <w:rsid w:val="0099557D"/>
    <w:rsid w:val="009965D2"/>
    <w:rsid w:val="009A0418"/>
    <w:rsid w:val="009B24E8"/>
    <w:rsid w:val="009B2E62"/>
    <w:rsid w:val="009C2025"/>
    <w:rsid w:val="009C32CE"/>
    <w:rsid w:val="009C795B"/>
    <w:rsid w:val="009D3A78"/>
    <w:rsid w:val="009E65BF"/>
    <w:rsid w:val="009F0F9B"/>
    <w:rsid w:val="009F5E94"/>
    <w:rsid w:val="00A01B5E"/>
    <w:rsid w:val="00A033EF"/>
    <w:rsid w:val="00A075A7"/>
    <w:rsid w:val="00A126C3"/>
    <w:rsid w:val="00A1417B"/>
    <w:rsid w:val="00A200DE"/>
    <w:rsid w:val="00A27ED7"/>
    <w:rsid w:val="00A30159"/>
    <w:rsid w:val="00A36F31"/>
    <w:rsid w:val="00A43B2A"/>
    <w:rsid w:val="00A50BCE"/>
    <w:rsid w:val="00A5698C"/>
    <w:rsid w:val="00A639EA"/>
    <w:rsid w:val="00A6466D"/>
    <w:rsid w:val="00A65BF2"/>
    <w:rsid w:val="00A714B2"/>
    <w:rsid w:val="00A77807"/>
    <w:rsid w:val="00A81E7A"/>
    <w:rsid w:val="00A84A53"/>
    <w:rsid w:val="00A8566B"/>
    <w:rsid w:val="00A865FE"/>
    <w:rsid w:val="00A904B9"/>
    <w:rsid w:val="00A94E0C"/>
    <w:rsid w:val="00A96BCC"/>
    <w:rsid w:val="00A97594"/>
    <w:rsid w:val="00AA26B3"/>
    <w:rsid w:val="00AB26E3"/>
    <w:rsid w:val="00AD212E"/>
    <w:rsid w:val="00AD40F8"/>
    <w:rsid w:val="00AE051F"/>
    <w:rsid w:val="00AE0C82"/>
    <w:rsid w:val="00AE4B4F"/>
    <w:rsid w:val="00AE6353"/>
    <w:rsid w:val="00AE6B72"/>
    <w:rsid w:val="00AF2298"/>
    <w:rsid w:val="00AF37DB"/>
    <w:rsid w:val="00AF7A88"/>
    <w:rsid w:val="00B03404"/>
    <w:rsid w:val="00B0727C"/>
    <w:rsid w:val="00B07C57"/>
    <w:rsid w:val="00B23954"/>
    <w:rsid w:val="00B355C2"/>
    <w:rsid w:val="00B373C5"/>
    <w:rsid w:val="00B40673"/>
    <w:rsid w:val="00B41A2F"/>
    <w:rsid w:val="00B41B48"/>
    <w:rsid w:val="00B51FDD"/>
    <w:rsid w:val="00B571F2"/>
    <w:rsid w:val="00B63E76"/>
    <w:rsid w:val="00B77A39"/>
    <w:rsid w:val="00B8589C"/>
    <w:rsid w:val="00B858FB"/>
    <w:rsid w:val="00B91B8E"/>
    <w:rsid w:val="00B93DAF"/>
    <w:rsid w:val="00B95C31"/>
    <w:rsid w:val="00B9690C"/>
    <w:rsid w:val="00BA3337"/>
    <w:rsid w:val="00BA3A6C"/>
    <w:rsid w:val="00BA5748"/>
    <w:rsid w:val="00BA5781"/>
    <w:rsid w:val="00BC3DF7"/>
    <w:rsid w:val="00BD2BDE"/>
    <w:rsid w:val="00BD39B9"/>
    <w:rsid w:val="00BE3159"/>
    <w:rsid w:val="00BE32F1"/>
    <w:rsid w:val="00C059DF"/>
    <w:rsid w:val="00C05F9A"/>
    <w:rsid w:val="00C2198A"/>
    <w:rsid w:val="00C2796A"/>
    <w:rsid w:val="00C320B4"/>
    <w:rsid w:val="00C3227D"/>
    <w:rsid w:val="00C377C4"/>
    <w:rsid w:val="00C40DFB"/>
    <w:rsid w:val="00C43EB2"/>
    <w:rsid w:val="00C452B9"/>
    <w:rsid w:val="00C4717A"/>
    <w:rsid w:val="00C50745"/>
    <w:rsid w:val="00C50F18"/>
    <w:rsid w:val="00C71DE4"/>
    <w:rsid w:val="00C72629"/>
    <w:rsid w:val="00C74DEA"/>
    <w:rsid w:val="00C77EC7"/>
    <w:rsid w:val="00C80BE1"/>
    <w:rsid w:val="00C815DD"/>
    <w:rsid w:val="00C83633"/>
    <w:rsid w:val="00C83F3B"/>
    <w:rsid w:val="00C876EA"/>
    <w:rsid w:val="00C903F1"/>
    <w:rsid w:val="00C92478"/>
    <w:rsid w:val="00C93205"/>
    <w:rsid w:val="00C938F4"/>
    <w:rsid w:val="00C95805"/>
    <w:rsid w:val="00C963C7"/>
    <w:rsid w:val="00C975EC"/>
    <w:rsid w:val="00CA2308"/>
    <w:rsid w:val="00CB2A9A"/>
    <w:rsid w:val="00CB699C"/>
    <w:rsid w:val="00CB7438"/>
    <w:rsid w:val="00CC1D7E"/>
    <w:rsid w:val="00CC7CFE"/>
    <w:rsid w:val="00CD346B"/>
    <w:rsid w:val="00CD364F"/>
    <w:rsid w:val="00CD555C"/>
    <w:rsid w:val="00CE05AF"/>
    <w:rsid w:val="00CE0A72"/>
    <w:rsid w:val="00CE10A8"/>
    <w:rsid w:val="00D0353A"/>
    <w:rsid w:val="00D07421"/>
    <w:rsid w:val="00D079E2"/>
    <w:rsid w:val="00D23ACB"/>
    <w:rsid w:val="00D24412"/>
    <w:rsid w:val="00D32332"/>
    <w:rsid w:val="00D340F1"/>
    <w:rsid w:val="00D45C62"/>
    <w:rsid w:val="00D552B5"/>
    <w:rsid w:val="00D5554A"/>
    <w:rsid w:val="00D55849"/>
    <w:rsid w:val="00D60525"/>
    <w:rsid w:val="00D61138"/>
    <w:rsid w:val="00D649AF"/>
    <w:rsid w:val="00D67DD5"/>
    <w:rsid w:val="00D72B18"/>
    <w:rsid w:val="00D73E7F"/>
    <w:rsid w:val="00D82ADB"/>
    <w:rsid w:val="00D83C6F"/>
    <w:rsid w:val="00D9392E"/>
    <w:rsid w:val="00D94366"/>
    <w:rsid w:val="00D9485F"/>
    <w:rsid w:val="00D9613D"/>
    <w:rsid w:val="00DA0469"/>
    <w:rsid w:val="00DA1613"/>
    <w:rsid w:val="00DA1617"/>
    <w:rsid w:val="00DA3960"/>
    <w:rsid w:val="00DA4557"/>
    <w:rsid w:val="00DA468B"/>
    <w:rsid w:val="00DB08B0"/>
    <w:rsid w:val="00DC4040"/>
    <w:rsid w:val="00DD0D84"/>
    <w:rsid w:val="00DD5651"/>
    <w:rsid w:val="00DD67CA"/>
    <w:rsid w:val="00DE51B1"/>
    <w:rsid w:val="00E068CC"/>
    <w:rsid w:val="00E10558"/>
    <w:rsid w:val="00E1442F"/>
    <w:rsid w:val="00E24FD4"/>
    <w:rsid w:val="00E407B0"/>
    <w:rsid w:val="00E42593"/>
    <w:rsid w:val="00E458EE"/>
    <w:rsid w:val="00E45A90"/>
    <w:rsid w:val="00E4717B"/>
    <w:rsid w:val="00E50320"/>
    <w:rsid w:val="00E60E0C"/>
    <w:rsid w:val="00E6443B"/>
    <w:rsid w:val="00E71F55"/>
    <w:rsid w:val="00E81A78"/>
    <w:rsid w:val="00E92554"/>
    <w:rsid w:val="00E92F28"/>
    <w:rsid w:val="00EA23C3"/>
    <w:rsid w:val="00EA4C8F"/>
    <w:rsid w:val="00EB68C9"/>
    <w:rsid w:val="00EC6178"/>
    <w:rsid w:val="00ED1016"/>
    <w:rsid w:val="00ED13D8"/>
    <w:rsid w:val="00ED21A6"/>
    <w:rsid w:val="00ED2A47"/>
    <w:rsid w:val="00ED3A57"/>
    <w:rsid w:val="00ED704F"/>
    <w:rsid w:val="00EE391B"/>
    <w:rsid w:val="00EF203C"/>
    <w:rsid w:val="00F003DE"/>
    <w:rsid w:val="00F043EA"/>
    <w:rsid w:val="00F160ED"/>
    <w:rsid w:val="00F17F13"/>
    <w:rsid w:val="00F209B0"/>
    <w:rsid w:val="00F20D14"/>
    <w:rsid w:val="00F214CE"/>
    <w:rsid w:val="00F24D58"/>
    <w:rsid w:val="00F45C5D"/>
    <w:rsid w:val="00F47DAD"/>
    <w:rsid w:val="00F50C78"/>
    <w:rsid w:val="00F53C4A"/>
    <w:rsid w:val="00F556C0"/>
    <w:rsid w:val="00F560C1"/>
    <w:rsid w:val="00F641DF"/>
    <w:rsid w:val="00F6748F"/>
    <w:rsid w:val="00F67EA4"/>
    <w:rsid w:val="00F71F67"/>
    <w:rsid w:val="00F72526"/>
    <w:rsid w:val="00F77A5C"/>
    <w:rsid w:val="00F81701"/>
    <w:rsid w:val="00F826E2"/>
    <w:rsid w:val="00F863F1"/>
    <w:rsid w:val="00F90B16"/>
    <w:rsid w:val="00F911F6"/>
    <w:rsid w:val="00F94FA4"/>
    <w:rsid w:val="00F96309"/>
    <w:rsid w:val="00FA3167"/>
    <w:rsid w:val="00FA4D1F"/>
    <w:rsid w:val="00FB14AE"/>
    <w:rsid w:val="00FB558B"/>
    <w:rsid w:val="00FB6D18"/>
    <w:rsid w:val="00FC23D1"/>
    <w:rsid w:val="00FE2981"/>
    <w:rsid w:val="00FE2FEE"/>
    <w:rsid w:val="00FE79DB"/>
    <w:rsid w:val="00FF043A"/>
    <w:rsid w:val="00FF0FED"/>
    <w:rsid w:val="00FF16A4"/>
    <w:rsid w:val="00FF2C1E"/>
    <w:rsid w:val="00FF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7C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693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6AF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6AF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512693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6AFA"/>
    <w:rPr>
      <w:rFonts w:ascii="Cambria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6AFA"/>
    <w:rPr>
      <w:rFonts w:ascii="Cambria" w:hAnsi="Cambria" w:cs="Times New Roman"/>
      <w:color w:val="243F6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rsid w:val="005126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26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26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2693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1269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12693"/>
    <w:rPr>
      <w:rFonts w:ascii="Courier New" w:hAnsi="Courier New" w:cs="Courier New"/>
      <w:sz w:val="20"/>
      <w:szCs w:val="20"/>
      <w:lang w:eastAsia="ru-RU"/>
    </w:rPr>
  </w:style>
  <w:style w:type="paragraph" w:customStyle="1" w:styleId="2">
    <w:name w:val="заголовок 2"/>
    <w:basedOn w:val="Normal"/>
    <w:next w:val="Normal"/>
    <w:uiPriority w:val="99"/>
    <w:rsid w:val="00512693"/>
    <w:pPr>
      <w:keepNext/>
      <w:adjustRightInd w:val="0"/>
    </w:pPr>
    <w:rPr>
      <w:sz w:val="28"/>
      <w:szCs w:val="28"/>
    </w:rPr>
  </w:style>
  <w:style w:type="paragraph" w:customStyle="1" w:styleId="1">
    <w:name w:val="заголовок 1"/>
    <w:basedOn w:val="Normal"/>
    <w:next w:val="Normal"/>
    <w:uiPriority w:val="99"/>
    <w:rsid w:val="00512693"/>
    <w:pPr>
      <w:keepNext/>
      <w:adjustRightInd w:val="0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1646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6469E"/>
    <w:rPr>
      <w:rFonts w:ascii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5E29A3"/>
    <w:pPr>
      <w:widowControl w:val="0"/>
      <w:autoSpaceDE/>
      <w:autoSpaceDN/>
      <w:ind w:left="80"/>
      <w:jc w:val="center"/>
    </w:pPr>
    <w:rPr>
      <w:b/>
      <w:i/>
      <w:sz w:val="32"/>
      <w:lang w:val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5E29A3"/>
    <w:rPr>
      <w:rFonts w:ascii="Times New Roman" w:hAnsi="Times New Roman" w:cs="Times New Roman"/>
      <w:b/>
      <w:i/>
      <w:snapToGrid w:val="0"/>
      <w:sz w:val="20"/>
      <w:szCs w:val="20"/>
      <w:lang w:val="en-GB" w:eastAsia="ru-RU"/>
    </w:rPr>
  </w:style>
  <w:style w:type="table" w:styleId="TableGrid">
    <w:name w:val="Table Grid"/>
    <w:basedOn w:val="TableNormal"/>
    <w:uiPriority w:val="99"/>
    <w:rsid w:val="00764FC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D668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A4EE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01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119</TotalTime>
  <Pages>3</Pages>
  <Words>338</Words>
  <Characters>1929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2014-07-03T20:06:00Z</cp:lastPrinted>
  <dcterms:created xsi:type="dcterms:W3CDTF">2020-03-20T05:57:00Z</dcterms:created>
  <dcterms:modified xsi:type="dcterms:W3CDTF">2020-03-20T14:29:00Z</dcterms:modified>
</cp:coreProperties>
</file>