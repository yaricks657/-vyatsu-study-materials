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65" w:rsidRPr="00FA6656" w:rsidRDefault="00AE0C65" w:rsidP="00BC3DF7">
      <w:pPr>
        <w:autoSpaceDE/>
        <w:autoSpaceDN/>
        <w:spacing w:line="360" w:lineRule="auto"/>
        <w:jc w:val="center"/>
        <w:rPr>
          <w:b/>
          <w:sz w:val="28"/>
          <w:szCs w:val="28"/>
        </w:rPr>
      </w:pPr>
      <w:r w:rsidRPr="0082163C">
        <w:rPr>
          <w:b/>
          <w:sz w:val="28"/>
          <w:szCs w:val="28"/>
          <w:lang w:val="en-GB"/>
        </w:rPr>
        <w:t>UNIT</w:t>
      </w:r>
      <w:r w:rsidRPr="00FA6656">
        <w:rPr>
          <w:b/>
          <w:sz w:val="28"/>
          <w:szCs w:val="28"/>
        </w:rPr>
        <w:t xml:space="preserve"> 2</w:t>
      </w:r>
    </w:p>
    <w:p w:rsidR="00AE0C65" w:rsidRPr="00FA6656" w:rsidRDefault="00AE0C65" w:rsidP="00BC3DF7">
      <w:pPr>
        <w:autoSpaceDE/>
        <w:autoSpaceDN/>
        <w:spacing w:line="360" w:lineRule="auto"/>
        <w:jc w:val="center"/>
        <w:rPr>
          <w:b/>
          <w:i/>
          <w:sz w:val="28"/>
          <w:szCs w:val="28"/>
        </w:rPr>
      </w:pPr>
      <w:r w:rsidRPr="0082163C">
        <w:rPr>
          <w:b/>
          <w:i/>
          <w:sz w:val="28"/>
          <w:szCs w:val="28"/>
          <w:lang w:val="en-GB"/>
        </w:rPr>
        <w:t>Input</w:t>
      </w:r>
      <w:r w:rsidRPr="00FA6656">
        <w:rPr>
          <w:b/>
          <w:i/>
          <w:sz w:val="28"/>
          <w:szCs w:val="28"/>
        </w:rPr>
        <w:t xml:space="preserve"> </w:t>
      </w:r>
      <w:r w:rsidRPr="0082163C">
        <w:rPr>
          <w:b/>
          <w:i/>
          <w:sz w:val="28"/>
          <w:szCs w:val="28"/>
          <w:lang w:val="en-GB"/>
        </w:rPr>
        <w:t>Devices</w:t>
      </w:r>
    </w:p>
    <w:p w:rsidR="00AE0C65" w:rsidRDefault="00AE0C65" w:rsidP="00BC3DF7">
      <w:pPr>
        <w:autoSpaceDE/>
        <w:autoSpaceDN/>
        <w:spacing w:line="360" w:lineRule="auto"/>
        <w:rPr>
          <w:sz w:val="28"/>
          <w:szCs w:val="28"/>
        </w:rPr>
      </w:pPr>
    </w:p>
    <w:p w:rsidR="00AE0C65" w:rsidRDefault="00AE0C65" w:rsidP="00A075A7">
      <w:pPr>
        <w:autoSpaceDE/>
        <w:autoSpaceDN/>
        <w:rPr>
          <w:sz w:val="28"/>
          <w:szCs w:val="28"/>
        </w:rPr>
      </w:pPr>
    </w:p>
    <w:p w:rsidR="00AE0C65" w:rsidRPr="00FA6656" w:rsidRDefault="00AE0C65" w:rsidP="00A075A7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Прочитайте</w:t>
      </w:r>
      <w:r w:rsidRPr="00D55849">
        <w:rPr>
          <w:sz w:val="28"/>
          <w:szCs w:val="28"/>
        </w:rPr>
        <w:t xml:space="preserve"> </w:t>
      </w:r>
      <w:r>
        <w:rPr>
          <w:sz w:val="28"/>
          <w:szCs w:val="28"/>
        </w:rPr>
        <w:t>текст. Переведите с помощью словаря. Выполните задания на понимание текста, заполнив следующую таблицу.</w:t>
      </w:r>
    </w:p>
    <w:p w:rsidR="00AE0C65" w:rsidRPr="00FA6656" w:rsidRDefault="00AE0C65" w:rsidP="00A075A7">
      <w:pPr>
        <w:autoSpaceDE/>
        <w:autoSpaceDN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62"/>
        <w:gridCol w:w="5367"/>
        <w:gridCol w:w="2657"/>
      </w:tblGrid>
      <w:tr w:rsidR="00AE0C65" w:rsidTr="005B1448">
        <w:tc>
          <w:tcPr>
            <w:tcW w:w="1262" w:type="dxa"/>
          </w:tcPr>
          <w:p w:rsidR="00AE0C65" w:rsidRPr="005B1448" w:rsidRDefault="00AE0C65" w:rsidP="005B1448">
            <w:pPr>
              <w:autoSpaceDE/>
              <w:autoSpaceDN/>
              <w:rPr>
                <w:sz w:val="28"/>
                <w:szCs w:val="28"/>
              </w:rPr>
            </w:pPr>
            <w:r w:rsidRPr="005B1448">
              <w:rPr>
                <w:sz w:val="28"/>
                <w:szCs w:val="28"/>
              </w:rPr>
              <w:t>Задание</w:t>
            </w:r>
          </w:p>
        </w:tc>
        <w:tc>
          <w:tcPr>
            <w:tcW w:w="5367" w:type="dxa"/>
          </w:tcPr>
          <w:p w:rsidR="00AE0C65" w:rsidRPr="005B1448" w:rsidRDefault="00AE0C65" w:rsidP="005B1448">
            <w:pPr>
              <w:autoSpaceDE/>
              <w:autoSpaceDN/>
              <w:rPr>
                <w:sz w:val="28"/>
                <w:szCs w:val="28"/>
              </w:rPr>
            </w:pPr>
            <w:r w:rsidRPr="005B1448">
              <w:rPr>
                <w:sz w:val="28"/>
                <w:szCs w:val="28"/>
              </w:rPr>
              <w:t>Ответы</w:t>
            </w:r>
          </w:p>
        </w:tc>
        <w:tc>
          <w:tcPr>
            <w:tcW w:w="2657" w:type="dxa"/>
          </w:tcPr>
          <w:p w:rsidR="00AE0C65" w:rsidRPr="005B1448" w:rsidRDefault="00AE0C65" w:rsidP="005B1448">
            <w:pPr>
              <w:autoSpaceDE/>
              <w:autoSpaceDN/>
              <w:rPr>
                <w:sz w:val="28"/>
                <w:szCs w:val="28"/>
              </w:rPr>
            </w:pPr>
            <w:r w:rsidRPr="005B1448">
              <w:rPr>
                <w:b/>
                <w:i/>
                <w:sz w:val="28"/>
                <w:szCs w:val="28"/>
              </w:rPr>
              <w:t>Например</w:t>
            </w:r>
          </w:p>
        </w:tc>
      </w:tr>
      <w:tr w:rsidR="00AE0C65" w:rsidRPr="00FA6656" w:rsidTr="005B1448">
        <w:tc>
          <w:tcPr>
            <w:tcW w:w="1262" w:type="dxa"/>
          </w:tcPr>
          <w:p w:rsidR="00AE0C65" w:rsidRPr="005B1448" w:rsidRDefault="00AE0C65" w:rsidP="005B1448">
            <w:pPr>
              <w:autoSpaceDE/>
              <w:autoSpaceDN/>
              <w:rPr>
                <w:sz w:val="28"/>
                <w:szCs w:val="28"/>
              </w:rPr>
            </w:pPr>
            <w:r w:rsidRPr="005B1448">
              <w:rPr>
                <w:sz w:val="28"/>
                <w:szCs w:val="28"/>
              </w:rPr>
              <w:t>1</w:t>
            </w:r>
          </w:p>
        </w:tc>
        <w:tc>
          <w:tcPr>
            <w:tcW w:w="5367" w:type="dxa"/>
          </w:tcPr>
          <w:p w:rsidR="00AE0C65" w:rsidRPr="00FA6656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FA6656">
              <w:rPr>
                <w:sz w:val="28"/>
                <w:szCs w:val="28"/>
                <w:lang w:val="en-US"/>
              </w:rPr>
              <w:t xml:space="preserve">1- </w:t>
            </w:r>
            <w:r>
              <w:rPr>
                <w:sz w:val="28"/>
                <w:szCs w:val="28"/>
                <w:lang w:val="en-US"/>
              </w:rPr>
              <w:t>by pointing the cursor at the required icon and pressing a button on the mouse.</w:t>
            </w:r>
          </w:p>
          <w:p w:rsidR="00AE0C65" w:rsidRPr="00FA6656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FA6656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- by using the reflection of light, ultrasound, or other methods.</w:t>
            </w:r>
          </w:p>
          <w:p w:rsidR="00AE0C65" w:rsidRPr="00FA6656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FA6656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- by touching pictures or symbols on it.</w:t>
            </w:r>
          </w:p>
          <w:p w:rsidR="00AE0C65" w:rsidRPr="00FA6656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FA6656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- by using grips and moving a vertical lever.</w:t>
            </w:r>
          </w:p>
          <w:p w:rsidR="00AE0C65" w:rsidRPr="00FA6656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FA6656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- by sending signals to the computer when it senses the light given off by the screen.</w:t>
            </w:r>
          </w:p>
        </w:tc>
        <w:tc>
          <w:tcPr>
            <w:tcW w:w="2657" w:type="dxa"/>
          </w:tcPr>
          <w:p w:rsidR="00AE0C65" w:rsidRPr="005B1448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b/>
                <w:i/>
                <w:sz w:val="28"/>
                <w:szCs w:val="28"/>
                <w:lang w:val="en-US"/>
              </w:rPr>
              <w:t xml:space="preserve">0- </w:t>
            </w:r>
            <w:r w:rsidRPr="005B1448">
              <w:rPr>
                <w:b/>
                <w:bCs/>
                <w:i/>
                <w:color w:val="0070C0"/>
                <w:sz w:val="28"/>
                <w:szCs w:val="28"/>
                <w:u w:val="single"/>
                <w:lang w:val="en-US"/>
              </w:rPr>
              <w:t>by</w:t>
            </w:r>
            <w:r w:rsidRPr="005B1448">
              <w:rPr>
                <w:b/>
                <w:bCs/>
                <w:i/>
                <w:color w:val="0070C0"/>
                <w:sz w:val="28"/>
                <w:szCs w:val="28"/>
                <w:lang w:val="en-US"/>
              </w:rPr>
              <w:t xml:space="preserve"> </w:t>
            </w:r>
            <w:r w:rsidRPr="005B1448">
              <w:rPr>
                <w:i/>
                <w:color w:val="0070C0"/>
                <w:sz w:val="28"/>
                <w:szCs w:val="28"/>
                <w:lang w:val="en-US"/>
              </w:rPr>
              <w:t>plac</w:t>
            </w:r>
            <w:r w:rsidRPr="005B1448">
              <w:rPr>
                <w:b/>
                <w:bCs/>
                <w:i/>
                <w:color w:val="0070C0"/>
                <w:sz w:val="28"/>
                <w:szCs w:val="28"/>
                <w:u w:val="single"/>
                <w:lang w:val="en-US"/>
              </w:rPr>
              <w:t>ing</w:t>
            </w:r>
            <w:r w:rsidRPr="005B1448">
              <w:rPr>
                <w:b/>
                <w:bCs/>
                <w:i/>
                <w:color w:val="0070C0"/>
                <w:sz w:val="28"/>
                <w:szCs w:val="28"/>
                <w:lang w:val="en-US"/>
              </w:rPr>
              <w:t xml:space="preserve"> </w:t>
            </w:r>
            <w:r w:rsidRPr="005B1448">
              <w:rPr>
                <w:i/>
                <w:color w:val="0070C0"/>
                <w:sz w:val="28"/>
                <w:szCs w:val="28"/>
                <w:lang w:val="en-US"/>
              </w:rPr>
              <w:t>them on the tablet and trac</w:t>
            </w:r>
            <w:r w:rsidRPr="005B1448">
              <w:rPr>
                <w:b/>
                <w:bCs/>
                <w:i/>
                <w:color w:val="0070C0"/>
                <w:sz w:val="28"/>
                <w:szCs w:val="28"/>
                <w:u w:val="single"/>
                <w:lang w:val="en-US"/>
              </w:rPr>
              <w:t>ing</w:t>
            </w:r>
            <w:r w:rsidRPr="005B1448">
              <w:rPr>
                <w:i/>
                <w:color w:val="0070C0"/>
                <w:sz w:val="28"/>
                <w:szCs w:val="28"/>
                <w:lang w:val="en-US"/>
              </w:rPr>
              <w:t xml:space="preserve"> over them with a pen.</w:t>
            </w:r>
          </w:p>
        </w:tc>
      </w:tr>
      <w:tr w:rsidR="00AE0C65" w:rsidRPr="00A075A7" w:rsidTr="005B1448">
        <w:tc>
          <w:tcPr>
            <w:tcW w:w="1262" w:type="dxa"/>
          </w:tcPr>
          <w:p w:rsidR="00AE0C65" w:rsidRPr="005B1448" w:rsidRDefault="00AE0C65" w:rsidP="005B1448">
            <w:pPr>
              <w:autoSpaceDE/>
              <w:autoSpaceDN/>
              <w:rPr>
                <w:sz w:val="28"/>
                <w:szCs w:val="28"/>
              </w:rPr>
            </w:pPr>
            <w:r w:rsidRPr="005B1448">
              <w:rPr>
                <w:sz w:val="28"/>
                <w:szCs w:val="28"/>
              </w:rPr>
              <w:t>2</w:t>
            </w:r>
          </w:p>
        </w:tc>
        <w:tc>
          <w:tcPr>
            <w:tcW w:w="5367" w:type="dxa"/>
          </w:tcPr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- a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- b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- d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- f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- e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- g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- c</w:t>
            </w:r>
          </w:p>
        </w:tc>
        <w:tc>
          <w:tcPr>
            <w:tcW w:w="2657" w:type="dxa"/>
          </w:tcPr>
          <w:p w:rsidR="00AE0C65" w:rsidRPr="005B1448" w:rsidRDefault="00AE0C65" w:rsidP="005B1448">
            <w:pPr>
              <w:autoSpaceDE/>
              <w:autoSpaceDN/>
              <w:spacing w:line="360" w:lineRule="auto"/>
              <w:jc w:val="both"/>
              <w:rPr>
                <w:b/>
                <w:i/>
                <w:iCs/>
                <w:sz w:val="28"/>
                <w:szCs w:val="28"/>
                <w:lang w:val="en-US"/>
              </w:rPr>
            </w:pPr>
            <w:r w:rsidRPr="005B1448">
              <w:rPr>
                <w:b/>
                <w:i/>
                <w:iCs/>
                <w:sz w:val="28"/>
                <w:szCs w:val="28"/>
                <w:lang w:val="en-US"/>
              </w:rPr>
              <w:t xml:space="preserve">1 - </w:t>
            </w:r>
            <w:r w:rsidRPr="005B1448">
              <w:rPr>
                <w:b/>
                <w:i/>
                <w:iCs/>
                <w:sz w:val="28"/>
                <w:szCs w:val="28"/>
              </w:rPr>
              <w:t>а</w:t>
            </w:r>
          </w:p>
          <w:p w:rsidR="00AE0C65" w:rsidRPr="005B1448" w:rsidRDefault="00AE0C65" w:rsidP="005B1448">
            <w:pPr>
              <w:autoSpaceDE/>
              <w:autoSpaceDN/>
              <w:rPr>
                <w:b/>
                <w:i/>
                <w:sz w:val="28"/>
                <w:szCs w:val="28"/>
              </w:rPr>
            </w:pPr>
          </w:p>
        </w:tc>
      </w:tr>
      <w:tr w:rsidR="00AE0C65" w:rsidTr="005B1448">
        <w:tc>
          <w:tcPr>
            <w:tcW w:w="1262" w:type="dxa"/>
          </w:tcPr>
          <w:p w:rsidR="00AE0C65" w:rsidRPr="005B1448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67" w:type="dxa"/>
          </w:tcPr>
          <w:p w:rsidR="00AE0C65" w:rsidRPr="00AD2695" w:rsidRDefault="00AE0C65" w:rsidP="005B1448">
            <w:pPr>
              <w:autoSpaceDE/>
              <w:autoSpaceDN/>
              <w:ind w:firstLine="439"/>
              <w:rPr>
                <w:sz w:val="28"/>
                <w:szCs w:val="28"/>
                <w:lang w:val="en-US"/>
              </w:rPr>
            </w:pPr>
            <w:r w:rsidRPr="00AD2695">
              <w:rPr>
                <w:sz w:val="28"/>
                <w:szCs w:val="28"/>
                <w:lang w:val="en-US"/>
              </w:rPr>
              <w:t>1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D2695">
              <w:rPr>
                <w:sz w:val="28"/>
                <w:szCs w:val="28"/>
                <w:lang w:val="en-US"/>
              </w:rPr>
              <w:t>1)</w:t>
            </w:r>
            <w:r>
              <w:rPr>
                <w:sz w:val="28"/>
                <w:szCs w:val="28"/>
                <w:lang w:val="en-US"/>
              </w:rPr>
              <w:t xml:space="preserve"> transforming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D2695">
              <w:rPr>
                <w:sz w:val="28"/>
                <w:szCs w:val="28"/>
                <w:lang w:val="en-US"/>
              </w:rPr>
              <w:t>2)</w:t>
            </w:r>
            <w:r>
              <w:rPr>
                <w:sz w:val="28"/>
                <w:szCs w:val="28"/>
                <w:lang w:val="en-US"/>
              </w:rPr>
              <w:t xml:space="preserve"> recognizing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D2695">
              <w:rPr>
                <w:sz w:val="28"/>
                <w:szCs w:val="28"/>
                <w:lang w:val="en-US"/>
              </w:rPr>
              <w:t>3)</w:t>
            </w:r>
            <w:r>
              <w:rPr>
                <w:sz w:val="28"/>
                <w:szCs w:val="28"/>
                <w:lang w:val="en-US"/>
              </w:rPr>
              <w:t xml:space="preserve"> touching</w:t>
            </w:r>
          </w:p>
          <w:p w:rsidR="00AE0C65" w:rsidRPr="00AD2695" w:rsidRDefault="00AE0C65" w:rsidP="005B1448">
            <w:pPr>
              <w:autoSpaceDE/>
              <w:autoSpaceDN/>
              <w:ind w:firstLine="439"/>
              <w:rPr>
                <w:sz w:val="28"/>
                <w:szCs w:val="28"/>
                <w:lang w:val="en-US"/>
              </w:rPr>
            </w:pPr>
            <w:r w:rsidRPr="00AD2695">
              <w:rPr>
                <w:sz w:val="28"/>
                <w:szCs w:val="28"/>
                <w:lang w:val="en-US"/>
              </w:rPr>
              <w:t>2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D2695">
              <w:rPr>
                <w:sz w:val="28"/>
                <w:szCs w:val="28"/>
                <w:lang w:val="en-US"/>
              </w:rPr>
              <w:t>1)</w:t>
            </w:r>
            <w:r>
              <w:rPr>
                <w:sz w:val="28"/>
                <w:szCs w:val="28"/>
                <w:lang w:val="en-US"/>
              </w:rPr>
              <w:t xml:space="preserve"> transforming</w:t>
            </w:r>
          </w:p>
          <w:p w:rsidR="00AE0C65" w:rsidRPr="00AD2695" w:rsidRDefault="00AE0C65" w:rsidP="005B1448">
            <w:pPr>
              <w:autoSpaceDE/>
              <w:autoSpaceDN/>
              <w:rPr>
                <w:strike/>
                <w:sz w:val="28"/>
                <w:szCs w:val="28"/>
                <w:lang w:val="en-US"/>
              </w:rPr>
            </w:pPr>
            <w:r w:rsidRPr="00AD2695">
              <w:rPr>
                <w:strike/>
                <w:sz w:val="28"/>
                <w:szCs w:val="28"/>
                <w:lang w:val="en-US"/>
              </w:rPr>
              <w:t>2)</w:t>
            </w:r>
            <w:r>
              <w:rPr>
                <w:strike/>
                <w:sz w:val="28"/>
                <w:szCs w:val="28"/>
                <w:lang w:val="en-US"/>
              </w:rPr>
              <w:t xml:space="preserve"> 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D269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 allowing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AD2695">
              <w:rPr>
                <w:sz w:val="28"/>
                <w:szCs w:val="28"/>
                <w:lang w:val="en-US"/>
              </w:rPr>
              <w:t xml:space="preserve">4) </w:t>
            </w:r>
            <w:r>
              <w:rPr>
                <w:sz w:val="28"/>
                <w:szCs w:val="28"/>
                <w:lang w:val="en-US"/>
              </w:rPr>
              <w:t>pointing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pressing</w:t>
            </w:r>
          </w:p>
        </w:tc>
        <w:tc>
          <w:tcPr>
            <w:tcW w:w="2657" w:type="dxa"/>
          </w:tcPr>
          <w:p w:rsidR="00AE0C65" w:rsidRPr="005B1448" w:rsidRDefault="00AE0C65" w:rsidP="005B1448">
            <w:pPr>
              <w:autoSpaceDE/>
              <w:autoSpaceDN/>
              <w:rPr>
                <w:b/>
                <w:bCs/>
                <w:i/>
                <w:noProof/>
                <w:snapToGrid w:val="0"/>
                <w:sz w:val="28"/>
              </w:rPr>
            </w:pPr>
            <w:r w:rsidRPr="005B1448">
              <w:rPr>
                <w:b/>
                <w:bCs/>
                <w:i/>
                <w:noProof/>
                <w:snapToGrid w:val="0"/>
                <w:sz w:val="28"/>
                <w:lang w:val="en-US"/>
              </w:rPr>
              <w:t>1</w:t>
            </w:r>
          </w:p>
          <w:p w:rsidR="00AE0C65" w:rsidRPr="005B1448" w:rsidRDefault="00AE0C65" w:rsidP="005B1448">
            <w:pPr>
              <w:autoSpaceDE/>
              <w:autoSpaceDN/>
              <w:rPr>
                <w:b/>
                <w:i/>
                <w:sz w:val="28"/>
                <w:szCs w:val="28"/>
              </w:rPr>
            </w:pPr>
            <w:r w:rsidRPr="005B1448">
              <w:rPr>
                <w:b/>
                <w:bCs/>
                <w:i/>
                <w:noProof/>
                <w:snapToGrid w:val="0"/>
                <w:sz w:val="28"/>
              </w:rPr>
              <w:t xml:space="preserve">1) </w:t>
            </w:r>
            <w:r w:rsidRPr="005B1448">
              <w:rPr>
                <w:b/>
                <w:i/>
                <w:sz w:val="28"/>
                <w:szCs w:val="28"/>
                <w:lang w:val="en-US"/>
              </w:rPr>
              <w:t>transforming</w:t>
            </w:r>
          </w:p>
        </w:tc>
      </w:tr>
      <w:tr w:rsidR="00AE0C65" w:rsidTr="005B1448">
        <w:tc>
          <w:tcPr>
            <w:tcW w:w="1262" w:type="dxa"/>
          </w:tcPr>
          <w:p w:rsidR="00AE0C65" w:rsidRPr="005B1448" w:rsidRDefault="00AE0C65" w:rsidP="005B1448">
            <w:pPr>
              <w:autoSpaceDE/>
              <w:autoSpaceDN/>
              <w:rPr>
                <w:sz w:val="28"/>
                <w:szCs w:val="28"/>
              </w:rPr>
            </w:pPr>
            <w:r w:rsidRPr="005B1448">
              <w:rPr>
                <w:sz w:val="28"/>
                <w:szCs w:val="28"/>
              </w:rPr>
              <w:t>4</w:t>
            </w:r>
          </w:p>
        </w:tc>
        <w:tc>
          <w:tcPr>
            <w:tcW w:w="5367" w:type="dxa"/>
          </w:tcPr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- c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- d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- a</w:t>
            </w:r>
          </w:p>
          <w:p w:rsidR="00AE0C65" w:rsidRPr="00AD269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- b</w:t>
            </w:r>
          </w:p>
        </w:tc>
        <w:tc>
          <w:tcPr>
            <w:tcW w:w="2657" w:type="dxa"/>
          </w:tcPr>
          <w:p w:rsidR="00AE0C65" w:rsidRPr="00CD2A2A" w:rsidRDefault="00AE0C65" w:rsidP="005B1448">
            <w:pPr>
              <w:autoSpaceDE/>
              <w:autoSpaceDN/>
              <w:rPr>
                <w:b/>
                <w:bCs/>
                <w:i/>
                <w:noProof/>
                <w:snapToGrid w:val="0"/>
                <w:sz w:val="28"/>
                <w:lang w:val="en-US"/>
              </w:rPr>
            </w:pPr>
            <w:r w:rsidRPr="001A7A10">
              <w:rPr>
                <w:b/>
                <w:i/>
                <w:sz w:val="28"/>
                <w:szCs w:val="28"/>
              </w:rPr>
              <w:t>1 - с</w:t>
            </w:r>
          </w:p>
        </w:tc>
      </w:tr>
      <w:tr w:rsidR="00AE0C65" w:rsidRPr="00FA6656" w:rsidTr="005B1448">
        <w:tc>
          <w:tcPr>
            <w:tcW w:w="1262" w:type="dxa"/>
          </w:tcPr>
          <w:p w:rsidR="00AE0C65" w:rsidRPr="005B1448" w:rsidRDefault="00AE0C65" w:rsidP="005B1448">
            <w:pPr>
              <w:autoSpaceDE/>
              <w:autoSpaceDN/>
              <w:rPr>
                <w:sz w:val="28"/>
                <w:szCs w:val="28"/>
              </w:rPr>
            </w:pPr>
            <w:r w:rsidRPr="005B1448">
              <w:rPr>
                <w:sz w:val="28"/>
                <w:szCs w:val="28"/>
              </w:rPr>
              <w:t>5</w:t>
            </w:r>
          </w:p>
        </w:tc>
        <w:tc>
          <w:tcPr>
            <w:tcW w:w="5367" w:type="dxa"/>
          </w:tcPr>
          <w:p w:rsidR="00AE0C65" w:rsidRPr="00CD2A2A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- 4- 2</w:t>
            </w:r>
          </w:p>
          <w:p w:rsidR="00AE0C65" w:rsidRPr="00CD2A2A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2- 3- 4</w:t>
            </w:r>
          </w:p>
          <w:p w:rsidR="00AE0C65" w:rsidRPr="00CD2A2A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- 2- 1</w:t>
            </w:r>
          </w:p>
          <w:p w:rsidR="00AE0C65" w:rsidRPr="006157AE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5B1448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- 1- 3</w:t>
            </w:r>
          </w:p>
        </w:tc>
        <w:tc>
          <w:tcPr>
            <w:tcW w:w="2657" w:type="dxa"/>
          </w:tcPr>
          <w:p w:rsidR="00AE0C65" w:rsidRPr="005B1448" w:rsidRDefault="00AE0C65" w:rsidP="005B1448">
            <w:pPr>
              <w:autoSpaceDE/>
              <w:autoSpaceDN/>
              <w:rPr>
                <w:b/>
                <w:bCs/>
                <w:i/>
                <w:noProof/>
                <w:snapToGrid w:val="0"/>
                <w:sz w:val="28"/>
                <w:lang w:val="en-US"/>
              </w:rPr>
            </w:pPr>
            <w:r w:rsidRPr="005B1448">
              <w:rPr>
                <w:b/>
                <w:i/>
                <w:sz w:val="28"/>
                <w:szCs w:val="28"/>
              </w:rPr>
              <w:t>1 – 4 – 2</w:t>
            </w:r>
          </w:p>
        </w:tc>
      </w:tr>
      <w:tr w:rsidR="00AE0C65" w:rsidRPr="00FA6656" w:rsidTr="005B1448">
        <w:tc>
          <w:tcPr>
            <w:tcW w:w="1262" w:type="dxa"/>
          </w:tcPr>
          <w:p w:rsidR="00AE0C65" w:rsidRPr="00CD2A2A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67" w:type="dxa"/>
          </w:tcPr>
          <w:p w:rsidR="00AE0C6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 T</w:t>
            </w:r>
            <w:r w:rsidRPr="00CD2A2A">
              <w:rPr>
                <w:sz w:val="28"/>
                <w:szCs w:val="28"/>
                <w:lang w:val="en-US"/>
              </w:rPr>
              <w:t>he keyboard is the most commonly used input device</w:t>
            </w:r>
            <w:r>
              <w:rPr>
                <w:sz w:val="28"/>
                <w:szCs w:val="28"/>
                <w:lang w:val="en-US"/>
              </w:rPr>
              <w:t xml:space="preserve">. </w:t>
            </w:r>
          </w:p>
          <w:p w:rsidR="00AE0C65" w:rsidRPr="00A00AEB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smartTag w:uri="urn:schemas-microsoft-com:office:smarttags" w:element="metricconverter">
              <w:smartTagPr>
                <w:attr w:name="ProductID" w:val="2. A"/>
              </w:smartTagPr>
              <w:r>
                <w:rPr>
                  <w:sz w:val="28"/>
                  <w:szCs w:val="28"/>
                  <w:lang w:val="en-US"/>
                </w:rPr>
                <w:t xml:space="preserve">2. </w:t>
              </w:r>
              <w:r w:rsidRPr="00A00AEB">
                <w:rPr>
                  <w:sz w:val="28"/>
                  <w:szCs w:val="28"/>
                  <w:lang w:val="en-US"/>
                </w:rPr>
                <w:t>A</w:t>
              </w:r>
            </w:smartTag>
            <w:r w:rsidRPr="00A00AEB">
              <w:rPr>
                <w:sz w:val="28"/>
                <w:szCs w:val="28"/>
                <w:lang w:val="en-US"/>
              </w:rPr>
              <w:t xml:space="preserve"> numeric keypad is a small keyboard with keys arranged like a calculator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:rsidR="00AE0C65" w:rsidRPr="00A00AEB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smartTag w:uri="urn:schemas-microsoft-com:office:smarttags" w:element="metricconverter">
              <w:smartTagPr>
                <w:attr w:name="ProductID" w:val="3. A"/>
              </w:smartTagPr>
              <w:r>
                <w:rPr>
                  <w:sz w:val="28"/>
                  <w:szCs w:val="28"/>
                  <w:lang w:val="en-US"/>
                </w:rPr>
                <w:t>3</w:t>
              </w:r>
              <w:r w:rsidRPr="00A00AEB">
                <w:rPr>
                  <w:sz w:val="28"/>
                  <w:szCs w:val="28"/>
                  <w:lang w:val="en-US"/>
                </w:rPr>
                <w:t>.</w:t>
              </w:r>
              <w:r>
                <w:rPr>
                  <w:sz w:val="28"/>
                  <w:szCs w:val="28"/>
                  <w:lang w:val="en-US"/>
                </w:rPr>
                <w:t xml:space="preserve"> </w:t>
              </w:r>
              <w:r w:rsidRPr="00A00AEB">
                <w:rPr>
                  <w:sz w:val="28"/>
                  <w:szCs w:val="28"/>
                  <w:lang w:val="en-US"/>
                </w:rPr>
                <w:t>A</w:t>
              </w:r>
            </w:smartTag>
            <w:r w:rsidRPr="00A00AEB">
              <w:rPr>
                <w:sz w:val="28"/>
                <w:szCs w:val="28"/>
                <w:lang w:val="en-US"/>
              </w:rPr>
              <w:t xml:space="preserve"> touchpad has pictures or symbols which only have to be touched to input information.</w:t>
            </w:r>
          </w:p>
          <w:p w:rsidR="00AE0C65" w:rsidRPr="00A00AEB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Pr="00A00AEB">
              <w:rPr>
                <w:sz w:val="28"/>
                <w:szCs w:val="28"/>
                <w:lang w:val="en-US"/>
              </w:rPr>
              <w:t>Some input devices are used to mo</w:t>
            </w:r>
            <w:r>
              <w:rPr>
                <w:sz w:val="28"/>
                <w:szCs w:val="28"/>
                <w:lang w:val="en-US"/>
              </w:rPr>
              <w:t xml:space="preserve">ve the cursor around the screen. </w:t>
            </w:r>
            <w:r w:rsidRPr="00A00AEB">
              <w:rPr>
                <w:sz w:val="28"/>
                <w:szCs w:val="28"/>
                <w:lang w:val="en-US"/>
              </w:rPr>
              <w:t>These include mice and joysticks.</w:t>
            </w:r>
          </w:p>
          <w:p w:rsidR="00AE0C65" w:rsidRPr="00A00AEB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Pr="00A00AEB">
              <w:rPr>
                <w:sz w:val="28"/>
                <w:szCs w:val="28"/>
                <w:lang w:val="en-US"/>
              </w:rPr>
              <w:t>Input devices used for Computer-Aided Design include lightpens and graphics tablets.</w:t>
            </w:r>
          </w:p>
          <w:p w:rsidR="00AE0C65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smartTag w:uri="urn:schemas-microsoft-com:office:smarttags" w:element="metricconverter">
              <w:smartTagPr>
                <w:attr w:name="ProductID" w:val="6. A"/>
              </w:smartTagPr>
              <w:r>
                <w:rPr>
                  <w:sz w:val="28"/>
                  <w:szCs w:val="28"/>
                  <w:lang w:val="en-US"/>
                </w:rPr>
                <w:t xml:space="preserve">6. </w:t>
              </w:r>
              <w:r w:rsidRPr="00A00AEB">
                <w:rPr>
                  <w:sz w:val="28"/>
                  <w:szCs w:val="28"/>
                  <w:lang w:val="en-US"/>
                </w:rPr>
                <w:t>A</w:t>
              </w:r>
            </w:smartTag>
            <w:r w:rsidRPr="00A00AEB">
              <w:rPr>
                <w:sz w:val="28"/>
                <w:szCs w:val="28"/>
                <w:lang w:val="en-US"/>
              </w:rPr>
              <w:t xml:space="preserve"> voice recognition device allows the user to input data by speaking into a microphone.</w:t>
            </w:r>
          </w:p>
          <w:p w:rsidR="00AE0C65" w:rsidRPr="00A00AEB" w:rsidRDefault="00AE0C65" w:rsidP="005B1448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Pr="00A00AEB">
              <w:rPr>
                <w:sz w:val="28"/>
                <w:szCs w:val="28"/>
                <w:lang w:val="en-US"/>
              </w:rPr>
              <w:t>Measuring devices connected to a computer allow scientists to monitor processes by making frequent measurements and analyzing the results.</w:t>
            </w:r>
          </w:p>
        </w:tc>
        <w:tc>
          <w:tcPr>
            <w:tcW w:w="2657" w:type="dxa"/>
          </w:tcPr>
          <w:p w:rsidR="00AE0C65" w:rsidRPr="005B1448" w:rsidRDefault="00AE0C65" w:rsidP="005B1448">
            <w:pPr>
              <w:autoSpaceDE/>
              <w:autoSpaceDN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1.</w:t>
            </w:r>
            <w:r w:rsidRPr="00D9392E">
              <w:rPr>
                <w:b/>
                <w:i/>
                <w:snapToGrid w:val="0"/>
                <w:sz w:val="28"/>
                <w:lang w:val="en-US"/>
              </w:rPr>
              <w:t>The keyboard is the most commonly used input device.</w:t>
            </w:r>
          </w:p>
        </w:tc>
      </w:tr>
    </w:tbl>
    <w:p w:rsidR="00AE0C65" w:rsidRPr="00FF350E" w:rsidRDefault="00AE0C65" w:rsidP="00A075A7">
      <w:pPr>
        <w:autoSpaceDE/>
        <w:autoSpaceDN/>
        <w:rPr>
          <w:sz w:val="28"/>
          <w:szCs w:val="28"/>
          <w:lang w:val="en-US"/>
        </w:rPr>
      </w:pPr>
    </w:p>
    <w:p w:rsidR="00AE0C65" w:rsidRPr="00A075A7" w:rsidRDefault="00AE0C65" w:rsidP="00BC3DF7">
      <w:pPr>
        <w:autoSpaceDE/>
        <w:autoSpaceDN/>
        <w:spacing w:line="360" w:lineRule="auto"/>
        <w:rPr>
          <w:sz w:val="28"/>
          <w:szCs w:val="28"/>
          <w:lang w:val="en-US"/>
        </w:rPr>
      </w:pPr>
    </w:p>
    <w:p w:rsidR="00AE0C65" w:rsidRPr="00A075A7" w:rsidRDefault="00AE0C65" w:rsidP="008C66D4">
      <w:pPr>
        <w:autoSpaceDE/>
        <w:autoSpaceDN/>
        <w:rPr>
          <w:sz w:val="28"/>
          <w:szCs w:val="28"/>
          <w:lang w:val="en-US"/>
        </w:rPr>
      </w:pPr>
    </w:p>
    <w:p w:rsidR="00AE0C65" w:rsidRPr="00CD2A2A" w:rsidRDefault="00AE0C65" w:rsidP="008C66D4">
      <w:pPr>
        <w:autoSpaceDE/>
        <w:autoSpaceDN/>
        <w:jc w:val="center"/>
        <w:rPr>
          <w:b/>
          <w:sz w:val="28"/>
          <w:szCs w:val="28"/>
          <w:lang w:val="en-US"/>
        </w:rPr>
      </w:pPr>
      <w:r w:rsidRPr="001D668E">
        <w:rPr>
          <w:b/>
          <w:sz w:val="28"/>
          <w:szCs w:val="28"/>
          <w:lang w:val="en-US"/>
        </w:rPr>
        <w:t>Exercises</w:t>
      </w:r>
    </w:p>
    <w:p w:rsidR="00AE0C65" w:rsidRPr="00CD2A2A" w:rsidRDefault="00AE0C65" w:rsidP="008C66D4">
      <w:pPr>
        <w:autoSpaceDE/>
        <w:autoSpaceDN/>
        <w:rPr>
          <w:b/>
          <w:sz w:val="28"/>
          <w:szCs w:val="28"/>
          <w:lang w:val="en-US"/>
        </w:rPr>
      </w:pPr>
      <w:r w:rsidRPr="00CD2A2A"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  <w:lang w:val="en-US"/>
        </w:rPr>
        <w:t>Understanding</w:t>
      </w:r>
      <w:r w:rsidRPr="00CD2A2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the</w:t>
      </w:r>
      <w:r w:rsidRPr="00CD2A2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structure</w:t>
      </w:r>
    </w:p>
    <w:p w:rsidR="00AE0C65" w:rsidRPr="00FA6656" w:rsidRDefault="00AE0C65" w:rsidP="008C66D4">
      <w:pPr>
        <w:autoSpaceDE/>
        <w:autoSpaceDN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Допишите</w:t>
      </w:r>
      <w:r w:rsidRPr="00CD2A2A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предложения</w:t>
      </w:r>
      <w:r w:rsidRPr="00CD2A2A">
        <w:rPr>
          <w:iCs/>
          <w:sz w:val="28"/>
          <w:szCs w:val="28"/>
          <w:lang w:val="en-US"/>
        </w:rPr>
        <w:t xml:space="preserve">, </w:t>
      </w:r>
      <w:r>
        <w:rPr>
          <w:iCs/>
          <w:sz w:val="28"/>
          <w:szCs w:val="28"/>
        </w:rPr>
        <w:t>пользуясь информацией из текста.</w:t>
      </w:r>
      <w:r w:rsidRPr="00A075A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Обратите внимание на предлог </w:t>
      </w:r>
      <w:r w:rsidRPr="00A075A7">
        <w:rPr>
          <w:b/>
          <w:i/>
          <w:iCs/>
          <w:sz w:val="28"/>
          <w:szCs w:val="28"/>
          <w:lang w:val="en-US"/>
        </w:rPr>
        <w:t>by</w:t>
      </w:r>
      <w:r w:rsidRPr="00A075A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 w:rsidRPr="00A075A7">
        <w:rPr>
          <w:b/>
          <w:i/>
          <w:iCs/>
          <w:sz w:val="28"/>
          <w:szCs w:val="28"/>
          <w:lang w:val="en-US"/>
        </w:rPr>
        <w:t>ing</w:t>
      </w:r>
      <w:r w:rsidRPr="00A075A7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говые формы глагола.</w:t>
      </w:r>
    </w:p>
    <w:p w:rsidR="00AE0C65" w:rsidRPr="00FA6656" w:rsidRDefault="00AE0C65" w:rsidP="008C66D4">
      <w:pPr>
        <w:autoSpaceDE/>
        <w:autoSpaceDN/>
        <w:jc w:val="both"/>
        <w:rPr>
          <w:iCs/>
          <w:sz w:val="28"/>
          <w:szCs w:val="28"/>
        </w:rPr>
      </w:pPr>
    </w:p>
    <w:p w:rsidR="00AE0C65" w:rsidRPr="00FA6656" w:rsidRDefault="00AE0C65" w:rsidP="008C66D4">
      <w:pPr>
        <w:autoSpaceDE/>
        <w:autoSpaceDN/>
        <w:ind w:left="2268" w:hanging="2268"/>
        <w:jc w:val="both"/>
        <w:rPr>
          <w:b/>
          <w:i/>
          <w:sz w:val="28"/>
          <w:szCs w:val="28"/>
          <w:lang w:val="en-US"/>
        </w:rPr>
      </w:pPr>
      <w:r w:rsidRPr="009424E8">
        <w:rPr>
          <w:b/>
          <w:i/>
          <w:iCs/>
          <w:sz w:val="28"/>
          <w:szCs w:val="28"/>
        </w:rPr>
        <w:t>Например</w:t>
      </w:r>
      <w:r w:rsidRPr="009424E8">
        <w:rPr>
          <w:b/>
          <w:i/>
          <w:iCs/>
          <w:sz w:val="28"/>
          <w:szCs w:val="28"/>
          <w:lang w:val="en-US"/>
        </w:rPr>
        <w:t>:</w:t>
      </w:r>
    </w:p>
    <w:p w:rsidR="00AE0C65" w:rsidRPr="00A075A7" w:rsidRDefault="00AE0C65" w:rsidP="008C66D4">
      <w:pPr>
        <w:autoSpaceDE/>
        <w:autoSpaceDN/>
        <w:ind w:left="2268" w:hanging="2268"/>
        <w:jc w:val="both"/>
        <w:rPr>
          <w:iCs/>
          <w:sz w:val="28"/>
          <w:szCs w:val="28"/>
          <w:lang w:val="en-US"/>
        </w:rPr>
      </w:pPr>
      <w:r w:rsidRPr="00A075A7">
        <w:rPr>
          <w:sz w:val="28"/>
          <w:szCs w:val="28"/>
          <w:lang w:val="en-US"/>
        </w:rPr>
        <w:t xml:space="preserve">0. </w:t>
      </w:r>
      <w:r w:rsidRPr="00DA1617">
        <w:rPr>
          <w:sz w:val="28"/>
          <w:szCs w:val="28"/>
          <w:lang w:val="en-US"/>
        </w:rPr>
        <w:t>Drawings can be copied with a graphics tablet</w:t>
      </w:r>
      <w:r w:rsidRPr="00A075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...</w:t>
      </w:r>
      <w:r w:rsidRPr="00DA1617">
        <w:rPr>
          <w:sz w:val="28"/>
          <w:szCs w:val="28"/>
          <w:lang w:val="en-US"/>
        </w:rPr>
        <w:t xml:space="preserve"> </w:t>
      </w:r>
      <w:r w:rsidRPr="00A075A7">
        <w:rPr>
          <w:b/>
          <w:bCs/>
          <w:i/>
          <w:color w:val="0070C0"/>
          <w:sz w:val="28"/>
          <w:szCs w:val="28"/>
          <w:u w:val="single"/>
          <w:lang w:val="en-US"/>
        </w:rPr>
        <w:t>by</w:t>
      </w:r>
      <w:r w:rsidRPr="00A075A7">
        <w:rPr>
          <w:b/>
          <w:bCs/>
          <w:i/>
          <w:color w:val="0070C0"/>
          <w:sz w:val="28"/>
          <w:szCs w:val="28"/>
          <w:lang w:val="en-US"/>
        </w:rPr>
        <w:t xml:space="preserve"> </w:t>
      </w:r>
      <w:r w:rsidRPr="00A075A7">
        <w:rPr>
          <w:i/>
          <w:color w:val="0070C0"/>
          <w:sz w:val="28"/>
          <w:szCs w:val="28"/>
          <w:lang w:val="en-US"/>
        </w:rPr>
        <w:t>plac</w:t>
      </w:r>
      <w:r w:rsidRPr="00A075A7">
        <w:rPr>
          <w:b/>
          <w:bCs/>
          <w:i/>
          <w:color w:val="0070C0"/>
          <w:sz w:val="28"/>
          <w:szCs w:val="28"/>
          <w:u w:val="single"/>
          <w:lang w:val="en-US"/>
        </w:rPr>
        <w:t>ing</w:t>
      </w:r>
      <w:r w:rsidRPr="00A075A7">
        <w:rPr>
          <w:b/>
          <w:bCs/>
          <w:i/>
          <w:color w:val="0070C0"/>
          <w:sz w:val="28"/>
          <w:szCs w:val="28"/>
          <w:lang w:val="en-US"/>
        </w:rPr>
        <w:t xml:space="preserve"> </w:t>
      </w:r>
      <w:r w:rsidRPr="00A075A7">
        <w:rPr>
          <w:i/>
          <w:color w:val="0070C0"/>
          <w:sz w:val="28"/>
          <w:szCs w:val="28"/>
          <w:lang w:val="en-US"/>
        </w:rPr>
        <w:t>them on the tablet and trac</w:t>
      </w:r>
      <w:r w:rsidRPr="00A075A7">
        <w:rPr>
          <w:b/>
          <w:bCs/>
          <w:i/>
          <w:color w:val="0070C0"/>
          <w:sz w:val="28"/>
          <w:szCs w:val="28"/>
          <w:u w:val="single"/>
          <w:lang w:val="en-US"/>
        </w:rPr>
        <w:t>ing</w:t>
      </w:r>
      <w:r w:rsidRPr="00A075A7">
        <w:rPr>
          <w:i/>
          <w:color w:val="0070C0"/>
          <w:sz w:val="28"/>
          <w:szCs w:val="28"/>
          <w:lang w:val="en-US"/>
        </w:rPr>
        <w:t xml:space="preserve"> over them with a pen.</w:t>
      </w:r>
    </w:p>
    <w:p w:rsidR="00AE0C65" w:rsidRDefault="00AE0C65" w:rsidP="008C66D4">
      <w:pPr>
        <w:autoSpaceDE/>
        <w:autoSpaceDN/>
        <w:rPr>
          <w:sz w:val="28"/>
          <w:szCs w:val="28"/>
          <w:lang w:val="en-US"/>
        </w:rPr>
      </w:pPr>
    </w:p>
    <w:p w:rsidR="00AE0C65" w:rsidRPr="00FA6656" w:rsidRDefault="00AE0C65" w:rsidP="008C66D4">
      <w:pPr>
        <w:autoSpaceDE/>
        <w:autoSpaceDN/>
        <w:rPr>
          <w:b/>
          <w:sz w:val="28"/>
          <w:szCs w:val="28"/>
        </w:rPr>
      </w:pPr>
      <w:r w:rsidRPr="00FA6656">
        <w:rPr>
          <w:b/>
          <w:sz w:val="28"/>
          <w:szCs w:val="28"/>
        </w:rPr>
        <w:t xml:space="preserve">2. </w:t>
      </w:r>
      <w:r w:rsidRPr="009F5E94">
        <w:rPr>
          <w:b/>
          <w:sz w:val="28"/>
          <w:szCs w:val="28"/>
          <w:lang w:val="en-US"/>
        </w:rPr>
        <w:t>Understanding</w:t>
      </w:r>
      <w:r w:rsidRPr="00FA6656">
        <w:rPr>
          <w:b/>
          <w:sz w:val="28"/>
          <w:szCs w:val="28"/>
        </w:rPr>
        <w:t xml:space="preserve"> </w:t>
      </w:r>
      <w:r w:rsidRPr="009F5E94">
        <w:rPr>
          <w:b/>
          <w:sz w:val="28"/>
          <w:szCs w:val="28"/>
          <w:lang w:val="en-US"/>
        </w:rPr>
        <w:t>the</w:t>
      </w:r>
      <w:r w:rsidRPr="00FA6656">
        <w:rPr>
          <w:b/>
          <w:sz w:val="28"/>
          <w:szCs w:val="28"/>
        </w:rPr>
        <w:t xml:space="preserve"> </w:t>
      </w:r>
      <w:r w:rsidRPr="009F5E94">
        <w:rPr>
          <w:b/>
          <w:sz w:val="28"/>
          <w:szCs w:val="28"/>
          <w:lang w:val="en-US"/>
        </w:rPr>
        <w:t>concept</w:t>
      </w:r>
    </w:p>
    <w:p w:rsidR="00AE0C65" w:rsidRPr="00FA6656" w:rsidRDefault="00AE0C65" w:rsidP="008C66D4">
      <w:pPr>
        <w:autoSpaceDE/>
        <w:autoSpaceDN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Решите, какое из предложенных устройств ввода лучше всего подойдет к указанным задачам.</w:t>
      </w:r>
    </w:p>
    <w:p w:rsidR="00AE0C65" w:rsidRPr="00FA6656" w:rsidRDefault="00AE0C65" w:rsidP="008C66D4">
      <w:pPr>
        <w:autoSpaceDE/>
        <w:autoSpaceDN/>
        <w:jc w:val="both"/>
        <w:rPr>
          <w:iCs/>
          <w:sz w:val="28"/>
          <w:szCs w:val="28"/>
        </w:rPr>
      </w:pPr>
    </w:p>
    <w:p w:rsidR="00AE0C65" w:rsidRPr="00FA6656" w:rsidRDefault="00AE0C65" w:rsidP="008C66D4">
      <w:pPr>
        <w:autoSpaceDE/>
        <w:autoSpaceDN/>
        <w:jc w:val="both"/>
        <w:rPr>
          <w:b/>
          <w:i/>
          <w:iCs/>
          <w:sz w:val="28"/>
          <w:szCs w:val="28"/>
        </w:rPr>
      </w:pPr>
      <w:r w:rsidRPr="009424E8">
        <w:rPr>
          <w:b/>
          <w:i/>
          <w:iCs/>
          <w:sz w:val="28"/>
          <w:szCs w:val="28"/>
        </w:rPr>
        <w:t>Например</w:t>
      </w:r>
      <w:r w:rsidRPr="00FA6656">
        <w:rPr>
          <w:b/>
          <w:i/>
          <w:iCs/>
          <w:sz w:val="28"/>
          <w:szCs w:val="28"/>
        </w:rPr>
        <w:t>:</w:t>
      </w:r>
      <w:r w:rsidRPr="00FA6656">
        <w:rPr>
          <w:b/>
          <w:i/>
          <w:iCs/>
          <w:sz w:val="28"/>
          <w:szCs w:val="28"/>
        </w:rPr>
        <w:tab/>
      </w:r>
      <w:r w:rsidRPr="00FA6656">
        <w:rPr>
          <w:b/>
          <w:i/>
          <w:iCs/>
          <w:sz w:val="28"/>
          <w:szCs w:val="28"/>
        </w:rPr>
        <w:tab/>
        <w:t xml:space="preserve">1 - </w:t>
      </w:r>
      <w:r w:rsidRPr="009424E8">
        <w:rPr>
          <w:b/>
          <w:i/>
          <w:iCs/>
          <w:sz w:val="28"/>
          <w:szCs w:val="28"/>
        </w:rPr>
        <w:t>а</w:t>
      </w:r>
    </w:p>
    <w:p w:rsidR="00AE0C65" w:rsidRPr="00FA6656" w:rsidRDefault="00AE0C65" w:rsidP="008C66D4">
      <w:pPr>
        <w:autoSpaceDE/>
        <w:autoSpaceDN/>
        <w:rPr>
          <w:sz w:val="28"/>
          <w:szCs w:val="28"/>
        </w:rPr>
      </w:pPr>
    </w:p>
    <w:p w:rsidR="00AE0C65" w:rsidRPr="009424E8" w:rsidRDefault="00AE0C65" w:rsidP="008C66D4">
      <w:pPr>
        <w:autoSpaceDE/>
        <w:autoSpaceDN/>
        <w:rPr>
          <w:b/>
          <w:sz w:val="28"/>
          <w:szCs w:val="28"/>
        </w:rPr>
      </w:pPr>
      <w:r w:rsidRPr="009424E8">
        <w:rPr>
          <w:b/>
          <w:sz w:val="28"/>
          <w:szCs w:val="28"/>
        </w:rPr>
        <w:t xml:space="preserve">3. </w:t>
      </w:r>
      <w:r w:rsidRPr="00343631">
        <w:rPr>
          <w:b/>
          <w:sz w:val="28"/>
          <w:szCs w:val="28"/>
          <w:lang w:val="en-US"/>
        </w:rPr>
        <w:t>Word</w:t>
      </w:r>
      <w:r w:rsidRPr="009424E8">
        <w:rPr>
          <w:b/>
          <w:sz w:val="28"/>
          <w:szCs w:val="28"/>
        </w:rPr>
        <w:t xml:space="preserve"> </w:t>
      </w:r>
      <w:r w:rsidRPr="00343631">
        <w:rPr>
          <w:b/>
          <w:sz w:val="28"/>
          <w:szCs w:val="28"/>
          <w:lang w:val="en-US"/>
        </w:rPr>
        <w:t>forms</w:t>
      </w:r>
    </w:p>
    <w:p w:rsidR="00AE0C65" w:rsidRPr="00FA6656" w:rsidRDefault="00AE0C65" w:rsidP="008C66D4">
      <w:pPr>
        <w:autoSpaceDE/>
        <w:autoSpaceDN/>
        <w:jc w:val="both"/>
        <w:rPr>
          <w:iCs/>
          <w:sz w:val="28"/>
          <w:szCs w:val="28"/>
        </w:rPr>
      </w:pPr>
      <w:r>
        <w:rPr>
          <w:b/>
          <w:i/>
          <w:iCs/>
          <w:sz w:val="28"/>
          <w:szCs w:val="28"/>
          <w:lang w:val="en-US"/>
        </w:rPr>
        <w:t>I</w:t>
      </w:r>
      <w:r w:rsidRPr="00A075A7">
        <w:rPr>
          <w:b/>
          <w:i/>
          <w:iCs/>
          <w:sz w:val="28"/>
          <w:szCs w:val="28"/>
          <w:lang w:val="en-US"/>
        </w:rPr>
        <w:t>ng</w:t>
      </w:r>
      <w:r w:rsidRPr="00A075A7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говые формы глагола</w:t>
      </w:r>
      <w:r w:rsidRPr="009424E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используются для того, чтобы описать как работает какое-то устройство. Подберите</w:t>
      </w:r>
      <w:r w:rsidRPr="00FA665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нужную</w:t>
      </w:r>
      <w:r w:rsidRPr="00FA665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глагольную форму для каждого предложения.</w:t>
      </w:r>
    </w:p>
    <w:p w:rsidR="00AE0C65" w:rsidRPr="00FA6656" w:rsidRDefault="00AE0C65" w:rsidP="008C66D4">
      <w:pPr>
        <w:autoSpaceDE/>
        <w:autoSpaceDN/>
        <w:jc w:val="both"/>
        <w:rPr>
          <w:iCs/>
          <w:sz w:val="28"/>
          <w:szCs w:val="28"/>
        </w:rPr>
      </w:pPr>
    </w:p>
    <w:p w:rsidR="00AE0C65" w:rsidRPr="009424E8" w:rsidRDefault="00AE0C65" w:rsidP="008C66D4">
      <w:pPr>
        <w:autoSpaceDE/>
        <w:autoSpaceDN/>
        <w:jc w:val="both"/>
        <w:rPr>
          <w:b/>
          <w:i/>
          <w:sz w:val="28"/>
          <w:szCs w:val="28"/>
        </w:rPr>
      </w:pPr>
      <w:r w:rsidRPr="009424E8">
        <w:rPr>
          <w:b/>
          <w:i/>
          <w:iCs/>
          <w:sz w:val="28"/>
          <w:szCs w:val="28"/>
        </w:rPr>
        <w:t>Например</w:t>
      </w:r>
      <w:r w:rsidRPr="00FA6656">
        <w:rPr>
          <w:b/>
          <w:i/>
          <w:iCs/>
          <w:sz w:val="28"/>
          <w:szCs w:val="28"/>
        </w:rPr>
        <w:t>:</w:t>
      </w:r>
      <w:r w:rsidRPr="009424E8">
        <w:rPr>
          <w:b/>
          <w:i/>
          <w:iCs/>
          <w:sz w:val="28"/>
          <w:szCs w:val="28"/>
        </w:rPr>
        <w:t xml:space="preserve"> 1. 1) </w:t>
      </w:r>
      <w:r w:rsidRPr="009424E8">
        <w:rPr>
          <w:b/>
          <w:i/>
          <w:sz w:val="28"/>
          <w:szCs w:val="28"/>
          <w:lang w:val="en-US"/>
        </w:rPr>
        <w:t>transforming</w:t>
      </w:r>
    </w:p>
    <w:p w:rsidR="00AE0C65" w:rsidRPr="00FA6656" w:rsidRDefault="00AE0C65" w:rsidP="008C66D4">
      <w:pPr>
        <w:autoSpaceDE/>
        <w:autoSpaceDN/>
        <w:jc w:val="both"/>
        <w:rPr>
          <w:sz w:val="28"/>
          <w:szCs w:val="28"/>
        </w:rPr>
      </w:pPr>
    </w:p>
    <w:p w:rsidR="00AE0C65" w:rsidRPr="00FA6656" w:rsidRDefault="00AE0C65" w:rsidP="008C66D4">
      <w:pPr>
        <w:autoSpaceDE/>
        <w:autoSpaceDN/>
        <w:jc w:val="both"/>
        <w:rPr>
          <w:sz w:val="24"/>
          <w:szCs w:val="24"/>
        </w:rPr>
      </w:pPr>
      <w:r w:rsidRPr="008C66D4">
        <w:rPr>
          <w:sz w:val="24"/>
          <w:szCs w:val="24"/>
        </w:rPr>
        <w:t>Обратите</w:t>
      </w:r>
      <w:r w:rsidRPr="00FA6656">
        <w:rPr>
          <w:sz w:val="24"/>
          <w:szCs w:val="24"/>
        </w:rPr>
        <w:t xml:space="preserve"> </w:t>
      </w:r>
      <w:r w:rsidRPr="008C66D4">
        <w:rPr>
          <w:sz w:val="24"/>
          <w:szCs w:val="24"/>
        </w:rPr>
        <w:t>внимание:</w:t>
      </w:r>
    </w:p>
    <w:p w:rsidR="00AE0C65" w:rsidRPr="008C66D4" w:rsidRDefault="00AE0C65" w:rsidP="008C66D4">
      <w:pPr>
        <w:autoSpaceDE/>
        <w:autoSpaceDN/>
        <w:rPr>
          <w:b/>
          <w:bCs/>
          <w:color w:val="FF0000"/>
          <w:sz w:val="24"/>
          <w:szCs w:val="24"/>
          <w:lang w:val="en-US"/>
        </w:rPr>
      </w:pPr>
      <w:r w:rsidRPr="008C66D4">
        <w:rPr>
          <w:b/>
          <w:bCs/>
          <w:color w:val="FF0000"/>
          <w:sz w:val="24"/>
          <w:szCs w:val="24"/>
          <w:lang w:val="en-US"/>
        </w:rPr>
        <w:t xml:space="preserve">2. </w:t>
      </w:r>
      <w:r w:rsidRPr="008C66D4">
        <w:rPr>
          <w:b/>
          <w:color w:val="FF0000"/>
          <w:sz w:val="24"/>
          <w:szCs w:val="24"/>
          <w:lang w:val="en-US"/>
        </w:rPr>
        <w:t xml:space="preserve">pointing, </w:t>
      </w:r>
      <w:r w:rsidRPr="008C66D4">
        <w:rPr>
          <w:b/>
          <w:bCs/>
          <w:color w:val="FF0000"/>
          <w:sz w:val="24"/>
          <w:szCs w:val="24"/>
          <w:lang w:val="en-US"/>
        </w:rPr>
        <w:t xml:space="preserve">transforming, </w:t>
      </w:r>
      <w:r w:rsidRPr="008C66D4">
        <w:rPr>
          <w:b/>
          <w:color w:val="FF0000"/>
          <w:sz w:val="24"/>
          <w:szCs w:val="24"/>
          <w:lang w:val="en-US"/>
        </w:rPr>
        <w:t>pressing,</w:t>
      </w:r>
      <w:r w:rsidRPr="008C66D4">
        <w:rPr>
          <w:b/>
          <w:bCs/>
          <w:color w:val="FF0000"/>
          <w:sz w:val="24"/>
          <w:szCs w:val="24"/>
          <w:lang w:val="en-US"/>
        </w:rPr>
        <w:t xml:space="preserve"> allowing</w:t>
      </w:r>
    </w:p>
    <w:p w:rsidR="00AE0C65" w:rsidRPr="008C66D4" w:rsidRDefault="00AE0C65" w:rsidP="008C66D4">
      <w:pPr>
        <w:autoSpaceDE/>
        <w:autoSpaceDN/>
        <w:ind w:left="567" w:hanging="283"/>
        <w:rPr>
          <w:color w:val="FF0000"/>
          <w:sz w:val="24"/>
          <w:szCs w:val="24"/>
        </w:rPr>
      </w:pPr>
      <w:r w:rsidRPr="008C66D4">
        <w:rPr>
          <w:strike/>
          <w:color w:val="FF0000"/>
          <w:sz w:val="24"/>
          <w:szCs w:val="24"/>
          <w:lang w:val="en-US"/>
        </w:rPr>
        <w:t xml:space="preserve">2) They are capable of … simple spoken commands. </w:t>
      </w:r>
      <w:r w:rsidRPr="008C66D4">
        <w:rPr>
          <w:color w:val="FF0000"/>
          <w:sz w:val="24"/>
          <w:szCs w:val="24"/>
        </w:rPr>
        <w:t>(здесь опечатка)</w:t>
      </w:r>
    </w:p>
    <w:p w:rsidR="00AE0C65" w:rsidRPr="009424E8" w:rsidRDefault="00AE0C65" w:rsidP="008C66D4">
      <w:pPr>
        <w:autoSpaceDE/>
        <w:autoSpaceDN/>
        <w:rPr>
          <w:sz w:val="28"/>
          <w:szCs w:val="28"/>
        </w:rPr>
      </w:pPr>
    </w:p>
    <w:p w:rsidR="00AE0C65" w:rsidRPr="00FA6656" w:rsidRDefault="00AE0C65" w:rsidP="008C66D4">
      <w:pPr>
        <w:autoSpaceDE/>
        <w:autoSpaceDN/>
        <w:rPr>
          <w:b/>
          <w:sz w:val="28"/>
          <w:szCs w:val="28"/>
        </w:rPr>
      </w:pPr>
      <w:r w:rsidRPr="00FA6656">
        <w:rPr>
          <w:b/>
          <w:sz w:val="28"/>
          <w:szCs w:val="28"/>
        </w:rPr>
        <w:t xml:space="preserve">4. </w:t>
      </w:r>
      <w:r w:rsidRPr="00FE2FEE">
        <w:rPr>
          <w:b/>
          <w:sz w:val="28"/>
          <w:szCs w:val="28"/>
          <w:lang w:val="en-US"/>
        </w:rPr>
        <w:t>Understanding</w:t>
      </w:r>
      <w:r w:rsidRPr="00FA6656">
        <w:rPr>
          <w:b/>
          <w:sz w:val="28"/>
          <w:szCs w:val="28"/>
        </w:rPr>
        <w:t xml:space="preserve"> </w:t>
      </w:r>
      <w:r w:rsidRPr="00FE2FEE">
        <w:rPr>
          <w:b/>
          <w:sz w:val="28"/>
          <w:szCs w:val="28"/>
          <w:lang w:val="en-US"/>
        </w:rPr>
        <w:t>words</w:t>
      </w:r>
    </w:p>
    <w:p w:rsidR="00AE0C65" w:rsidRDefault="00AE0C65" w:rsidP="008C66D4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Соотнесите устройство ввода с его функцией.</w:t>
      </w:r>
    </w:p>
    <w:p w:rsidR="00AE0C65" w:rsidRDefault="00AE0C65" w:rsidP="008C66D4">
      <w:pPr>
        <w:autoSpaceDE/>
        <w:autoSpaceDN/>
        <w:jc w:val="both"/>
        <w:rPr>
          <w:sz w:val="28"/>
          <w:szCs w:val="28"/>
        </w:rPr>
      </w:pPr>
    </w:p>
    <w:p w:rsidR="00AE0C65" w:rsidRPr="001A7A10" w:rsidRDefault="00AE0C65" w:rsidP="008C66D4">
      <w:pPr>
        <w:autoSpaceDE/>
        <w:autoSpaceDN/>
        <w:rPr>
          <w:b/>
          <w:i/>
          <w:sz w:val="28"/>
          <w:szCs w:val="28"/>
        </w:rPr>
      </w:pPr>
      <w:r w:rsidRPr="001A7A10">
        <w:rPr>
          <w:b/>
          <w:i/>
          <w:sz w:val="28"/>
          <w:szCs w:val="28"/>
        </w:rPr>
        <w:t>Например:</w:t>
      </w:r>
      <w:r w:rsidRPr="001A7A10">
        <w:rPr>
          <w:b/>
          <w:i/>
          <w:sz w:val="28"/>
          <w:szCs w:val="28"/>
        </w:rPr>
        <w:tab/>
      </w:r>
      <w:r w:rsidRPr="001A7A10">
        <w:rPr>
          <w:b/>
          <w:i/>
          <w:sz w:val="28"/>
          <w:szCs w:val="28"/>
        </w:rPr>
        <w:tab/>
        <w:t>1 - с</w:t>
      </w:r>
    </w:p>
    <w:p w:rsidR="00AE0C65" w:rsidRDefault="00AE0C65" w:rsidP="008C66D4">
      <w:pPr>
        <w:autoSpaceDE/>
        <w:autoSpaceDN/>
        <w:rPr>
          <w:sz w:val="28"/>
          <w:szCs w:val="28"/>
        </w:rPr>
      </w:pPr>
    </w:p>
    <w:p w:rsidR="00AE0C65" w:rsidRPr="00FA6656" w:rsidRDefault="00AE0C65" w:rsidP="008C66D4">
      <w:pPr>
        <w:autoSpaceDE/>
        <w:autoSpaceDN/>
        <w:rPr>
          <w:b/>
          <w:sz w:val="28"/>
          <w:szCs w:val="28"/>
        </w:rPr>
      </w:pPr>
      <w:r w:rsidRPr="00FA6656">
        <w:rPr>
          <w:b/>
          <w:sz w:val="28"/>
          <w:szCs w:val="28"/>
        </w:rPr>
        <w:t xml:space="preserve">5. </w:t>
      </w:r>
      <w:r w:rsidRPr="00C903F1">
        <w:rPr>
          <w:b/>
          <w:sz w:val="28"/>
          <w:szCs w:val="28"/>
          <w:lang w:val="en-US"/>
        </w:rPr>
        <w:t>Solving</w:t>
      </w:r>
      <w:r w:rsidRPr="00FA6656">
        <w:rPr>
          <w:b/>
          <w:sz w:val="28"/>
          <w:szCs w:val="28"/>
        </w:rPr>
        <w:t xml:space="preserve"> </w:t>
      </w:r>
      <w:r w:rsidRPr="00C903F1">
        <w:rPr>
          <w:b/>
          <w:sz w:val="28"/>
          <w:szCs w:val="28"/>
          <w:lang w:val="en-US"/>
        </w:rPr>
        <w:t>the</w:t>
      </w:r>
      <w:r w:rsidRPr="00FA6656">
        <w:rPr>
          <w:b/>
          <w:sz w:val="28"/>
          <w:szCs w:val="28"/>
        </w:rPr>
        <w:t xml:space="preserve"> </w:t>
      </w:r>
      <w:r w:rsidRPr="00C903F1">
        <w:rPr>
          <w:b/>
          <w:sz w:val="28"/>
          <w:szCs w:val="28"/>
          <w:lang w:val="en-US"/>
        </w:rPr>
        <w:t>problems</w:t>
      </w:r>
    </w:p>
    <w:p w:rsidR="00AE0C65" w:rsidRDefault="00AE0C65" w:rsidP="008C66D4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Соотнесите</w:t>
      </w:r>
      <w:r w:rsidRPr="00D9392E">
        <w:rPr>
          <w:sz w:val="28"/>
          <w:szCs w:val="28"/>
        </w:rPr>
        <w:t xml:space="preserve"> </w:t>
      </w:r>
      <w:r>
        <w:rPr>
          <w:sz w:val="28"/>
          <w:szCs w:val="28"/>
        </w:rPr>
        <w:t>метки</w:t>
      </w:r>
      <w:r w:rsidRPr="00D9392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</w:t>
      </w:r>
      <w:r w:rsidRPr="00D9392E">
        <w:rPr>
          <w:sz w:val="28"/>
          <w:szCs w:val="28"/>
        </w:rPr>
        <w:t xml:space="preserve"> </w:t>
      </w:r>
      <w:r>
        <w:rPr>
          <w:sz w:val="28"/>
          <w:szCs w:val="28"/>
        </w:rPr>
        <w:t>могут быть считаны и распознаны компьютерной системой, с методом считывания и распознавания и его применением.</w:t>
      </w:r>
    </w:p>
    <w:p w:rsidR="00AE0C65" w:rsidRDefault="00AE0C65" w:rsidP="008C66D4">
      <w:pPr>
        <w:autoSpaceDE/>
        <w:autoSpaceDN/>
        <w:jc w:val="both"/>
        <w:rPr>
          <w:sz w:val="28"/>
          <w:szCs w:val="28"/>
        </w:rPr>
      </w:pPr>
    </w:p>
    <w:p w:rsidR="00AE0C65" w:rsidRPr="00D9392E" w:rsidRDefault="00AE0C65" w:rsidP="008C66D4">
      <w:pPr>
        <w:autoSpaceDE/>
        <w:autoSpaceDN/>
        <w:jc w:val="both"/>
        <w:rPr>
          <w:b/>
          <w:i/>
          <w:sz w:val="28"/>
          <w:szCs w:val="28"/>
        </w:rPr>
      </w:pPr>
      <w:r w:rsidRPr="00D9392E">
        <w:rPr>
          <w:b/>
          <w:i/>
          <w:sz w:val="28"/>
          <w:szCs w:val="28"/>
        </w:rPr>
        <w:t>Например:</w:t>
      </w:r>
      <w:r w:rsidRPr="00D9392E">
        <w:rPr>
          <w:b/>
          <w:i/>
          <w:sz w:val="28"/>
          <w:szCs w:val="28"/>
        </w:rPr>
        <w:tab/>
      </w:r>
      <w:r w:rsidRPr="00D9392E">
        <w:rPr>
          <w:b/>
          <w:i/>
          <w:sz w:val="28"/>
          <w:szCs w:val="28"/>
        </w:rPr>
        <w:tab/>
        <w:t xml:space="preserve">1 – 4 – 2 </w:t>
      </w:r>
    </w:p>
    <w:p w:rsidR="00AE0C65" w:rsidRPr="00FA6656" w:rsidRDefault="00AE0C65" w:rsidP="008C66D4">
      <w:pPr>
        <w:autoSpaceDE/>
        <w:autoSpaceDN/>
        <w:rPr>
          <w:sz w:val="28"/>
          <w:szCs w:val="28"/>
        </w:rPr>
      </w:pPr>
    </w:p>
    <w:p w:rsidR="00AE0C65" w:rsidRPr="00D9392E" w:rsidRDefault="00AE0C65" w:rsidP="008C66D4">
      <w:pPr>
        <w:autoSpaceDE/>
        <w:autoSpaceDN/>
        <w:rPr>
          <w:b/>
          <w:sz w:val="28"/>
          <w:szCs w:val="28"/>
        </w:rPr>
      </w:pPr>
      <w:r w:rsidRPr="00D9392E">
        <w:rPr>
          <w:b/>
          <w:sz w:val="28"/>
          <w:szCs w:val="28"/>
        </w:rPr>
        <w:t xml:space="preserve">6. </w:t>
      </w:r>
      <w:r w:rsidRPr="00DE51B1">
        <w:rPr>
          <w:b/>
          <w:sz w:val="28"/>
          <w:szCs w:val="28"/>
          <w:lang w:val="en-US"/>
        </w:rPr>
        <w:t>Organizing</w:t>
      </w:r>
      <w:r w:rsidRPr="00D9392E">
        <w:rPr>
          <w:b/>
          <w:sz w:val="28"/>
          <w:szCs w:val="28"/>
        </w:rPr>
        <w:t xml:space="preserve"> </w:t>
      </w:r>
      <w:r w:rsidRPr="00DE51B1">
        <w:rPr>
          <w:b/>
          <w:sz w:val="28"/>
          <w:szCs w:val="28"/>
          <w:lang w:val="en-US"/>
        </w:rPr>
        <w:t>information</w:t>
      </w:r>
    </w:p>
    <w:p w:rsidR="00AE0C65" w:rsidRDefault="00AE0C65" w:rsidP="008C66D4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Выберите из текста предложения, которые передают основную идею текста. Объем</w:t>
      </w:r>
      <w:r w:rsidRPr="00D9392E">
        <w:rPr>
          <w:sz w:val="28"/>
          <w:szCs w:val="28"/>
        </w:rPr>
        <w:t xml:space="preserve"> – </w:t>
      </w:r>
      <w:r>
        <w:rPr>
          <w:sz w:val="28"/>
          <w:szCs w:val="28"/>
        </w:rPr>
        <w:t>6</w:t>
      </w:r>
      <w:r w:rsidRPr="00D9392E">
        <w:rPr>
          <w:sz w:val="28"/>
          <w:szCs w:val="28"/>
        </w:rPr>
        <w:t>-</w:t>
      </w:r>
      <w:r>
        <w:rPr>
          <w:sz w:val="28"/>
          <w:szCs w:val="28"/>
        </w:rPr>
        <w:t>7</w:t>
      </w:r>
      <w:r w:rsidRPr="00D9392E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предложений</w:t>
      </w:r>
      <w:r w:rsidRPr="00D9392E">
        <w:rPr>
          <w:sz w:val="28"/>
          <w:szCs w:val="28"/>
        </w:rPr>
        <w:t xml:space="preserve">. </w:t>
      </w:r>
      <w:r>
        <w:rPr>
          <w:sz w:val="28"/>
          <w:szCs w:val="28"/>
        </w:rPr>
        <w:t>Предложения</w:t>
      </w:r>
      <w:r w:rsidRPr="00D9392E">
        <w:rPr>
          <w:sz w:val="28"/>
          <w:szCs w:val="28"/>
        </w:rPr>
        <w:t xml:space="preserve"> </w:t>
      </w:r>
      <w:r>
        <w:rPr>
          <w:sz w:val="28"/>
          <w:szCs w:val="28"/>
        </w:rPr>
        <w:t>пронумеруйте</w:t>
      </w:r>
      <w:r w:rsidRPr="00D9392E">
        <w:rPr>
          <w:sz w:val="28"/>
          <w:szCs w:val="28"/>
        </w:rPr>
        <w:t>.</w:t>
      </w:r>
    </w:p>
    <w:p w:rsidR="00AE0C65" w:rsidRDefault="00AE0C65" w:rsidP="008C66D4">
      <w:pPr>
        <w:autoSpaceDE/>
        <w:autoSpaceDN/>
        <w:jc w:val="both"/>
        <w:rPr>
          <w:sz w:val="28"/>
          <w:szCs w:val="28"/>
        </w:rPr>
      </w:pPr>
    </w:p>
    <w:p w:rsidR="00AE0C65" w:rsidRPr="00D9392E" w:rsidRDefault="00AE0C65" w:rsidP="008C66D4">
      <w:pPr>
        <w:autoSpaceDE/>
        <w:autoSpaceDN/>
        <w:spacing w:after="200"/>
        <w:rPr>
          <w:b/>
          <w:i/>
          <w:sz w:val="28"/>
          <w:szCs w:val="28"/>
          <w:lang w:val="en-US"/>
        </w:rPr>
      </w:pPr>
      <w:r w:rsidRPr="00D9392E">
        <w:rPr>
          <w:b/>
          <w:i/>
          <w:sz w:val="28"/>
          <w:szCs w:val="28"/>
        </w:rPr>
        <w:t>Начните</w:t>
      </w:r>
      <w:r w:rsidRPr="00D9392E">
        <w:rPr>
          <w:b/>
          <w:i/>
          <w:sz w:val="28"/>
          <w:szCs w:val="28"/>
          <w:lang w:val="en-US"/>
        </w:rPr>
        <w:t>:</w:t>
      </w:r>
      <w:r w:rsidRPr="00D9392E">
        <w:rPr>
          <w:b/>
          <w:i/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 xml:space="preserve">1. </w:t>
      </w:r>
      <w:r w:rsidRPr="00D9392E">
        <w:rPr>
          <w:b/>
          <w:i/>
          <w:snapToGrid w:val="0"/>
          <w:sz w:val="28"/>
          <w:lang w:val="en-US"/>
        </w:rPr>
        <w:t>The keyboard is the most commonly used input device.</w:t>
      </w:r>
    </w:p>
    <w:sectPr w:rsidR="00AE0C65" w:rsidRPr="00D9392E" w:rsidSect="00B03404">
      <w:footerReference w:type="default" r:id="rId7"/>
      <w:pgSz w:w="11906" w:h="16838" w:code="9"/>
      <w:pgMar w:top="1134" w:right="1418" w:bottom="1134" w:left="1418" w:header="709" w:footer="9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C65" w:rsidRDefault="00AE0C65" w:rsidP="00512693">
      <w:r>
        <w:separator/>
      </w:r>
    </w:p>
  </w:endnote>
  <w:endnote w:type="continuationSeparator" w:id="0">
    <w:p w:rsidR="00AE0C65" w:rsidRDefault="00AE0C65" w:rsidP="00512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C65" w:rsidRDefault="00AE0C65">
    <w:pPr>
      <w:pStyle w:val="Footer"/>
      <w:jc w:val="center"/>
    </w:pPr>
    <w:r w:rsidRPr="00157D78">
      <w:rPr>
        <w:sz w:val="28"/>
        <w:szCs w:val="28"/>
      </w:rPr>
      <w:fldChar w:fldCharType="begin"/>
    </w:r>
    <w:r w:rsidRPr="00157D78">
      <w:rPr>
        <w:sz w:val="28"/>
        <w:szCs w:val="28"/>
      </w:rPr>
      <w:instrText xml:space="preserve"> PAGE   \* MERGEFORMAT </w:instrText>
    </w:r>
    <w:r w:rsidRPr="00157D78">
      <w:rPr>
        <w:sz w:val="28"/>
        <w:szCs w:val="28"/>
      </w:rPr>
      <w:fldChar w:fldCharType="separate"/>
    </w:r>
    <w:r>
      <w:rPr>
        <w:noProof/>
        <w:sz w:val="28"/>
        <w:szCs w:val="28"/>
      </w:rPr>
      <w:t>3</w:t>
    </w:r>
    <w:r w:rsidRPr="00157D78">
      <w:rPr>
        <w:sz w:val="28"/>
        <w:szCs w:val="28"/>
      </w:rPr>
      <w:fldChar w:fldCharType="end"/>
    </w:r>
  </w:p>
  <w:p w:rsidR="00AE0C65" w:rsidRDefault="00AE0C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C65" w:rsidRDefault="00AE0C65" w:rsidP="00512693">
      <w:r>
        <w:separator/>
      </w:r>
    </w:p>
  </w:footnote>
  <w:footnote w:type="continuationSeparator" w:id="0">
    <w:p w:rsidR="00AE0C65" w:rsidRDefault="00AE0C65" w:rsidP="005126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076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">
    <w:nsid w:val="0B6F4E73"/>
    <w:multiLevelType w:val="hybridMultilevel"/>
    <w:tmpl w:val="994448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C17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">
    <w:nsid w:val="12FB4A37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4">
    <w:nsid w:val="13141E2F"/>
    <w:multiLevelType w:val="singleLevel"/>
    <w:tmpl w:val="4136047E"/>
    <w:lvl w:ilvl="0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cs="Times New Roman" w:hint="default"/>
      </w:rPr>
    </w:lvl>
  </w:abstractNum>
  <w:abstractNum w:abstractNumId="5">
    <w:nsid w:val="137E742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6">
    <w:nsid w:val="1B1D6B49"/>
    <w:multiLevelType w:val="singleLevel"/>
    <w:tmpl w:val="484A91EE"/>
    <w:lvl w:ilvl="0">
      <w:start w:val="1"/>
      <w:numFmt w:val="decimal"/>
      <w:lvlText w:val="%1."/>
      <w:lvlJc w:val="left"/>
      <w:pPr>
        <w:tabs>
          <w:tab w:val="num" w:pos="969"/>
        </w:tabs>
        <w:ind w:left="969" w:hanging="360"/>
      </w:pPr>
      <w:rPr>
        <w:rFonts w:cs="Times New Roman" w:hint="default"/>
      </w:rPr>
    </w:lvl>
  </w:abstractNum>
  <w:abstractNum w:abstractNumId="7">
    <w:nsid w:val="1D5922B8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8">
    <w:nsid w:val="21AF7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2C560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0">
    <w:nsid w:val="2F342145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cs="Times New Roman"/>
      </w:rPr>
    </w:lvl>
  </w:abstractNum>
  <w:abstractNum w:abstractNumId="11">
    <w:nsid w:val="365F17DC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2">
    <w:nsid w:val="38194A19"/>
    <w:multiLevelType w:val="hybridMultilevel"/>
    <w:tmpl w:val="CCC6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BBC58CF"/>
    <w:multiLevelType w:val="singleLevel"/>
    <w:tmpl w:val="A8A67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</w:abstractNum>
  <w:abstractNum w:abstractNumId="14">
    <w:nsid w:val="3D4831B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5">
    <w:nsid w:val="3ED062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49340AFD"/>
    <w:multiLevelType w:val="singleLevel"/>
    <w:tmpl w:val="5B66ADAE"/>
    <w:lvl w:ilvl="0">
      <w:start w:val="2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7">
    <w:nsid w:val="4C0F104C"/>
    <w:multiLevelType w:val="hybridMultilevel"/>
    <w:tmpl w:val="AD8421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1CF39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>
    <w:nsid w:val="52524EA7"/>
    <w:multiLevelType w:val="singleLevel"/>
    <w:tmpl w:val="59EE8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</w:abstractNum>
  <w:abstractNum w:abstractNumId="20">
    <w:nsid w:val="54EB76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1">
    <w:nsid w:val="57035F6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2">
    <w:nsid w:val="57996394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3">
    <w:nsid w:val="59625C44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cs="Times New Roman"/>
      </w:rPr>
    </w:lvl>
  </w:abstractNum>
  <w:abstractNum w:abstractNumId="24">
    <w:nsid w:val="5F6A417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617F08EE"/>
    <w:multiLevelType w:val="singleLevel"/>
    <w:tmpl w:val="9334BBD4"/>
    <w:lvl w:ilvl="0">
      <w:start w:val="4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392331E"/>
    <w:multiLevelType w:val="hybridMultilevel"/>
    <w:tmpl w:val="6162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6DB3CFB"/>
    <w:multiLevelType w:val="hybridMultilevel"/>
    <w:tmpl w:val="754A30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74103AA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9">
    <w:nsid w:val="67754F4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0">
    <w:nsid w:val="6803152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68A2527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2">
    <w:nsid w:val="747916CE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cs="Times New Roman"/>
      </w:rPr>
    </w:lvl>
  </w:abstractNum>
  <w:abstractNum w:abstractNumId="33">
    <w:nsid w:val="74A76C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4">
    <w:nsid w:val="75365D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447B0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6">
    <w:nsid w:val="763469F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7">
    <w:nsid w:val="77B534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8">
    <w:nsid w:val="7BA711C8"/>
    <w:multiLevelType w:val="hybridMultilevel"/>
    <w:tmpl w:val="B4802B40"/>
    <w:lvl w:ilvl="0" w:tplc="59EE80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29"/>
  </w:num>
  <w:num w:numId="3">
    <w:abstractNumId w:val="8"/>
  </w:num>
  <w:num w:numId="4">
    <w:abstractNumId w:val="3"/>
  </w:num>
  <w:num w:numId="5">
    <w:abstractNumId w:val="36"/>
  </w:num>
  <w:num w:numId="6">
    <w:abstractNumId w:val="9"/>
  </w:num>
  <w:num w:numId="7">
    <w:abstractNumId w:val="15"/>
  </w:num>
  <w:num w:numId="8">
    <w:abstractNumId w:val="30"/>
  </w:num>
  <w:num w:numId="9">
    <w:abstractNumId w:val="20"/>
  </w:num>
  <w:num w:numId="10">
    <w:abstractNumId w:val="31"/>
  </w:num>
  <w:num w:numId="11">
    <w:abstractNumId w:val="35"/>
  </w:num>
  <w:num w:numId="12">
    <w:abstractNumId w:val="18"/>
  </w:num>
  <w:num w:numId="13">
    <w:abstractNumId w:val="13"/>
  </w:num>
  <w:num w:numId="14">
    <w:abstractNumId w:val="4"/>
  </w:num>
  <w:num w:numId="15">
    <w:abstractNumId w:val="33"/>
  </w:num>
  <w:num w:numId="16">
    <w:abstractNumId w:val="6"/>
  </w:num>
  <w:num w:numId="17">
    <w:abstractNumId w:val="24"/>
  </w:num>
  <w:num w:numId="18">
    <w:abstractNumId w:val="25"/>
  </w:num>
  <w:num w:numId="19">
    <w:abstractNumId w:val="21"/>
  </w:num>
  <w:num w:numId="20">
    <w:abstractNumId w:val="22"/>
  </w:num>
  <w:num w:numId="21">
    <w:abstractNumId w:val="27"/>
  </w:num>
  <w:num w:numId="22">
    <w:abstractNumId w:val="2"/>
  </w:num>
  <w:num w:numId="23">
    <w:abstractNumId w:val="1"/>
  </w:num>
  <w:num w:numId="24">
    <w:abstractNumId w:val="0"/>
  </w:num>
  <w:num w:numId="25">
    <w:abstractNumId w:val="23"/>
  </w:num>
  <w:num w:numId="26">
    <w:abstractNumId w:val="28"/>
  </w:num>
  <w:num w:numId="27">
    <w:abstractNumId w:val="19"/>
  </w:num>
  <w:num w:numId="28">
    <w:abstractNumId w:val="5"/>
  </w:num>
  <w:num w:numId="29">
    <w:abstractNumId w:val="7"/>
  </w:num>
  <w:num w:numId="30">
    <w:abstractNumId w:val="32"/>
  </w:num>
  <w:num w:numId="31">
    <w:abstractNumId w:val="14"/>
  </w:num>
  <w:num w:numId="32">
    <w:abstractNumId w:val="16"/>
  </w:num>
  <w:num w:numId="33">
    <w:abstractNumId w:val="10"/>
  </w:num>
  <w:num w:numId="34">
    <w:abstractNumId w:val="11"/>
  </w:num>
  <w:num w:numId="35">
    <w:abstractNumId w:val="34"/>
  </w:num>
  <w:num w:numId="36">
    <w:abstractNumId w:val="37"/>
  </w:num>
  <w:num w:numId="37">
    <w:abstractNumId w:val="38"/>
  </w:num>
  <w:num w:numId="38">
    <w:abstractNumId w:val="12"/>
  </w:num>
  <w:num w:numId="39">
    <w:abstractNumId w:val="17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3167"/>
    <w:rsid w:val="00000830"/>
    <w:rsid w:val="00005762"/>
    <w:rsid w:val="00015B54"/>
    <w:rsid w:val="000250AB"/>
    <w:rsid w:val="00025F72"/>
    <w:rsid w:val="0002653B"/>
    <w:rsid w:val="00031CA3"/>
    <w:rsid w:val="00031DCD"/>
    <w:rsid w:val="00031EB8"/>
    <w:rsid w:val="0003592E"/>
    <w:rsid w:val="000369D6"/>
    <w:rsid w:val="00041F38"/>
    <w:rsid w:val="00042489"/>
    <w:rsid w:val="00051CAA"/>
    <w:rsid w:val="00077A3B"/>
    <w:rsid w:val="00083359"/>
    <w:rsid w:val="000871D9"/>
    <w:rsid w:val="0009052B"/>
    <w:rsid w:val="000909BA"/>
    <w:rsid w:val="00092531"/>
    <w:rsid w:val="00093583"/>
    <w:rsid w:val="00094433"/>
    <w:rsid w:val="00097BE2"/>
    <w:rsid w:val="000A206C"/>
    <w:rsid w:val="000A2454"/>
    <w:rsid w:val="000A33CF"/>
    <w:rsid w:val="000A561C"/>
    <w:rsid w:val="000A6F13"/>
    <w:rsid w:val="000A7558"/>
    <w:rsid w:val="000B4333"/>
    <w:rsid w:val="000B51C8"/>
    <w:rsid w:val="000B5317"/>
    <w:rsid w:val="000C3B0E"/>
    <w:rsid w:val="000D18E4"/>
    <w:rsid w:val="000D27DA"/>
    <w:rsid w:val="000D447C"/>
    <w:rsid w:val="000E4194"/>
    <w:rsid w:val="000E5ACA"/>
    <w:rsid w:val="000F1BAB"/>
    <w:rsid w:val="000F3C34"/>
    <w:rsid w:val="000F637E"/>
    <w:rsid w:val="000F7D75"/>
    <w:rsid w:val="0010341E"/>
    <w:rsid w:val="00115F9E"/>
    <w:rsid w:val="00120CA5"/>
    <w:rsid w:val="001229A6"/>
    <w:rsid w:val="001240CB"/>
    <w:rsid w:val="001275BE"/>
    <w:rsid w:val="00132E89"/>
    <w:rsid w:val="00136F5D"/>
    <w:rsid w:val="00137983"/>
    <w:rsid w:val="0014189F"/>
    <w:rsid w:val="00151768"/>
    <w:rsid w:val="00157D78"/>
    <w:rsid w:val="00160586"/>
    <w:rsid w:val="0016222D"/>
    <w:rsid w:val="0016469E"/>
    <w:rsid w:val="00171E3C"/>
    <w:rsid w:val="00182F3E"/>
    <w:rsid w:val="001865F0"/>
    <w:rsid w:val="00187D9E"/>
    <w:rsid w:val="00191352"/>
    <w:rsid w:val="001969FB"/>
    <w:rsid w:val="001A3904"/>
    <w:rsid w:val="001A46CC"/>
    <w:rsid w:val="001A7A10"/>
    <w:rsid w:val="001A7AFF"/>
    <w:rsid w:val="001B0204"/>
    <w:rsid w:val="001B3936"/>
    <w:rsid w:val="001C1FE0"/>
    <w:rsid w:val="001C536D"/>
    <w:rsid w:val="001D0C9C"/>
    <w:rsid w:val="001D668E"/>
    <w:rsid w:val="001E5190"/>
    <w:rsid w:val="001F04D3"/>
    <w:rsid w:val="00200520"/>
    <w:rsid w:val="00210730"/>
    <w:rsid w:val="00213216"/>
    <w:rsid w:val="00213666"/>
    <w:rsid w:val="00222E44"/>
    <w:rsid w:val="00225446"/>
    <w:rsid w:val="00231EA7"/>
    <w:rsid w:val="00233B60"/>
    <w:rsid w:val="00233F24"/>
    <w:rsid w:val="00250D01"/>
    <w:rsid w:val="00253B0D"/>
    <w:rsid w:val="00265AC5"/>
    <w:rsid w:val="00270939"/>
    <w:rsid w:val="002955E2"/>
    <w:rsid w:val="002A3AF6"/>
    <w:rsid w:val="002B1439"/>
    <w:rsid w:val="002B5791"/>
    <w:rsid w:val="002B677C"/>
    <w:rsid w:val="002C51DA"/>
    <w:rsid w:val="002D22A5"/>
    <w:rsid w:val="002D449A"/>
    <w:rsid w:val="002E1049"/>
    <w:rsid w:val="002E1252"/>
    <w:rsid w:val="002E1580"/>
    <w:rsid w:val="002E3F29"/>
    <w:rsid w:val="002E700B"/>
    <w:rsid w:val="002F09CE"/>
    <w:rsid w:val="002F207C"/>
    <w:rsid w:val="002F43EF"/>
    <w:rsid w:val="003022E1"/>
    <w:rsid w:val="00305F9C"/>
    <w:rsid w:val="00306304"/>
    <w:rsid w:val="003129BD"/>
    <w:rsid w:val="0032022C"/>
    <w:rsid w:val="00325264"/>
    <w:rsid w:val="003278B7"/>
    <w:rsid w:val="00327A01"/>
    <w:rsid w:val="00334A12"/>
    <w:rsid w:val="00335DAF"/>
    <w:rsid w:val="00343631"/>
    <w:rsid w:val="00343DD7"/>
    <w:rsid w:val="003459BE"/>
    <w:rsid w:val="0034634C"/>
    <w:rsid w:val="00347E40"/>
    <w:rsid w:val="00352694"/>
    <w:rsid w:val="00362ADD"/>
    <w:rsid w:val="00373264"/>
    <w:rsid w:val="0037524B"/>
    <w:rsid w:val="00381186"/>
    <w:rsid w:val="003928BF"/>
    <w:rsid w:val="0039355B"/>
    <w:rsid w:val="003939AF"/>
    <w:rsid w:val="00394AE5"/>
    <w:rsid w:val="00395462"/>
    <w:rsid w:val="00396A8C"/>
    <w:rsid w:val="00396F96"/>
    <w:rsid w:val="00397E9E"/>
    <w:rsid w:val="003A1FAC"/>
    <w:rsid w:val="003A6FFE"/>
    <w:rsid w:val="003B0AA8"/>
    <w:rsid w:val="003C1509"/>
    <w:rsid w:val="003C1896"/>
    <w:rsid w:val="003D0A7E"/>
    <w:rsid w:val="003D0A97"/>
    <w:rsid w:val="003D6636"/>
    <w:rsid w:val="003D7F16"/>
    <w:rsid w:val="003E764D"/>
    <w:rsid w:val="003F01C2"/>
    <w:rsid w:val="003F4399"/>
    <w:rsid w:val="003F6743"/>
    <w:rsid w:val="004014A5"/>
    <w:rsid w:val="0040480D"/>
    <w:rsid w:val="004119D0"/>
    <w:rsid w:val="004134D6"/>
    <w:rsid w:val="0042006A"/>
    <w:rsid w:val="004267EA"/>
    <w:rsid w:val="00427A4D"/>
    <w:rsid w:val="00427A7D"/>
    <w:rsid w:val="0043135A"/>
    <w:rsid w:val="004411D8"/>
    <w:rsid w:val="0044767F"/>
    <w:rsid w:val="00451944"/>
    <w:rsid w:val="004544A7"/>
    <w:rsid w:val="00460276"/>
    <w:rsid w:val="004862B3"/>
    <w:rsid w:val="00492E8A"/>
    <w:rsid w:val="004A03E2"/>
    <w:rsid w:val="004A3E13"/>
    <w:rsid w:val="004B0860"/>
    <w:rsid w:val="004B17E3"/>
    <w:rsid w:val="004B6778"/>
    <w:rsid w:val="004B7739"/>
    <w:rsid w:val="004C0AA1"/>
    <w:rsid w:val="004C1A0D"/>
    <w:rsid w:val="004C2736"/>
    <w:rsid w:val="004C3848"/>
    <w:rsid w:val="004C6010"/>
    <w:rsid w:val="004C73E3"/>
    <w:rsid w:val="004D1A9C"/>
    <w:rsid w:val="004D2ACE"/>
    <w:rsid w:val="004D4063"/>
    <w:rsid w:val="004D4557"/>
    <w:rsid w:val="004E0874"/>
    <w:rsid w:val="004F16B9"/>
    <w:rsid w:val="00504BD0"/>
    <w:rsid w:val="005051AB"/>
    <w:rsid w:val="005072C2"/>
    <w:rsid w:val="00512693"/>
    <w:rsid w:val="00517044"/>
    <w:rsid w:val="0051762E"/>
    <w:rsid w:val="00522D98"/>
    <w:rsid w:val="00527894"/>
    <w:rsid w:val="0053063B"/>
    <w:rsid w:val="00532BC2"/>
    <w:rsid w:val="005340A7"/>
    <w:rsid w:val="005404E1"/>
    <w:rsid w:val="00542032"/>
    <w:rsid w:val="00556412"/>
    <w:rsid w:val="0056078A"/>
    <w:rsid w:val="00561A66"/>
    <w:rsid w:val="0056358F"/>
    <w:rsid w:val="005638ED"/>
    <w:rsid w:val="005747AF"/>
    <w:rsid w:val="005769B0"/>
    <w:rsid w:val="0058648A"/>
    <w:rsid w:val="0059276B"/>
    <w:rsid w:val="00594A31"/>
    <w:rsid w:val="005971AB"/>
    <w:rsid w:val="005A200B"/>
    <w:rsid w:val="005A300C"/>
    <w:rsid w:val="005B1448"/>
    <w:rsid w:val="005B2B2C"/>
    <w:rsid w:val="005B3C54"/>
    <w:rsid w:val="005C2505"/>
    <w:rsid w:val="005D1C40"/>
    <w:rsid w:val="005D1F8E"/>
    <w:rsid w:val="005D42DD"/>
    <w:rsid w:val="005D4541"/>
    <w:rsid w:val="005D4624"/>
    <w:rsid w:val="005D6ABA"/>
    <w:rsid w:val="005E29A3"/>
    <w:rsid w:val="005E3644"/>
    <w:rsid w:val="005E7236"/>
    <w:rsid w:val="00602ECA"/>
    <w:rsid w:val="006157AE"/>
    <w:rsid w:val="00616E44"/>
    <w:rsid w:val="00620F04"/>
    <w:rsid w:val="00624862"/>
    <w:rsid w:val="00625BD0"/>
    <w:rsid w:val="00626236"/>
    <w:rsid w:val="00627303"/>
    <w:rsid w:val="006311BF"/>
    <w:rsid w:val="00632491"/>
    <w:rsid w:val="0063304F"/>
    <w:rsid w:val="006348B5"/>
    <w:rsid w:val="00641EEF"/>
    <w:rsid w:val="00641FB9"/>
    <w:rsid w:val="0064694E"/>
    <w:rsid w:val="00656667"/>
    <w:rsid w:val="006568AB"/>
    <w:rsid w:val="006573CE"/>
    <w:rsid w:val="00662E99"/>
    <w:rsid w:val="006642E8"/>
    <w:rsid w:val="00664C08"/>
    <w:rsid w:val="006678EE"/>
    <w:rsid w:val="006716B6"/>
    <w:rsid w:val="00676AFA"/>
    <w:rsid w:val="00681299"/>
    <w:rsid w:val="00690710"/>
    <w:rsid w:val="006A1EE9"/>
    <w:rsid w:val="006A1F68"/>
    <w:rsid w:val="006A5F9E"/>
    <w:rsid w:val="006A6A81"/>
    <w:rsid w:val="006B2451"/>
    <w:rsid w:val="006B33BD"/>
    <w:rsid w:val="006B6670"/>
    <w:rsid w:val="006B6FEA"/>
    <w:rsid w:val="006B7F18"/>
    <w:rsid w:val="006C2AB5"/>
    <w:rsid w:val="006C52A0"/>
    <w:rsid w:val="006D308B"/>
    <w:rsid w:val="006D745C"/>
    <w:rsid w:val="006D7F17"/>
    <w:rsid w:val="006E06E9"/>
    <w:rsid w:val="006E0D50"/>
    <w:rsid w:val="006E3F13"/>
    <w:rsid w:val="006E69DC"/>
    <w:rsid w:val="006F5786"/>
    <w:rsid w:val="00702DBC"/>
    <w:rsid w:val="00711497"/>
    <w:rsid w:val="00733193"/>
    <w:rsid w:val="00737DAC"/>
    <w:rsid w:val="00740ACE"/>
    <w:rsid w:val="007410E1"/>
    <w:rsid w:val="00741FB3"/>
    <w:rsid w:val="007454E6"/>
    <w:rsid w:val="00754336"/>
    <w:rsid w:val="00755BF5"/>
    <w:rsid w:val="007577B6"/>
    <w:rsid w:val="00764195"/>
    <w:rsid w:val="00764FC0"/>
    <w:rsid w:val="0077252B"/>
    <w:rsid w:val="007902D8"/>
    <w:rsid w:val="00797B53"/>
    <w:rsid w:val="007A1652"/>
    <w:rsid w:val="007A37CB"/>
    <w:rsid w:val="007A45F5"/>
    <w:rsid w:val="007A5A5E"/>
    <w:rsid w:val="007A7701"/>
    <w:rsid w:val="007D2D9D"/>
    <w:rsid w:val="007D34E4"/>
    <w:rsid w:val="007D7083"/>
    <w:rsid w:val="007E4593"/>
    <w:rsid w:val="007E5252"/>
    <w:rsid w:val="007E6200"/>
    <w:rsid w:val="007E7244"/>
    <w:rsid w:val="007F1096"/>
    <w:rsid w:val="00810B58"/>
    <w:rsid w:val="008117EC"/>
    <w:rsid w:val="00813A0E"/>
    <w:rsid w:val="0082163C"/>
    <w:rsid w:val="00821FBC"/>
    <w:rsid w:val="00825003"/>
    <w:rsid w:val="008328F7"/>
    <w:rsid w:val="0083424B"/>
    <w:rsid w:val="0084305D"/>
    <w:rsid w:val="0087420E"/>
    <w:rsid w:val="00874BA8"/>
    <w:rsid w:val="00882631"/>
    <w:rsid w:val="00885F0F"/>
    <w:rsid w:val="00893D80"/>
    <w:rsid w:val="00896106"/>
    <w:rsid w:val="008A2890"/>
    <w:rsid w:val="008A362A"/>
    <w:rsid w:val="008A7CEA"/>
    <w:rsid w:val="008B6167"/>
    <w:rsid w:val="008B7460"/>
    <w:rsid w:val="008C66D4"/>
    <w:rsid w:val="008D156A"/>
    <w:rsid w:val="008D17D3"/>
    <w:rsid w:val="008E03E5"/>
    <w:rsid w:val="008E0F4B"/>
    <w:rsid w:val="008E5591"/>
    <w:rsid w:val="00907F3C"/>
    <w:rsid w:val="009124A0"/>
    <w:rsid w:val="00921497"/>
    <w:rsid w:val="00921877"/>
    <w:rsid w:val="00921A98"/>
    <w:rsid w:val="0094061D"/>
    <w:rsid w:val="00942231"/>
    <w:rsid w:val="009424E8"/>
    <w:rsid w:val="00951535"/>
    <w:rsid w:val="00954A3C"/>
    <w:rsid w:val="00955BCD"/>
    <w:rsid w:val="00957157"/>
    <w:rsid w:val="009671AD"/>
    <w:rsid w:val="009707AB"/>
    <w:rsid w:val="009760CC"/>
    <w:rsid w:val="0098022A"/>
    <w:rsid w:val="0098251D"/>
    <w:rsid w:val="00987CD9"/>
    <w:rsid w:val="00990191"/>
    <w:rsid w:val="009914E2"/>
    <w:rsid w:val="0099557D"/>
    <w:rsid w:val="009965D2"/>
    <w:rsid w:val="009A0418"/>
    <w:rsid w:val="009B24E8"/>
    <w:rsid w:val="009B2E62"/>
    <w:rsid w:val="009C2025"/>
    <w:rsid w:val="009C32CE"/>
    <w:rsid w:val="009C795B"/>
    <w:rsid w:val="009D3A78"/>
    <w:rsid w:val="009E65BF"/>
    <w:rsid w:val="009F0F9B"/>
    <w:rsid w:val="009F5E94"/>
    <w:rsid w:val="00A00AEB"/>
    <w:rsid w:val="00A01B5E"/>
    <w:rsid w:val="00A033EF"/>
    <w:rsid w:val="00A075A7"/>
    <w:rsid w:val="00A126C3"/>
    <w:rsid w:val="00A1417B"/>
    <w:rsid w:val="00A200DE"/>
    <w:rsid w:val="00A30159"/>
    <w:rsid w:val="00A36F31"/>
    <w:rsid w:val="00A43B2A"/>
    <w:rsid w:val="00A50BCE"/>
    <w:rsid w:val="00A5698C"/>
    <w:rsid w:val="00A639EA"/>
    <w:rsid w:val="00A6466D"/>
    <w:rsid w:val="00A65BF2"/>
    <w:rsid w:val="00A714B2"/>
    <w:rsid w:val="00A77807"/>
    <w:rsid w:val="00A81E7A"/>
    <w:rsid w:val="00A84A53"/>
    <w:rsid w:val="00A8566B"/>
    <w:rsid w:val="00A865FE"/>
    <w:rsid w:val="00A904B9"/>
    <w:rsid w:val="00A94E0C"/>
    <w:rsid w:val="00A96BCC"/>
    <w:rsid w:val="00A97594"/>
    <w:rsid w:val="00AA26B3"/>
    <w:rsid w:val="00AB26E3"/>
    <w:rsid w:val="00AD212E"/>
    <w:rsid w:val="00AD2695"/>
    <w:rsid w:val="00AD40F8"/>
    <w:rsid w:val="00AE051F"/>
    <w:rsid w:val="00AE0C65"/>
    <w:rsid w:val="00AE0C82"/>
    <w:rsid w:val="00AE4B4F"/>
    <w:rsid w:val="00AE6353"/>
    <w:rsid w:val="00AE6B72"/>
    <w:rsid w:val="00AF2298"/>
    <w:rsid w:val="00AF37DB"/>
    <w:rsid w:val="00AF7A88"/>
    <w:rsid w:val="00B03404"/>
    <w:rsid w:val="00B0727C"/>
    <w:rsid w:val="00B07C57"/>
    <w:rsid w:val="00B23954"/>
    <w:rsid w:val="00B355C2"/>
    <w:rsid w:val="00B373C5"/>
    <w:rsid w:val="00B40673"/>
    <w:rsid w:val="00B41A2F"/>
    <w:rsid w:val="00B41B48"/>
    <w:rsid w:val="00B51FDD"/>
    <w:rsid w:val="00B571F2"/>
    <w:rsid w:val="00B63E76"/>
    <w:rsid w:val="00B645B1"/>
    <w:rsid w:val="00B77A39"/>
    <w:rsid w:val="00B8589C"/>
    <w:rsid w:val="00B858FB"/>
    <w:rsid w:val="00B91B8E"/>
    <w:rsid w:val="00B93DAF"/>
    <w:rsid w:val="00B95C31"/>
    <w:rsid w:val="00B9690C"/>
    <w:rsid w:val="00BA3337"/>
    <w:rsid w:val="00BA3A6C"/>
    <w:rsid w:val="00BA5748"/>
    <w:rsid w:val="00BA5781"/>
    <w:rsid w:val="00BC3DF7"/>
    <w:rsid w:val="00BD2BDE"/>
    <w:rsid w:val="00BE3159"/>
    <w:rsid w:val="00BE32F1"/>
    <w:rsid w:val="00C059DF"/>
    <w:rsid w:val="00C05F9A"/>
    <w:rsid w:val="00C2198A"/>
    <w:rsid w:val="00C2796A"/>
    <w:rsid w:val="00C320B4"/>
    <w:rsid w:val="00C3227D"/>
    <w:rsid w:val="00C377C4"/>
    <w:rsid w:val="00C40DFB"/>
    <w:rsid w:val="00C43EB2"/>
    <w:rsid w:val="00C452B9"/>
    <w:rsid w:val="00C4717A"/>
    <w:rsid w:val="00C50745"/>
    <w:rsid w:val="00C50F18"/>
    <w:rsid w:val="00C71DE4"/>
    <w:rsid w:val="00C72629"/>
    <w:rsid w:val="00C77EC7"/>
    <w:rsid w:val="00C80BE1"/>
    <w:rsid w:val="00C815DD"/>
    <w:rsid w:val="00C83633"/>
    <w:rsid w:val="00C83F3B"/>
    <w:rsid w:val="00C876EA"/>
    <w:rsid w:val="00C903F1"/>
    <w:rsid w:val="00C92478"/>
    <w:rsid w:val="00C93205"/>
    <w:rsid w:val="00C938F4"/>
    <w:rsid w:val="00C95805"/>
    <w:rsid w:val="00C963C7"/>
    <w:rsid w:val="00C975EC"/>
    <w:rsid w:val="00CA2308"/>
    <w:rsid w:val="00CB2A9A"/>
    <w:rsid w:val="00CB699C"/>
    <w:rsid w:val="00CB7438"/>
    <w:rsid w:val="00CC1D7E"/>
    <w:rsid w:val="00CC7CFE"/>
    <w:rsid w:val="00CD2A2A"/>
    <w:rsid w:val="00CD346B"/>
    <w:rsid w:val="00CD364F"/>
    <w:rsid w:val="00CD555C"/>
    <w:rsid w:val="00CE05AF"/>
    <w:rsid w:val="00CE0A72"/>
    <w:rsid w:val="00CE10A8"/>
    <w:rsid w:val="00D0353A"/>
    <w:rsid w:val="00D07421"/>
    <w:rsid w:val="00D079E2"/>
    <w:rsid w:val="00D23ACB"/>
    <w:rsid w:val="00D24412"/>
    <w:rsid w:val="00D32332"/>
    <w:rsid w:val="00D340F1"/>
    <w:rsid w:val="00D552B5"/>
    <w:rsid w:val="00D5554A"/>
    <w:rsid w:val="00D55849"/>
    <w:rsid w:val="00D60525"/>
    <w:rsid w:val="00D61138"/>
    <w:rsid w:val="00D649AF"/>
    <w:rsid w:val="00D67DD5"/>
    <w:rsid w:val="00D72B18"/>
    <w:rsid w:val="00D73E7F"/>
    <w:rsid w:val="00D82ADB"/>
    <w:rsid w:val="00D83C6F"/>
    <w:rsid w:val="00D9392E"/>
    <w:rsid w:val="00D94366"/>
    <w:rsid w:val="00D9485F"/>
    <w:rsid w:val="00DA0469"/>
    <w:rsid w:val="00DA1613"/>
    <w:rsid w:val="00DA1617"/>
    <w:rsid w:val="00DA3960"/>
    <w:rsid w:val="00DA4557"/>
    <w:rsid w:val="00DA468B"/>
    <w:rsid w:val="00DB08B0"/>
    <w:rsid w:val="00DD0D84"/>
    <w:rsid w:val="00DD5651"/>
    <w:rsid w:val="00DD67CA"/>
    <w:rsid w:val="00DE51B1"/>
    <w:rsid w:val="00E068CC"/>
    <w:rsid w:val="00E10558"/>
    <w:rsid w:val="00E1442F"/>
    <w:rsid w:val="00E24FD4"/>
    <w:rsid w:val="00E407B0"/>
    <w:rsid w:val="00E42593"/>
    <w:rsid w:val="00E45A90"/>
    <w:rsid w:val="00E4717B"/>
    <w:rsid w:val="00E50320"/>
    <w:rsid w:val="00E60E0C"/>
    <w:rsid w:val="00E6443B"/>
    <w:rsid w:val="00E71F55"/>
    <w:rsid w:val="00E81A78"/>
    <w:rsid w:val="00E92554"/>
    <w:rsid w:val="00E92F28"/>
    <w:rsid w:val="00EA23C3"/>
    <w:rsid w:val="00EA4C8F"/>
    <w:rsid w:val="00EB68C9"/>
    <w:rsid w:val="00EC6178"/>
    <w:rsid w:val="00ED1016"/>
    <w:rsid w:val="00ED13D8"/>
    <w:rsid w:val="00ED21A6"/>
    <w:rsid w:val="00ED2A47"/>
    <w:rsid w:val="00ED3A57"/>
    <w:rsid w:val="00ED704F"/>
    <w:rsid w:val="00EE391B"/>
    <w:rsid w:val="00EF203C"/>
    <w:rsid w:val="00F003DE"/>
    <w:rsid w:val="00F043EA"/>
    <w:rsid w:val="00F160ED"/>
    <w:rsid w:val="00F17F13"/>
    <w:rsid w:val="00F209B0"/>
    <w:rsid w:val="00F20D14"/>
    <w:rsid w:val="00F214CE"/>
    <w:rsid w:val="00F24D58"/>
    <w:rsid w:val="00F45C5D"/>
    <w:rsid w:val="00F47DAD"/>
    <w:rsid w:val="00F50C78"/>
    <w:rsid w:val="00F53C4A"/>
    <w:rsid w:val="00F556C0"/>
    <w:rsid w:val="00F560C1"/>
    <w:rsid w:val="00F641DF"/>
    <w:rsid w:val="00F6748F"/>
    <w:rsid w:val="00F67EA4"/>
    <w:rsid w:val="00F71F67"/>
    <w:rsid w:val="00F72526"/>
    <w:rsid w:val="00F77A5C"/>
    <w:rsid w:val="00F81701"/>
    <w:rsid w:val="00F826E2"/>
    <w:rsid w:val="00F863F1"/>
    <w:rsid w:val="00F90B16"/>
    <w:rsid w:val="00F911F6"/>
    <w:rsid w:val="00F94FA4"/>
    <w:rsid w:val="00F96309"/>
    <w:rsid w:val="00FA3167"/>
    <w:rsid w:val="00FA4D1F"/>
    <w:rsid w:val="00FA6656"/>
    <w:rsid w:val="00FB14AE"/>
    <w:rsid w:val="00FB558B"/>
    <w:rsid w:val="00FB6D18"/>
    <w:rsid w:val="00FC23D1"/>
    <w:rsid w:val="00FE2981"/>
    <w:rsid w:val="00FE2FEE"/>
    <w:rsid w:val="00FE79DB"/>
    <w:rsid w:val="00FF043A"/>
    <w:rsid w:val="00FF0FED"/>
    <w:rsid w:val="00FF16A4"/>
    <w:rsid w:val="00FF2C1E"/>
    <w:rsid w:val="00FF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7C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693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6AF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6AF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512693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76AFA"/>
    <w:rPr>
      <w:rFonts w:ascii="Cambria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6AFA"/>
    <w:rPr>
      <w:rFonts w:ascii="Cambria" w:hAnsi="Cambria" w:cs="Times New Roman"/>
      <w:color w:val="243F60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rsid w:val="005126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126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26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12693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1269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12693"/>
    <w:rPr>
      <w:rFonts w:ascii="Courier New" w:hAnsi="Courier New" w:cs="Courier New"/>
      <w:sz w:val="20"/>
      <w:szCs w:val="20"/>
      <w:lang w:eastAsia="ru-RU"/>
    </w:rPr>
  </w:style>
  <w:style w:type="paragraph" w:customStyle="1" w:styleId="2">
    <w:name w:val="заголовок 2"/>
    <w:basedOn w:val="Normal"/>
    <w:next w:val="Normal"/>
    <w:uiPriority w:val="99"/>
    <w:rsid w:val="00512693"/>
    <w:pPr>
      <w:keepNext/>
      <w:adjustRightInd w:val="0"/>
    </w:pPr>
    <w:rPr>
      <w:sz w:val="28"/>
      <w:szCs w:val="28"/>
    </w:rPr>
  </w:style>
  <w:style w:type="paragraph" w:customStyle="1" w:styleId="1">
    <w:name w:val="заголовок 1"/>
    <w:basedOn w:val="Normal"/>
    <w:next w:val="Normal"/>
    <w:uiPriority w:val="99"/>
    <w:rsid w:val="00512693"/>
    <w:pPr>
      <w:keepNext/>
      <w:adjustRightInd w:val="0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rsid w:val="001646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6469E"/>
    <w:rPr>
      <w:rFonts w:ascii="Times New Roman" w:hAnsi="Times New Roman" w:cs="Times New Roman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5E29A3"/>
    <w:pPr>
      <w:widowControl w:val="0"/>
      <w:autoSpaceDE/>
      <w:autoSpaceDN/>
      <w:ind w:left="80"/>
      <w:jc w:val="center"/>
    </w:pPr>
    <w:rPr>
      <w:b/>
      <w:i/>
      <w:sz w:val="32"/>
      <w:lang w:val="en-GB"/>
    </w:rPr>
  </w:style>
  <w:style w:type="character" w:customStyle="1" w:styleId="TitleChar">
    <w:name w:val="Title Char"/>
    <w:basedOn w:val="DefaultParagraphFont"/>
    <w:link w:val="Title"/>
    <w:uiPriority w:val="99"/>
    <w:locked/>
    <w:rsid w:val="005E29A3"/>
    <w:rPr>
      <w:rFonts w:ascii="Times New Roman" w:hAnsi="Times New Roman" w:cs="Times New Roman"/>
      <w:b/>
      <w:i/>
      <w:snapToGrid w:val="0"/>
      <w:sz w:val="20"/>
      <w:szCs w:val="20"/>
      <w:lang w:val="en-GB" w:eastAsia="ru-RU"/>
    </w:rPr>
  </w:style>
  <w:style w:type="table" w:styleId="TableGrid">
    <w:name w:val="Table Grid"/>
    <w:basedOn w:val="TableNormal"/>
    <w:uiPriority w:val="99"/>
    <w:rsid w:val="00764FC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D6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80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Pages>3</Pages>
  <Words>410</Words>
  <Characters>2338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2014-07-03T20:06:00Z</cp:lastPrinted>
  <dcterms:created xsi:type="dcterms:W3CDTF">2020-03-20T06:40:00Z</dcterms:created>
  <dcterms:modified xsi:type="dcterms:W3CDTF">2020-03-20T13:34:00Z</dcterms:modified>
</cp:coreProperties>
</file>